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5ADC" w14:textId="77777777" w:rsidR="00336943" w:rsidRDefault="00EF75B9" w:rsidP="00EF75B9">
      <w:pPr>
        <w:pStyle w:val="papertitle"/>
      </w:pPr>
      <w:r>
        <w:t>A report on applying reinforcement learning techniques on the Cartpole problem using Q-Learning.</w:t>
      </w:r>
    </w:p>
    <w:p w14:paraId="201EAE53" w14:textId="77777777" w:rsidR="00EF75B9" w:rsidRDefault="00EF75B9" w:rsidP="00EF75B9">
      <w:pPr>
        <w:pStyle w:val="author"/>
      </w:pPr>
      <w:r>
        <w:t>Sean Mcguire</w:t>
      </w:r>
    </w:p>
    <w:p w14:paraId="54125821" w14:textId="77777777" w:rsidR="00EF75B9" w:rsidRDefault="00EF75B9" w:rsidP="00EF75B9">
      <w:pPr>
        <w:pStyle w:val="abstract"/>
        <w:ind w:firstLine="0"/>
      </w:pPr>
      <w:r>
        <w:rPr>
          <w:b/>
        </w:rPr>
        <w:t>Abstract.</w:t>
      </w:r>
      <w:r>
        <w:t xml:space="preserve"> </w:t>
      </w:r>
    </w:p>
    <w:p w14:paraId="5ECBC9BF" w14:textId="77777777" w:rsidR="00EF75B9" w:rsidRDefault="00EF75B9" w:rsidP="00EF75B9">
      <w:pPr>
        <w:pStyle w:val="abstract"/>
        <w:ind w:firstLine="0"/>
      </w:pPr>
      <w:r>
        <w:t>Reinforcement learning (RL) is a subcategory of machine learning</w:t>
      </w:r>
      <w:r w:rsidR="008A1BB6">
        <w:t xml:space="preserve"> (ML)</w:t>
      </w:r>
      <w:r w:rsidR="003E3D31">
        <w:t xml:space="preserve"> and </w:t>
      </w:r>
      <w:r>
        <w:t xml:space="preserve">Machine learning </w:t>
      </w:r>
      <w:r w:rsidR="008A1BB6">
        <w:t xml:space="preserve">is also a subcategory of Artificial Intelligence (AI). The purpose of this project was to use RL and understand what RL can be </w:t>
      </w:r>
      <w:r w:rsidR="003E3D31">
        <w:t xml:space="preserve">applied to. </w:t>
      </w:r>
      <w:r w:rsidR="008A1BB6">
        <w:t xml:space="preserve">The main algorithm I focused on was the Q-Learning algorithm which is based on the Bellman equation which is a reward-based algorithm. </w:t>
      </w:r>
      <w:r w:rsidR="003E3D31">
        <w:t>What makes Q-learning different to these common machine learning techniques is eliminating the labels, training sets and supervisors and solely relies on being able to monitor the response of taking an action, and measuring the reward returned from the action taken.</w:t>
      </w:r>
      <w:r w:rsidR="00485278">
        <w:t xml:space="preserve"> </w:t>
      </w:r>
    </w:p>
    <w:p w14:paraId="4B078378" w14:textId="77777777" w:rsidR="00485278" w:rsidRDefault="00485278" w:rsidP="00EF75B9">
      <w:pPr>
        <w:pStyle w:val="abstract"/>
        <w:ind w:firstLine="0"/>
      </w:pPr>
    </w:p>
    <w:p w14:paraId="7A4B7FB0" w14:textId="7EBD7B34" w:rsidR="00485278" w:rsidRDefault="00485278" w:rsidP="00EF75B9">
      <w:pPr>
        <w:pStyle w:val="abstract"/>
        <w:ind w:firstLine="0"/>
      </w:pPr>
      <w:r>
        <w:t xml:space="preserve">This report is based on the work I completed for my final year project and what I have learned in the process of completing this project. </w:t>
      </w:r>
      <w:r w:rsidR="0017463D">
        <w:t xml:space="preserve">The initial idea for my project was to apply a RL algorithm to an environment provided by the gym library developed by Open AI. </w:t>
      </w:r>
      <w:r w:rsidR="00590578">
        <w:t xml:space="preserve">The technologies used in this project are Python, Java with eclipse and GitHub. The python is used for the server and the GUI to display the Cart-Pole. Then the java code is used to connect to the server on the localhost sending and receiving information on the </w:t>
      </w:r>
      <w:r w:rsidR="005726D0">
        <w:t>C</w:t>
      </w:r>
      <w:r w:rsidR="00590578">
        <w:t>art</w:t>
      </w:r>
      <w:r w:rsidR="005726D0">
        <w:t>-P</w:t>
      </w:r>
      <w:r w:rsidR="00590578">
        <w:t xml:space="preserve">ole. </w:t>
      </w:r>
    </w:p>
    <w:p w14:paraId="3D6E6EC3" w14:textId="77777777" w:rsidR="00590578" w:rsidRDefault="00590578" w:rsidP="00590578">
      <w:pPr>
        <w:pStyle w:val="abstract"/>
        <w:spacing w:after="0"/>
        <w:ind w:firstLine="0"/>
      </w:pPr>
    </w:p>
    <w:p w14:paraId="509BF100" w14:textId="77777777" w:rsidR="00590578" w:rsidRDefault="00590578" w:rsidP="00590578">
      <w:pPr>
        <w:pStyle w:val="keywords"/>
      </w:pPr>
      <w:r>
        <w:rPr>
          <w:b/>
        </w:rPr>
        <w:t>Keywords:</w:t>
      </w:r>
      <w:r>
        <w:t xml:space="preserve"> Reinforcement learning, Machine Learning, Artificial Intelligence, labels and training set, Q-Learning, Bellman equation. </w:t>
      </w:r>
    </w:p>
    <w:p w14:paraId="097975C1" w14:textId="77777777" w:rsidR="00E75275" w:rsidRDefault="00E75275" w:rsidP="00E75275">
      <w:pPr>
        <w:pStyle w:val="heading1"/>
        <w:numPr>
          <w:ilvl w:val="0"/>
          <w:numId w:val="0"/>
        </w:numPr>
        <w:ind w:left="567"/>
      </w:pPr>
    </w:p>
    <w:p w14:paraId="13A71E0B" w14:textId="77777777" w:rsidR="00E75275" w:rsidRDefault="00E75275" w:rsidP="00E75275"/>
    <w:p w14:paraId="0D3856EE" w14:textId="77777777" w:rsidR="00E75275" w:rsidRDefault="00E75275" w:rsidP="00E75275"/>
    <w:p w14:paraId="456B8E26" w14:textId="77777777" w:rsidR="00E75275" w:rsidRDefault="00E75275" w:rsidP="00E75275"/>
    <w:p w14:paraId="4A392FA8" w14:textId="77777777" w:rsidR="00E75275" w:rsidRDefault="00E75275" w:rsidP="00E75275"/>
    <w:p w14:paraId="0EE6106F" w14:textId="77777777" w:rsidR="00E75275" w:rsidRDefault="00E75275" w:rsidP="00E75275"/>
    <w:p w14:paraId="2B1121FB" w14:textId="77777777" w:rsidR="00E75275" w:rsidRDefault="00E75275" w:rsidP="00E75275">
      <w:pPr>
        <w:pStyle w:val="heading1"/>
        <w:numPr>
          <w:ilvl w:val="0"/>
          <w:numId w:val="0"/>
        </w:numPr>
      </w:pPr>
    </w:p>
    <w:p w14:paraId="4B5161BD" w14:textId="77777777" w:rsidR="00E75275" w:rsidRPr="00E75275" w:rsidRDefault="00E75275" w:rsidP="00E75275"/>
    <w:p w14:paraId="0C1F7B69" w14:textId="77777777" w:rsidR="00E75275" w:rsidRDefault="00E75275" w:rsidP="00E75275">
      <w:pPr>
        <w:pStyle w:val="heading1"/>
        <w:numPr>
          <w:ilvl w:val="0"/>
          <w:numId w:val="22"/>
        </w:numPr>
      </w:pPr>
      <w:r>
        <w:lastRenderedPageBreak/>
        <w:t>Introduction</w:t>
      </w:r>
    </w:p>
    <w:p w14:paraId="5E95A5EE" w14:textId="28543BA3" w:rsidR="00251CFC" w:rsidRDefault="00E75275" w:rsidP="005370E3">
      <w:pPr>
        <w:ind w:firstLine="0"/>
      </w:pPr>
      <w:r>
        <w:t>Reinforcement learning is a relatively new machine learning technique. It has qualities from the well know supervised and unsupervised learning techniques however, it learns from mistakes rather than applying labels to the data. RL is a reward-based system. First researched in 1989 by Christopher Watkins in a paper called “Learning from delayed rewards”. Watkins devised an algorithm referred to as Q-learning which greatly improved the practicality and feasibility of RL [1].</w:t>
      </w:r>
      <w:r w:rsidR="002429CC">
        <w:t xml:space="preserve"> </w:t>
      </w:r>
      <w:r w:rsidR="00251CFC">
        <w:t xml:space="preserve">Q-Learning has been used in different ways and is the most common reinforcement learning algorithm. </w:t>
      </w:r>
    </w:p>
    <w:p w14:paraId="428095AF" w14:textId="59FB40A0" w:rsidR="005370E3" w:rsidRDefault="005370E3" w:rsidP="00251CFC"/>
    <w:p w14:paraId="55AE6247" w14:textId="7137DF29" w:rsidR="005370E3" w:rsidRDefault="00AD32E7" w:rsidP="00AD32E7">
      <w:pPr>
        <w:pStyle w:val="heading1"/>
        <w:numPr>
          <w:ilvl w:val="0"/>
          <w:numId w:val="0"/>
        </w:numPr>
        <w:ind w:left="360"/>
      </w:pPr>
      <w:r>
        <w:t xml:space="preserve">1.0 </w:t>
      </w:r>
      <w:r w:rsidR="005370E3">
        <w:t>Background</w:t>
      </w:r>
    </w:p>
    <w:p w14:paraId="3A2F625E" w14:textId="25F88A99" w:rsidR="005370E3" w:rsidRDefault="005370E3" w:rsidP="00183D80">
      <w:pPr>
        <w:ind w:firstLine="0"/>
      </w:pPr>
      <w:r>
        <w:t>In this section we will cover some background information on reinforcement learning</w:t>
      </w:r>
      <w:r w:rsidR="003C33A8">
        <w:t xml:space="preserve">, Q-Learning, the gym library and </w:t>
      </w:r>
      <w:r w:rsidR="00183D80">
        <w:t>the java implementation used for this project.</w:t>
      </w:r>
    </w:p>
    <w:p w14:paraId="46DD8E09" w14:textId="6555006A" w:rsidR="005370E3" w:rsidRDefault="005370E3" w:rsidP="005370E3">
      <w:pPr>
        <w:pStyle w:val="heading1"/>
        <w:numPr>
          <w:ilvl w:val="1"/>
          <w:numId w:val="22"/>
        </w:numPr>
      </w:pPr>
      <w:r>
        <w:t>Reinforcement Learning (RL)</w:t>
      </w:r>
    </w:p>
    <w:p w14:paraId="2ABEBBB1" w14:textId="0601468F" w:rsidR="00AD32E7" w:rsidRDefault="005370E3" w:rsidP="005370E3">
      <w:pPr>
        <w:ind w:firstLine="0"/>
      </w:pPr>
      <w:r>
        <w:t xml:space="preserve">RL is a powerful machine learning tool </w:t>
      </w:r>
      <w:r w:rsidR="003C178F">
        <w:t>where an agent learns to behave in an environment, executing actions and observes the rewards it receives from the actions. The agent generally has no p</w:t>
      </w:r>
      <w:r w:rsidR="002319B2">
        <w:t>rior knowledge on what actions are good or bad initially.</w:t>
      </w:r>
      <w:r w:rsidR="004B581B">
        <w:t xml:space="preserve"> An example of an agent could be a character in a video game and the action could be jump or move right. In RL there is a discount factor used to calculate the future reward. The discount factor essentially </w:t>
      </w:r>
      <w:r w:rsidR="003845C4">
        <w:t xml:space="preserve">makes the future reward worth less than the immediate reward in order to fight against delayed gratification. The environment is the world in which the agent interacts with. </w:t>
      </w:r>
    </w:p>
    <w:p w14:paraId="77DFE820" w14:textId="2A9874B9" w:rsidR="00AD32E7" w:rsidRDefault="00AD32E7" w:rsidP="00AD32E7">
      <w:pPr>
        <w:pStyle w:val="heading1"/>
        <w:numPr>
          <w:ilvl w:val="1"/>
          <w:numId w:val="22"/>
        </w:numPr>
      </w:pPr>
      <w:r>
        <w:t xml:space="preserve">Q-Learning </w:t>
      </w:r>
    </w:p>
    <w:p w14:paraId="5A7F9C9B" w14:textId="77777777" w:rsidR="00811A88" w:rsidRDefault="00AD32E7" w:rsidP="00AD32E7">
      <w:pPr>
        <w:pStyle w:val="Heading7"/>
      </w:pPr>
      <w:r>
        <w:t xml:space="preserve">Q-Learning is an off-policy RL algorithm and is one of the most common RL algorithms used for RL problems. Q-Learning uses Q-values (action values) to iteratively improve the actions taken of the agent. Q-learning does not require the agent to have any information about the environment, it works on estimating the state-action values in what’s called a Q-value. The Q-values are defined for states and action pairs. When using the Q-Learning algorithm we use a Q-Table to store all Q-values in a matrix. </w:t>
      </w:r>
    </w:p>
    <w:p w14:paraId="4DED3B1D" w14:textId="55BE3B60" w:rsidR="00811A88" w:rsidRPr="00811A88" w:rsidRDefault="00AD32E7" w:rsidP="00811A88">
      <w:pPr>
        <w:pStyle w:val="Heading7"/>
      </w:pPr>
      <w:r>
        <w:t xml:space="preserve">Initially we can set every Q-value to zero, iteratively updating each state action pair Q-value by selecting </w:t>
      </w:r>
      <w:r w:rsidR="00811A88">
        <w:t>actions</w:t>
      </w:r>
      <w:r>
        <w:t>.</w:t>
      </w:r>
      <w:r w:rsidR="00811A88">
        <w:t xml:space="preserve"> The action taken is based on the reward taken by a specific state action pair and chooses the best action for that pair. Upon the transition from one state to another if it ends up in one of the termination states this means there are no more transitions or actions to be taken. This is referred to as completing an episode.</w:t>
      </w:r>
      <w:r>
        <w:t xml:space="preserve"> After a whil</w:t>
      </w:r>
      <w:r w:rsidR="00811A88">
        <w:t>e of exploration,</w:t>
      </w:r>
      <w:r>
        <w:t xml:space="preserve"> the Q-table gets filled with values that can referred to as the most optimal actions to be taken in each state action pair.</w:t>
      </w:r>
    </w:p>
    <w:p w14:paraId="179E776D" w14:textId="77777777" w:rsidR="00AD32E7" w:rsidRDefault="00AD32E7" w:rsidP="00AD32E7">
      <w:pPr>
        <w:ind w:firstLine="0"/>
      </w:pPr>
    </w:p>
    <w:p w14:paraId="35585216" w14:textId="77777777" w:rsidR="00AD32E7" w:rsidRDefault="00AD32E7" w:rsidP="00AD32E7"/>
    <w:p w14:paraId="2EDAEA5B" w14:textId="77777777" w:rsidR="008832F9" w:rsidRDefault="008832F9" w:rsidP="00AD32E7">
      <w:pPr>
        <w:pStyle w:val="figurecaption"/>
        <w:rPr>
          <w:b/>
        </w:rPr>
      </w:pPr>
    </w:p>
    <w:p w14:paraId="1851E665" w14:textId="60D44F7C" w:rsidR="00AD32E7" w:rsidRDefault="00AD32E7" w:rsidP="00AD32E7">
      <w:pPr>
        <w:pStyle w:val="figurecaption"/>
      </w:pPr>
      <w:r>
        <w:rPr>
          <w:b/>
        </w:rPr>
        <w:t xml:space="preserve">Fig. </w:t>
      </w:r>
      <w:r w:rsidR="008832F9">
        <w:rPr>
          <w:b/>
        </w:rPr>
        <w:t>1</w:t>
      </w:r>
      <w:r>
        <w:rPr>
          <w:b/>
        </w:rPr>
        <w:t>.</w:t>
      </w:r>
    </w:p>
    <w:p w14:paraId="19006059" w14:textId="77777777" w:rsidR="00AD32E7" w:rsidRDefault="00AD32E7" w:rsidP="001F5F28">
      <w:pPr>
        <w:jc w:val="center"/>
      </w:pPr>
      <w:r>
        <w:rPr>
          <w:noProof/>
        </w:rPr>
        <w:drawing>
          <wp:inline distT="0" distB="0" distL="0" distR="0" wp14:anchorId="7D5A2703" wp14:editId="12339F33">
            <wp:extent cx="3063272" cy="1184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0288" cy="1202368"/>
                    </a:xfrm>
                    <a:prstGeom prst="rect">
                      <a:avLst/>
                    </a:prstGeom>
                    <a:noFill/>
                    <a:ln>
                      <a:noFill/>
                    </a:ln>
                  </pic:spPr>
                </pic:pic>
              </a:graphicData>
            </a:graphic>
          </wp:inline>
        </w:drawing>
      </w:r>
    </w:p>
    <w:p w14:paraId="3E7CFDE4" w14:textId="77777777" w:rsidR="00AD32E7" w:rsidRDefault="00AD32E7" w:rsidP="00AD32E7"/>
    <w:p w14:paraId="5C24D936" w14:textId="77777777" w:rsidR="00AD32E7" w:rsidRDefault="00AD32E7" w:rsidP="00AD32E7"/>
    <w:p w14:paraId="0CADCE1A" w14:textId="77777777" w:rsidR="00AD32E7" w:rsidRDefault="00AD32E7" w:rsidP="00AD32E7"/>
    <w:p w14:paraId="02C87AFD" w14:textId="6F03C4D3" w:rsidR="00AD32E7" w:rsidRDefault="00AD32E7" w:rsidP="00AD32E7">
      <w:pPr>
        <w:ind w:firstLine="0"/>
      </w:pPr>
      <w:r>
        <w:t xml:space="preserve">This is also considered a Markov decision process (MDP).  An MDP consists of a reward function, a set of states, a set of actions and a transition function. In this specific example, the sets of states, actions and rewards all have a finite number of elements. The learning agent will attempt to find a balance between exploration and exploitation when taking actions in the environment. The agent will improve its knowledge of the environment and will make better decisions in the next action. </w:t>
      </w:r>
    </w:p>
    <w:p w14:paraId="6022F095" w14:textId="77777777" w:rsidR="00AD32E7" w:rsidRDefault="00AD32E7" w:rsidP="00AD32E7">
      <w:pPr>
        <w:ind w:firstLine="0"/>
      </w:pPr>
    </w:p>
    <w:p w14:paraId="37747892" w14:textId="77777777" w:rsidR="00AD32E7" w:rsidRDefault="00AD32E7" w:rsidP="00AD32E7">
      <w:pPr>
        <w:pStyle w:val="figurecaption"/>
        <w:rPr>
          <w:b/>
        </w:rPr>
      </w:pPr>
    </w:p>
    <w:p w14:paraId="0A424DDD" w14:textId="571DC5B0" w:rsidR="00AD32E7" w:rsidRDefault="00AD32E7" w:rsidP="00AD32E7">
      <w:pPr>
        <w:pStyle w:val="figurecaption"/>
      </w:pPr>
      <w:r>
        <w:rPr>
          <w:b/>
        </w:rPr>
        <w:t xml:space="preserve">Fig. </w:t>
      </w:r>
      <w:r w:rsidR="008832F9">
        <w:rPr>
          <w:b/>
        </w:rPr>
        <w:t>2</w:t>
      </w:r>
      <w:r>
        <w:rPr>
          <w:b/>
        </w:rPr>
        <w:t>.</w:t>
      </w:r>
    </w:p>
    <w:p w14:paraId="29D29D66" w14:textId="77777777" w:rsidR="009E3814" w:rsidRDefault="009E3814" w:rsidP="00AD32E7">
      <w:pPr>
        <w:ind w:firstLine="0"/>
        <w:jc w:val="center"/>
        <w:rPr>
          <w:noProof/>
        </w:rPr>
      </w:pPr>
    </w:p>
    <w:p w14:paraId="2CB1BC14" w14:textId="1685E5EE" w:rsidR="00AD32E7" w:rsidRDefault="00AD32E7" w:rsidP="00AD32E7">
      <w:pPr>
        <w:ind w:firstLine="0"/>
        <w:jc w:val="center"/>
      </w:pPr>
      <w:r>
        <w:rPr>
          <w:noProof/>
        </w:rPr>
        <w:drawing>
          <wp:inline distT="0" distB="0" distL="0" distR="0" wp14:anchorId="009AE0B1" wp14:editId="31915E43">
            <wp:extent cx="2653535" cy="1484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Q-Learning-Algorithm-6.png"/>
                    <pic:cNvPicPr/>
                  </pic:nvPicPr>
                  <pic:blipFill rotWithShape="1">
                    <a:blip r:embed="rId9" cstate="print">
                      <a:extLst>
                        <a:ext uri="{28A0092B-C50C-407E-A947-70E740481C1C}">
                          <a14:useLocalDpi xmlns:a14="http://schemas.microsoft.com/office/drawing/2010/main" val="0"/>
                        </a:ext>
                      </a:extLst>
                    </a:blip>
                    <a:srcRect l="2492" t="3447" r="3515" b="-1"/>
                    <a:stretch/>
                  </pic:blipFill>
                  <pic:spPr bwMode="auto">
                    <a:xfrm>
                      <a:off x="0" y="0"/>
                      <a:ext cx="2712177" cy="1517007"/>
                    </a:xfrm>
                    <a:prstGeom prst="rect">
                      <a:avLst/>
                    </a:prstGeom>
                    <a:ln>
                      <a:noFill/>
                    </a:ln>
                    <a:extLst>
                      <a:ext uri="{53640926-AAD7-44D8-BBD7-CCE9431645EC}">
                        <a14:shadowObscured xmlns:a14="http://schemas.microsoft.com/office/drawing/2010/main"/>
                      </a:ext>
                    </a:extLst>
                  </pic:spPr>
                </pic:pic>
              </a:graphicData>
            </a:graphic>
          </wp:inline>
        </w:drawing>
      </w:r>
    </w:p>
    <w:p w14:paraId="398905DC" w14:textId="77777777" w:rsidR="00AD32E7" w:rsidRDefault="00AD32E7" w:rsidP="00AD32E7">
      <w:pPr>
        <w:ind w:firstLine="0"/>
      </w:pPr>
    </w:p>
    <w:p w14:paraId="58B2A468" w14:textId="77777777" w:rsidR="00AD32E7" w:rsidRDefault="00AD32E7" w:rsidP="00AD32E7"/>
    <w:p w14:paraId="585A21AA" w14:textId="77777777" w:rsidR="00AD32E7" w:rsidRDefault="00AD32E7" w:rsidP="00AD32E7"/>
    <w:p w14:paraId="399DDACE" w14:textId="35C29CAC" w:rsidR="00AD32E7" w:rsidRDefault="00AD32E7" w:rsidP="005370E3">
      <w:pPr>
        <w:ind w:firstLine="0"/>
      </w:pPr>
      <w:r>
        <w:t xml:space="preserve">If all state-action pairs are given a Q-value in a certain environment, the Q-values are guaranteed to converge to the optimal values. It will always choose the highest Q-value from the current state it’s in. </w:t>
      </w:r>
    </w:p>
    <w:p w14:paraId="4C6BF90C" w14:textId="4CD9310A" w:rsidR="003845C4" w:rsidRDefault="003845C4" w:rsidP="00AD32E7">
      <w:pPr>
        <w:pStyle w:val="heading1"/>
        <w:numPr>
          <w:ilvl w:val="1"/>
          <w:numId w:val="22"/>
        </w:numPr>
      </w:pPr>
      <w:proofErr w:type="spellStart"/>
      <w:r>
        <w:lastRenderedPageBreak/>
        <w:t>OpenAI</w:t>
      </w:r>
      <w:r w:rsidR="003C1324">
        <w:t>’s</w:t>
      </w:r>
      <w:proofErr w:type="spellEnd"/>
      <w:r>
        <w:t xml:space="preserve"> gym</w:t>
      </w:r>
      <w:r w:rsidR="003C1324">
        <w:t xml:space="preserve"> library</w:t>
      </w:r>
    </w:p>
    <w:p w14:paraId="62591AE6" w14:textId="41076514" w:rsidR="00C53E4C" w:rsidRDefault="00251CFC" w:rsidP="005370E3">
      <w:pPr>
        <w:ind w:firstLine="0"/>
      </w:pPr>
      <w:r>
        <w:t xml:space="preserve">The </w:t>
      </w:r>
      <w:proofErr w:type="spellStart"/>
      <w:r>
        <w:t>OpenAI</w:t>
      </w:r>
      <w:proofErr w:type="spellEnd"/>
      <w:r>
        <w:t xml:space="preserve"> gym is a library that includes several</w:t>
      </w:r>
      <w:r w:rsidR="000F0FEC">
        <w:t xml:space="preserve"> environments including the cartpole, mountain car, a swinging pendulum and many others.</w:t>
      </w:r>
      <w:r w:rsidR="00AD32E7">
        <w:t xml:space="preserve"> The gym library used for this project is the </w:t>
      </w:r>
      <w:r w:rsidR="0039075C">
        <w:t>gym http API as it allows you to run the gym library in a python server separate to the client.</w:t>
      </w:r>
      <w:r w:rsidR="000F0FEC">
        <w:t xml:space="preserve"> The aim of </w:t>
      </w:r>
      <w:r w:rsidR="00380767">
        <w:t xml:space="preserve">the </w:t>
      </w:r>
      <w:r w:rsidR="000F0FEC">
        <w:t xml:space="preserve">library is to develop and compare different reinforcement learning algorithms. The reason why I chose to use the cartpole environment was that it was one of the earliest and most common environments. In this environment there is a simple cart that can either go left or right on a single 2D plane with a pole attached to the cart at its center. In this example the agent is the cartpole object in this environment, </w:t>
      </w:r>
      <w:r w:rsidR="00C53E4C">
        <w:t>taking actions to either go left or right.</w:t>
      </w:r>
      <w:r w:rsidR="00573735">
        <w:t xml:space="preserve"> </w:t>
      </w:r>
    </w:p>
    <w:p w14:paraId="295C0647" w14:textId="4A69AD5B" w:rsidR="00573735" w:rsidRDefault="00573735" w:rsidP="005370E3">
      <w:pPr>
        <w:ind w:firstLine="0"/>
      </w:pPr>
    </w:p>
    <w:p w14:paraId="2686D4D5" w14:textId="10CE01D9" w:rsidR="00573735" w:rsidRDefault="00573735" w:rsidP="00573735">
      <w:pPr>
        <w:ind w:firstLine="0"/>
      </w:pPr>
      <w:r>
        <w:t xml:space="preserve">Gym provides the traditional cart-pole problem which is widely used in testing RL algorithms. The cart-pole was initially developed to test adaptive control and became very popular tool first researched in 1986. The Cart Pole environment (Fig. </w:t>
      </w:r>
      <w:r w:rsidR="008832F9">
        <w:t>3</w:t>
      </w:r>
      <w:r>
        <w:t xml:space="preserve">) allows testing of RL algorithms. This binary classification problem has 4 inputs: cart position, velocity, pole angle and pole velocity at the tip of the pole. These inputs are used as the current state matrix. The agent in this example must produce an action of either push the cart to the left or to the right based on the Q-Value in that current state of the 4 states. </w:t>
      </w:r>
    </w:p>
    <w:p w14:paraId="0AB52E7B" w14:textId="77777777" w:rsidR="001F5F28" w:rsidRDefault="001F5F28" w:rsidP="001F5F28">
      <w:pPr>
        <w:pStyle w:val="figurecaption"/>
      </w:pPr>
      <w:r>
        <w:rPr>
          <w:b/>
        </w:rPr>
        <w:t>Fig. 3.</w:t>
      </w:r>
    </w:p>
    <w:p w14:paraId="63C4DE27" w14:textId="77777777" w:rsidR="001F5F28" w:rsidRDefault="001F5F28" w:rsidP="001F5F28">
      <w:pPr>
        <w:ind w:firstLine="0"/>
      </w:pPr>
    </w:p>
    <w:p w14:paraId="128B6439" w14:textId="77777777" w:rsidR="001F5F28" w:rsidRDefault="001F5F28" w:rsidP="001F5F28">
      <w:pPr>
        <w:ind w:firstLine="0"/>
      </w:pPr>
    </w:p>
    <w:p w14:paraId="0890A152" w14:textId="77777777" w:rsidR="001F5F28" w:rsidRDefault="001F5F28" w:rsidP="001F5F28">
      <w:pPr>
        <w:ind w:firstLine="0"/>
        <w:jc w:val="center"/>
      </w:pPr>
      <w:r>
        <w:rPr>
          <w:noProof/>
        </w:rPr>
        <w:drawing>
          <wp:inline distT="0" distB="0" distL="0" distR="0" wp14:anchorId="2F898CA0" wp14:editId="4AE494B1">
            <wp:extent cx="3573085" cy="975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e.PNG"/>
                    <pic:cNvPicPr/>
                  </pic:nvPicPr>
                  <pic:blipFill rotWithShape="1">
                    <a:blip r:embed="rId10">
                      <a:extLst>
                        <a:ext uri="{28A0092B-C50C-407E-A947-70E740481C1C}">
                          <a14:useLocalDpi xmlns:a14="http://schemas.microsoft.com/office/drawing/2010/main" val="0"/>
                        </a:ext>
                      </a:extLst>
                    </a:blip>
                    <a:srcRect t="44062" b="14593"/>
                    <a:stretch/>
                  </pic:blipFill>
                  <pic:spPr bwMode="auto">
                    <a:xfrm>
                      <a:off x="0" y="0"/>
                      <a:ext cx="3694188" cy="1008951"/>
                    </a:xfrm>
                    <a:prstGeom prst="rect">
                      <a:avLst/>
                    </a:prstGeom>
                    <a:ln>
                      <a:noFill/>
                    </a:ln>
                    <a:extLst>
                      <a:ext uri="{53640926-AAD7-44D8-BBD7-CCE9431645EC}">
                        <a14:shadowObscured xmlns:a14="http://schemas.microsoft.com/office/drawing/2010/main"/>
                      </a:ext>
                    </a:extLst>
                  </pic:spPr>
                </pic:pic>
              </a:graphicData>
            </a:graphic>
          </wp:inline>
        </w:drawing>
      </w:r>
    </w:p>
    <w:p w14:paraId="66B46C8D" w14:textId="7944EDAA" w:rsidR="00573735" w:rsidRDefault="00573735" w:rsidP="00573735">
      <w:pPr>
        <w:ind w:firstLine="0"/>
      </w:pPr>
    </w:p>
    <w:p w14:paraId="645E89E4" w14:textId="6D82A66C" w:rsidR="006B275E" w:rsidRDefault="006B275E" w:rsidP="00573735">
      <w:pPr>
        <w:ind w:firstLine="0"/>
      </w:pPr>
      <w:r>
        <w:t xml:space="preserve">The Wiki of </w:t>
      </w:r>
      <w:proofErr w:type="spellStart"/>
      <w:r>
        <w:t>CartPole</w:t>
      </w:r>
      <w:proofErr w:type="spellEnd"/>
      <w:r>
        <w:t xml:space="preserve"> v0, “A pole is attached by an un-actuated joint to a cart, which moves along a frictionless track. The pendulum starts upright, and the goal is to prevent it from falling over by increasing and reducing the cart's velocity”. The four observations used are: Cart Position, Cart Velocity, Pole Angle and Pole velocity at tip. The actions are binary 0 or 1, push the cart left or right. The reward is 1 for each step taken. The environment will reset for each of these outcomes: the pole angle being greater than 12 degrees on either the left or right side, the cart position is </w:t>
      </w:r>
      <w:r w:rsidR="00E130CB">
        <w:t xml:space="preserve">greater than 2.4 on left or right (the center of the cart reaches the edge of the display) or if the episode length is greater than 200 (the best possible value). The </w:t>
      </w:r>
      <w:proofErr w:type="spellStart"/>
      <w:r w:rsidR="00E130CB">
        <w:t>CartPole</w:t>
      </w:r>
      <w:proofErr w:type="spellEnd"/>
      <w:r w:rsidR="00E130CB">
        <w:t xml:space="preserve"> problem is considered solved if the </w:t>
      </w:r>
      <w:proofErr w:type="spellStart"/>
      <w:r w:rsidR="00E130CB">
        <w:t>CartPole</w:t>
      </w:r>
      <w:proofErr w:type="spellEnd"/>
      <w:r w:rsidR="00E130CB">
        <w:t xml:space="preserve"> reaches the value 195 or greater iteratively 100 times in a row.  </w:t>
      </w:r>
    </w:p>
    <w:p w14:paraId="24BD407E" w14:textId="77777777" w:rsidR="009E3814" w:rsidRDefault="009E3814" w:rsidP="00573735">
      <w:pPr>
        <w:pStyle w:val="figurecaption"/>
        <w:rPr>
          <w:b/>
        </w:rPr>
      </w:pPr>
    </w:p>
    <w:p w14:paraId="79AC8594" w14:textId="77777777" w:rsidR="009E3814" w:rsidRDefault="009E3814" w:rsidP="00573735">
      <w:pPr>
        <w:pStyle w:val="figurecaption"/>
        <w:rPr>
          <w:b/>
        </w:rPr>
      </w:pPr>
    </w:p>
    <w:p w14:paraId="502A6EFA" w14:textId="77777777" w:rsidR="009E3814" w:rsidRDefault="009E3814" w:rsidP="00573735">
      <w:pPr>
        <w:pStyle w:val="figurecaption"/>
        <w:rPr>
          <w:b/>
        </w:rPr>
      </w:pPr>
    </w:p>
    <w:p w14:paraId="4BFBA5BF" w14:textId="77777777" w:rsidR="009E3814" w:rsidRDefault="009E3814" w:rsidP="00573735">
      <w:pPr>
        <w:pStyle w:val="figurecaption"/>
        <w:rPr>
          <w:b/>
        </w:rPr>
      </w:pPr>
    </w:p>
    <w:p w14:paraId="11110694" w14:textId="207A6F8B" w:rsidR="00573735" w:rsidRDefault="00573735" w:rsidP="00A5450E">
      <w:pPr>
        <w:ind w:firstLine="0"/>
      </w:pPr>
    </w:p>
    <w:p w14:paraId="793784EF" w14:textId="62F7813C" w:rsidR="00AD32E7" w:rsidRDefault="00AD32E7" w:rsidP="00AD32E7">
      <w:pPr>
        <w:pStyle w:val="heading1"/>
        <w:numPr>
          <w:ilvl w:val="1"/>
          <w:numId w:val="22"/>
        </w:numPr>
      </w:pPr>
      <w:r>
        <w:t xml:space="preserve">Java implementation </w:t>
      </w:r>
    </w:p>
    <w:p w14:paraId="773985AF" w14:textId="15A2EF6D" w:rsidR="003B5EF7" w:rsidRDefault="0039075C" w:rsidP="008832F9">
      <w:pPr>
        <w:ind w:firstLine="0"/>
      </w:pPr>
      <w:r>
        <w:t xml:space="preserve">The core part of this project is the development of the client side connecting to the gym library python server using JavaScript Object Notation (JSON) calls. Once we run the python server, we can connect to the server using any programming language that can send and receive JSON </w:t>
      </w:r>
      <w:r w:rsidR="008832F9">
        <w:t>objects</w:t>
      </w:r>
      <w:r>
        <w:t xml:space="preserve">. Initially we run the python server locally on a specific port (default is 5000), then we run the java client that connects to the server on that port. The java client then creates an instance of an environment </w:t>
      </w:r>
      <w:r w:rsidR="008832F9">
        <w:t>(Fig. 3) and an agent</w:t>
      </w:r>
      <w:r w:rsidR="006B275E">
        <w:t xml:space="preserve"> (the </w:t>
      </w:r>
      <w:proofErr w:type="spellStart"/>
      <w:r w:rsidR="006B275E">
        <w:t>CartPole</w:t>
      </w:r>
      <w:proofErr w:type="spellEnd"/>
      <w:r w:rsidR="006B275E">
        <w:t>)</w:t>
      </w:r>
      <w:r w:rsidR="008832F9">
        <w:t xml:space="preserve">. </w:t>
      </w:r>
      <w:r w:rsidR="003C1324">
        <w:t xml:space="preserve">Initially setting the Q-table values to zero. </w:t>
      </w:r>
      <w:r w:rsidR="008832F9">
        <w:t>The client will iteratively send the action to take based on the previous</w:t>
      </w:r>
      <w:r w:rsidR="003C1324">
        <w:t xml:space="preserve"> state, </w:t>
      </w:r>
      <w:r w:rsidR="008832F9">
        <w:t>current state</w:t>
      </w:r>
      <w:r w:rsidR="003C1324">
        <w:t>, the selected action and the reward</w:t>
      </w:r>
      <w:r w:rsidR="008832F9">
        <w:t>, in doing so filling the Q-table with optimal values.</w:t>
      </w:r>
      <w:r w:rsidR="00A70A56">
        <w:t xml:space="preserve"> The updated Q-value method uses a temporal difference (TD) learning technique, which is an example of a model-free RL approach. </w:t>
      </w:r>
    </w:p>
    <w:p w14:paraId="3581D8A8" w14:textId="607F092C" w:rsidR="00A70A56" w:rsidRDefault="00A70A56" w:rsidP="008832F9">
      <w:pPr>
        <w:ind w:firstLine="0"/>
      </w:pPr>
    </w:p>
    <w:p w14:paraId="048FD71F" w14:textId="0063DAF8" w:rsidR="003B5EF7" w:rsidRDefault="003B5EF7" w:rsidP="008832F9">
      <w:pPr>
        <w:ind w:firstLine="0"/>
      </w:pPr>
      <w:r>
        <w:t xml:space="preserve">Sorting the observation values </w:t>
      </w:r>
      <w:r w:rsidR="004D5D48">
        <w:t xml:space="preserve">(returned from the server) </w:t>
      </w:r>
      <w:r>
        <w:t>from their original value</w:t>
      </w:r>
      <w:r w:rsidR="004D5D48">
        <w:t>s</w:t>
      </w:r>
      <w:r>
        <w:t xml:space="preserve"> into</w:t>
      </w:r>
      <w:r w:rsidR="004D5D48">
        <w:t xml:space="preserve"> buckets was required as the values returned were very large decimal values. Each observation has their own minimum and maximum value, so in order to sort these into their own buckets you need the minimum value, maximum value, the observed value and the number of buckets for that observation. For example, the Pole angle observation could be 0.55815… and we could say we want 40 buckets that we want to have to deal with, this would sort this observed value into bucket 5. </w:t>
      </w:r>
      <w:r w:rsidR="006958DA">
        <w:t xml:space="preserve">Below the image (Fig 4) depicts the pole angle buckets (in red). If the pole enters inside one of the three red areas it will only have to deal with that specific bucket and not the long decimal number. This bucket sorting method is also used for the 3 other observation values. </w:t>
      </w:r>
    </w:p>
    <w:p w14:paraId="26C11674" w14:textId="7F0BEA88" w:rsidR="006958DA" w:rsidRDefault="006958DA" w:rsidP="008832F9">
      <w:pPr>
        <w:ind w:firstLine="0"/>
        <w:rPr>
          <w:noProof/>
        </w:rPr>
      </w:pPr>
    </w:p>
    <w:p w14:paraId="07315081" w14:textId="2603DE0A" w:rsidR="006958DA" w:rsidRDefault="006958DA" w:rsidP="006958DA">
      <w:pPr>
        <w:pStyle w:val="figurecaption"/>
      </w:pPr>
      <w:r>
        <w:rPr>
          <w:b/>
        </w:rPr>
        <w:t>Fig. 4.</w:t>
      </w:r>
    </w:p>
    <w:p w14:paraId="5E50E571" w14:textId="09BC1EBA" w:rsidR="003B5EF7" w:rsidRDefault="004D5D48" w:rsidP="001F5F28">
      <w:pPr>
        <w:ind w:firstLine="0"/>
        <w:jc w:val="center"/>
      </w:pPr>
      <w:r>
        <w:rPr>
          <w:noProof/>
        </w:rPr>
        <w:drawing>
          <wp:inline distT="0" distB="0" distL="0" distR="0" wp14:anchorId="27D8B0E3" wp14:editId="66F61623">
            <wp:extent cx="2707883" cy="13717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716" t="18176" r="22767" b="31166"/>
                    <a:stretch/>
                  </pic:blipFill>
                  <pic:spPr bwMode="auto">
                    <a:xfrm>
                      <a:off x="0" y="0"/>
                      <a:ext cx="2740345" cy="1388148"/>
                    </a:xfrm>
                    <a:prstGeom prst="rect">
                      <a:avLst/>
                    </a:prstGeom>
                    <a:noFill/>
                    <a:ln>
                      <a:noFill/>
                    </a:ln>
                    <a:extLst>
                      <a:ext uri="{53640926-AAD7-44D8-BBD7-CCE9431645EC}">
                        <a14:shadowObscured xmlns:a14="http://schemas.microsoft.com/office/drawing/2010/main"/>
                      </a:ext>
                    </a:extLst>
                  </pic:spPr>
                </pic:pic>
              </a:graphicData>
            </a:graphic>
          </wp:inline>
        </w:drawing>
      </w:r>
    </w:p>
    <w:p w14:paraId="4C25C951" w14:textId="5441F662" w:rsidR="0039075C" w:rsidRDefault="00A70A56" w:rsidP="008832F9">
      <w:pPr>
        <w:ind w:firstLine="0"/>
      </w:pPr>
      <w:r>
        <w:lastRenderedPageBreak/>
        <w:t>Over</w:t>
      </w:r>
      <w:r w:rsidR="007F1347">
        <w:t xml:space="preserve"> time</w:t>
      </w:r>
      <w:r>
        <w:t xml:space="preserve"> the values in the Q-table become visibly more optimal and the average reward from each one hundred episodes will increase linearly. </w:t>
      </w:r>
      <w:r w:rsidR="007F1347">
        <w:t xml:space="preserve">Ideally the average episode value over 100 iterations would be 195 or greater. In my java implantation, after around 2000 episodes on average the agent will reach an average of 200 (maximum reward) over 100 episodes. </w:t>
      </w:r>
      <w:r w:rsidR="008832F9">
        <w:t>Once the java client completes every episode specified</w:t>
      </w:r>
      <w:r w:rsidR="0025513B">
        <w:t>,</w:t>
      </w:r>
      <w:r w:rsidR="008832F9">
        <w:t xml:space="preserve"> it will print to a CSV file </w:t>
      </w:r>
      <w:r w:rsidR="0025513B">
        <w:t xml:space="preserve">to later graph the overall average reward. </w:t>
      </w:r>
      <w:r w:rsidR="00780FA1">
        <w:t xml:space="preserve"> </w:t>
      </w:r>
    </w:p>
    <w:p w14:paraId="1421A005" w14:textId="6904A499" w:rsidR="00E130CB" w:rsidRDefault="00E130CB" w:rsidP="008832F9">
      <w:pPr>
        <w:ind w:firstLine="0"/>
      </w:pPr>
    </w:p>
    <w:p w14:paraId="722B780A" w14:textId="77777777" w:rsidR="00E130CB" w:rsidRDefault="00E130CB" w:rsidP="008832F9">
      <w:pPr>
        <w:ind w:firstLine="0"/>
      </w:pPr>
    </w:p>
    <w:p w14:paraId="497CB173" w14:textId="77777777" w:rsidR="00780FA1" w:rsidRDefault="00780FA1" w:rsidP="00780FA1">
      <w:pPr>
        <w:ind w:firstLine="0"/>
      </w:pPr>
    </w:p>
    <w:p w14:paraId="4FB065B0" w14:textId="666D2F09" w:rsidR="00780FA1" w:rsidRDefault="00780FA1" w:rsidP="00780FA1">
      <w:pPr>
        <w:pStyle w:val="heading1"/>
        <w:numPr>
          <w:ilvl w:val="0"/>
          <w:numId w:val="22"/>
        </w:numPr>
      </w:pPr>
      <w:r>
        <w:t xml:space="preserve">Methodology </w:t>
      </w:r>
    </w:p>
    <w:p w14:paraId="28967407" w14:textId="065E7E8C" w:rsidR="00780FA1" w:rsidRDefault="00780FA1" w:rsidP="00780FA1">
      <w:pPr>
        <w:ind w:firstLine="0"/>
      </w:pPr>
      <w:r>
        <w:t xml:space="preserve">The following section describes the different stages of the development of this project. Followed by the different implementations and the development process. Furthermore, </w:t>
      </w:r>
      <w:r w:rsidR="001347AE">
        <w:t>the technologies used to carry out the project.</w:t>
      </w:r>
    </w:p>
    <w:p w14:paraId="2EEDFC99" w14:textId="5363176A" w:rsidR="00780FA1" w:rsidRDefault="001347AE" w:rsidP="00780FA1">
      <w:pPr>
        <w:pStyle w:val="heading1"/>
        <w:numPr>
          <w:ilvl w:val="1"/>
          <w:numId w:val="22"/>
        </w:numPr>
      </w:pPr>
      <w:r>
        <w:t xml:space="preserve">Agile </w:t>
      </w:r>
      <w:r w:rsidR="00780FA1">
        <w:t>Approach</w:t>
      </w:r>
      <w:r>
        <w:t xml:space="preserve"> </w:t>
      </w:r>
    </w:p>
    <w:p w14:paraId="20E45418" w14:textId="48FC124A" w:rsidR="003C707D" w:rsidRDefault="001347AE" w:rsidP="00620570">
      <w:pPr>
        <w:ind w:firstLine="0"/>
      </w:pPr>
      <w:r>
        <w:t xml:space="preserve">The approach to this project was an agile approach. Every week I referred to my project supervisor </w:t>
      </w:r>
      <w:r w:rsidR="00620570">
        <w:t>to hold scrum meetings</w:t>
      </w:r>
      <w:r>
        <w:t xml:space="preserve">. initially getting the client server up and running was the main task and so the development process for this stage took </w:t>
      </w:r>
      <w:r w:rsidR="00620570">
        <w:t>up most of the time. Once the client and the server could send and receive information it was onto the second part of the project which was getting the</w:t>
      </w:r>
      <w:r w:rsidR="003B5EF7">
        <w:t xml:space="preserve"> java</w:t>
      </w:r>
      <w:r w:rsidR="00620570">
        <w:t xml:space="preserve"> client to send and receive states and actions. Consistent </w:t>
      </w:r>
      <w:r w:rsidR="003B5EF7">
        <w:t xml:space="preserve">testing was completed before pushing to GitHub to make sure every commit was a fully functioning and tested release. The </w:t>
      </w:r>
      <w:r w:rsidR="001F5F28">
        <w:t>third</w:t>
      </w:r>
      <w:r w:rsidR="003B5EF7">
        <w:t xml:space="preserve"> stage of the project was figuring out the optimal values for each </w:t>
      </w:r>
      <w:r w:rsidR="001F5F28">
        <w:t xml:space="preserve">observation </w:t>
      </w:r>
      <w:r w:rsidR="003B5EF7">
        <w:t>bucket</w:t>
      </w:r>
      <w:r w:rsidR="001F5F28">
        <w:t>, this required a lot of research</w:t>
      </w:r>
      <w:r w:rsidR="003B5EF7">
        <w:t>.</w:t>
      </w:r>
      <w:r w:rsidR="001F5F28">
        <w:t xml:space="preserve"> The final stage then was </w:t>
      </w:r>
      <w:r w:rsidR="006634BD">
        <w:t xml:space="preserve">using Excel to generate </w:t>
      </w:r>
      <w:r w:rsidR="001F5F28">
        <w:t xml:space="preserve">multiple graphs with different values for alpha and gamma and if either are decaying over time. also graphing different values for the buckets. </w:t>
      </w:r>
    </w:p>
    <w:p w14:paraId="6DF64FCC" w14:textId="77777777" w:rsidR="003C707D" w:rsidRDefault="003C707D" w:rsidP="00620570">
      <w:pPr>
        <w:ind w:firstLine="0"/>
      </w:pPr>
    </w:p>
    <w:p w14:paraId="4E52E1AD" w14:textId="592DAB7F" w:rsidR="0039075C" w:rsidRPr="0039075C" w:rsidRDefault="001F5F28" w:rsidP="00620570">
      <w:pPr>
        <w:ind w:firstLine="0"/>
      </w:pPr>
      <w:r>
        <w:t xml:space="preserve">For each stage of the project </w:t>
      </w:r>
      <w:r w:rsidR="003C707D">
        <w:t xml:space="preserve">there was a requirements analysis carried out between myself and my supervisor. In order to complete each </w:t>
      </w:r>
      <w:r w:rsidR="004B4EF4">
        <w:t>stage,</w:t>
      </w:r>
      <w:r w:rsidR="003C707D">
        <w:t xml:space="preserve"> it had to work with the previous </w:t>
      </w:r>
      <w:r w:rsidR="004B4EF4">
        <w:t>stage,</w:t>
      </w:r>
      <w:r w:rsidR="003C707D">
        <w:t xml:space="preserve"> so it was crucial to always have a current working version available on GitHub. </w:t>
      </w:r>
      <w:r w:rsidR="004B4EF4">
        <w:t xml:space="preserve">The feedback from my project supervisor was very useful in order to carry out the next stage. </w:t>
      </w:r>
      <w:r w:rsidR="006634BD">
        <w:t>Having weekly meetings</w:t>
      </w:r>
      <w:r w:rsidR="00B44EF4">
        <w:t xml:space="preserve"> allowed for </w:t>
      </w:r>
      <w:r w:rsidR="006548E4">
        <w:t xml:space="preserve">weekly scrum meetings, these meetings usually lasted around 30 minutes and consisted of discussing what objectives and tasks have been completed and what needs to be done next. </w:t>
      </w:r>
    </w:p>
    <w:p w14:paraId="03372CA9" w14:textId="3AF7ED4B" w:rsidR="00780FA1" w:rsidRDefault="00780FA1" w:rsidP="00780FA1">
      <w:pPr>
        <w:ind w:firstLine="0"/>
      </w:pPr>
      <w:r>
        <w:t xml:space="preserve"> </w:t>
      </w:r>
    </w:p>
    <w:p w14:paraId="2CF41D28" w14:textId="77777777" w:rsidR="00573735" w:rsidRDefault="00573735" w:rsidP="00A5450E">
      <w:pPr>
        <w:ind w:firstLine="0"/>
      </w:pPr>
    </w:p>
    <w:p w14:paraId="7F6E0D0C" w14:textId="3BF77AC6" w:rsidR="00251CFC" w:rsidRDefault="00251CFC" w:rsidP="00E75275"/>
    <w:p w14:paraId="202DC9AF" w14:textId="179F0A8E" w:rsidR="00251CFC" w:rsidRDefault="00251CFC" w:rsidP="00E75275"/>
    <w:p w14:paraId="41BBED51" w14:textId="618C17E9" w:rsidR="00251CFC" w:rsidRDefault="00251CFC" w:rsidP="00E75275"/>
    <w:p w14:paraId="567E3D87" w14:textId="440B55DC" w:rsidR="00251CFC" w:rsidRDefault="00251CFC" w:rsidP="00E75275"/>
    <w:p w14:paraId="67126133" w14:textId="0ADDAE36" w:rsidR="00D67B47" w:rsidRDefault="00D67B47" w:rsidP="00D67B47">
      <w:pPr>
        <w:pStyle w:val="heading1"/>
        <w:numPr>
          <w:ilvl w:val="0"/>
          <w:numId w:val="0"/>
        </w:numPr>
        <w:ind w:left="360"/>
      </w:pPr>
      <w:r>
        <w:lastRenderedPageBreak/>
        <w:t xml:space="preserve">2.2.1 Requirements </w:t>
      </w:r>
      <w:r w:rsidR="003D5752">
        <w:t>Gathering &amp; Analysis</w:t>
      </w:r>
      <w:r>
        <w:t xml:space="preserve">  </w:t>
      </w:r>
    </w:p>
    <w:p w14:paraId="01E9AF65" w14:textId="6BE6CB87" w:rsidR="00251CFC" w:rsidRDefault="00251CFC" w:rsidP="00E75275"/>
    <w:p w14:paraId="101AF30E" w14:textId="782FF4E4" w:rsidR="00A5450E" w:rsidRDefault="00D67B47" w:rsidP="003D5752">
      <w:pPr>
        <w:ind w:firstLine="0"/>
      </w:pPr>
      <w:r>
        <w:t xml:space="preserve">The first </w:t>
      </w:r>
      <w:r w:rsidR="0013046B">
        <w:t>sprint</w:t>
      </w:r>
      <w:r>
        <w:t xml:space="preserve"> initially was investigating what different paths we could go down in the reinforcement learning topic. The initial idea was to build a 3D unity game</w:t>
      </w:r>
      <w:r w:rsidR="0013046B">
        <w:t xml:space="preserve"> where there would be a car that used RL to navigate around in the virtual world</w:t>
      </w:r>
      <w:r w:rsidR="00C0484E">
        <w:t xml:space="preserve"> which later changed to using the Gym open AI library</w:t>
      </w:r>
      <w:r w:rsidR="0013046B">
        <w:t>,</w:t>
      </w:r>
      <w:r w:rsidR="00C0484E">
        <w:t xml:space="preserve"> which already has an environment built readily available. </w:t>
      </w:r>
      <w:r w:rsidR="009924D6">
        <w:t xml:space="preserve">Extensive research of reinforcement learning was required initially in order to get an understanding </w:t>
      </w:r>
      <w:r w:rsidR="0013046B">
        <w:t>the extent of the project scope</w:t>
      </w:r>
      <w:r w:rsidR="009924D6">
        <w:t>.</w:t>
      </w:r>
      <w:r w:rsidR="0013046B">
        <w:t xml:space="preserve"> </w:t>
      </w:r>
      <w:r w:rsidR="00C0484E">
        <w:t xml:space="preserve">Once </w:t>
      </w:r>
      <w:r w:rsidR="009924D6">
        <w:t xml:space="preserve">we </w:t>
      </w:r>
      <w:r w:rsidR="00C0484E">
        <w:t xml:space="preserve">figured out what technologies we wanted to use it was onto the next task of building a java client using JSON. </w:t>
      </w:r>
    </w:p>
    <w:p w14:paraId="2B6841E7" w14:textId="59B50F5C" w:rsidR="00251CFC" w:rsidRDefault="00251CFC" w:rsidP="00E75275"/>
    <w:p w14:paraId="76133A76" w14:textId="23AFC94E" w:rsidR="003D5752" w:rsidRDefault="003D5752" w:rsidP="003D5752">
      <w:pPr>
        <w:pStyle w:val="heading1"/>
        <w:numPr>
          <w:ilvl w:val="0"/>
          <w:numId w:val="0"/>
        </w:numPr>
        <w:ind w:left="360"/>
      </w:pPr>
      <w:r>
        <w:t xml:space="preserve">2.2.2 Design </w:t>
      </w:r>
    </w:p>
    <w:p w14:paraId="114468CD" w14:textId="5A86D583" w:rsidR="00392E31" w:rsidRDefault="003D5752" w:rsidP="00392E31">
      <w:pPr>
        <w:ind w:firstLine="0"/>
      </w:pPr>
      <w:r>
        <w:t>After extensive research and analyzing the requirements it was onto the design and implementation phase of the project. The technologies and tools that we needed to use had to be tested to work together, rough sketches of how the project was going to be</w:t>
      </w:r>
      <w:r w:rsidR="004D447A">
        <w:t xml:space="preserve"> designed was carried out between myself and my supervisor. The core aspects of the project required extensive research onto how the implementation would be carried out. Organizing the tasks into different sprints wa</w:t>
      </w:r>
      <w:r w:rsidR="00F13839">
        <w:t xml:space="preserve">s carried out in order to give an estimate on which parts of the project would require more time. </w:t>
      </w:r>
    </w:p>
    <w:p w14:paraId="01B9DD8F" w14:textId="527557B1" w:rsidR="00900556" w:rsidRDefault="00900556" w:rsidP="00392E31">
      <w:pPr>
        <w:ind w:firstLine="0"/>
      </w:pPr>
    </w:p>
    <w:p w14:paraId="7AB2099A" w14:textId="5053A12E" w:rsidR="00900556" w:rsidRDefault="00900556" w:rsidP="00392E31">
      <w:pPr>
        <w:ind w:firstLine="0"/>
      </w:pPr>
      <w:r>
        <w:t xml:space="preserve">The core design of the project was then devised to include a java client using JSON send and receiving requests to interact with </w:t>
      </w:r>
      <w:proofErr w:type="spellStart"/>
      <w:r>
        <w:t>OpenAI’s</w:t>
      </w:r>
      <w:proofErr w:type="spellEnd"/>
      <w:r>
        <w:t xml:space="preserve"> http gym python server, the client would contain the Agent and Environment classes and within the Agent class would hold the Q-learning algorithm.  Another class for file handling was also necessary for outputting the data in CSV format to Excel graphs.  </w:t>
      </w:r>
    </w:p>
    <w:p w14:paraId="4D54FB57" w14:textId="663D1378" w:rsidR="00392E31" w:rsidRDefault="00392E31" w:rsidP="00392E31">
      <w:pPr>
        <w:pStyle w:val="heading1"/>
        <w:numPr>
          <w:ilvl w:val="0"/>
          <w:numId w:val="0"/>
        </w:numPr>
        <w:ind w:left="360"/>
      </w:pPr>
      <w:r>
        <w:t xml:space="preserve">2.2.3 Research </w:t>
      </w:r>
    </w:p>
    <w:p w14:paraId="135F6290" w14:textId="0C7E0B5E" w:rsidR="00392E31" w:rsidRDefault="00427AA8" w:rsidP="00392E31">
      <w:pPr>
        <w:ind w:firstLine="0"/>
      </w:pPr>
      <w:r>
        <w:t xml:space="preserve">Extensive research on the topic of reinforcement learning and Q-Learning was required to pursue this project. Initially looking towards </w:t>
      </w:r>
      <w:r w:rsidR="00900556">
        <w:t>basic google searches</w:t>
      </w:r>
      <w:r>
        <w:t xml:space="preserve"> </w:t>
      </w:r>
      <w:r w:rsidR="00900556">
        <w:t>towards</w:t>
      </w:r>
      <w:r>
        <w:t xml:space="preserve"> countless research papers aided in the understanding of RL. My project supervisor also provided a wide range of material </w:t>
      </w:r>
      <w:r w:rsidR="00C07437">
        <w:t xml:space="preserve">for </w:t>
      </w:r>
      <w:r w:rsidR="00900556">
        <w:t>development</w:t>
      </w:r>
      <w:r w:rsidR="00C07437">
        <w:t>.</w:t>
      </w:r>
      <w:r w:rsidR="00900556">
        <w:t xml:space="preserve"> </w:t>
      </w:r>
      <w:r w:rsidR="00C07437">
        <w:t xml:space="preserve"> </w:t>
      </w:r>
    </w:p>
    <w:p w14:paraId="763BB13A" w14:textId="6B0AE2EC" w:rsidR="00C07437" w:rsidRDefault="00C07437" w:rsidP="00392E31">
      <w:pPr>
        <w:ind w:firstLine="0"/>
      </w:pPr>
    </w:p>
    <w:p w14:paraId="1BB06475" w14:textId="089E1C08" w:rsidR="00C07437" w:rsidRDefault="00C07437" w:rsidP="00392E31">
      <w:pPr>
        <w:ind w:firstLine="0"/>
      </w:pPr>
      <w:r>
        <w:t xml:space="preserve">The initial stage of the research consisted of </w:t>
      </w:r>
      <w:r w:rsidR="00A212E8">
        <w:t xml:space="preserve">gathering </w:t>
      </w:r>
      <w:r w:rsidR="00D04B40">
        <w:t>multiple research papers and blogs on applying Q-learning, using the Gym API and definitions of RL. Whilst ongoing research was required in order to progress the project testing of code samples online was also conducted, usually in python code</w:t>
      </w:r>
      <w:r w:rsidR="00900556">
        <w:t>,</w:t>
      </w:r>
      <w:r w:rsidR="00D04B40">
        <w:t xml:space="preserve"> convert</w:t>
      </w:r>
      <w:r w:rsidR="00900556">
        <w:t>ing</w:t>
      </w:r>
      <w:r w:rsidR="00D04B40">
        <w:t xml:space="preserve"> parts of this code into java to work with </w:t>
      </w:r>
      <w:r w:rsidR="00900556">
        <w:t>the</w:t>
      </w:r>
      <w:r w:rsidR="00D04B40">
        <w:t xml:space="preserve"> project.  </w:t>
      </w:r>
    </w:p>
    <w:p w14:paraId="600C6A55" w14:textId="77777777" w:rsidR="00442A15" w:rsidRDefault="00442A15" w:rsidP="00392E31">
      <w:pPr>
        <w:ind w:firstLine="0"/>
      </w:pPr>
    </w:p>
    <w:p w14:paraId="0229B4EB" w14:textId="150E3C7E" w:rsidR="00C07437" w:rsidRDefault="00C07437" w:rsidP="00392E31">
      <w:pPr>
        <w:ind w:firstLine="0"/>
      </w:pPr>
    </w:p>
    <w:p w14:paraId="1A881EAB" w14:textId="50F2D271" w:rsidR="001B0EBD" w:rsidRDefault="001B0EBD" w:rsidP="001B0EBD">
      <w:pPr>
        <w:pStyle w:val="heading1"/>
        <w:numPr>
          <w:ilvl w:val="0"/>
          <w:numId w:val="0"/>
        </w:numPr>
        <w:ind w:left="360"/>
      </w:pPr>
      <w:r>
        <w:lastRenderedPageBreak/>
        <w:t>2.2.</w:t>
      </w:r>
      <w:r w:rsidR="00B16389">
        <w:t>4</w:t>
      </w:r>
      <w:r>
        <w:t xml:space="preserve"> </w:t>
      </w:r>
      <w:r w:rsidR="00C007AE">
        <w:t>Version control</w:t>
      </w:r>
      <w:r>
        <w:t xml:space="preserve"> </w:t>
      </w:r>
    </w:p>
    <w:p w14:paraId="20C1844F" w14:textId="25BEE840" w:rsidR="00251CFC" w:rsidRDefault="00C007AE" w:rsidP="00B16389">
      <w:pPr>
        <w:ind w:firstLine="0"/>
      </w:pPr>
      <w:r>
        <w:t xml:space="preserve">Throughout the development of the project GitHub was used to manage, maintain and track the progress of what has been completed. GitHub is a free online version control web-hosting service which uses git. GitHub was </w:t>
      </w:r>
      <w:r w:rsidR="00072753">
        <w:t>useful</w:t>
      </w:r>
      <w:r>
        <w:t xml:space="preserve"> for controlling the current state of the project</w:t>
      </w:r>
      <w:r w:rsidR="00CC3B01">
        <w:t xml:space="preserve"> for</w:t>
      </w:r>
      <w:r w:rsidR="00B16389">
        <w:t>,</w:t>
      </w:r>
      <w:r w:rsidR="00CC3B01">
        <w:t xml:space="preserve"> if for any reason</w:t>
      </w:r>
      <w:r w:rsidR="00B16389">
        <w:t>,</w:t>
      </w:r>
      <w:r w:rsidR="00CC3B01">
        <w:t xml:space="preserve"> data was to be lost locally, GitHub would provide a constant </w:t>
      </w:r>
      <w:r w:rsidR="00B16389">
        <w:t xml:space="preserve">working version always readily available to revert to. GitHub also provided a visual side by side code comparison which would allow for comparisons between different pushes to the master. </w:t>
      </w:r>
    </w:p>
    <w:p w14:paraId="4EBB5DE3" w14:textId="32E28319" w:rsidR="00392E31" w:rsidRDefault="00392E31" w:rsidP="00392E31">
      <w:pPr>
        <w:pStyle w:val="heading1"/>
        <w:numPr>
          <w:ilvl w:val="0"/>
          <w:numId w:val="0"/>
        </w:numPr>
        <w:ind w:left="360"/>
      </w:pPr>
      <w:r>
        <w:t>2.2.</w:t>
      </w:r>
      <w:r w:rsidR="00B16389">
        <w:t>5</w:t>
      </w:r>
      <w:r>
        <w:t xml:space="preserve"> Testing </w:t>
      </w:r>
    </w:p>
    <w:p w14:paraId="782B1EF7" w14:textId="462C6663" w:rsidR="00B16389" w:rsidRDefault="00392E31" w:rsidP="005726D0">
      <w:r>
        <w:t xml:space="preserve">Testing of individual parts of the program was carried out continuously. In the event of adding more code to the project testing would make sure it was functioning as it was designed to function. For example, when it came to test the function of sorting the raw inputs into buckets, testing on maximum value and minimum value handling was carried out. At times the maximum value would be too large for say the carts position and so thinking out how to handle larger value sizes was a task to be completed after testing. </w:t>
      </w:r>
    </w:p>
    <w:p w14:paraId="29ACEA17" w14:textId="1F6E0E43" w:rsidR="00B16389" w:rsidRDefault="00B16389" w:rsidP="00B16389">
      <w:pPr>
        <w:pStyle w:val="heading1"/>
        <w:numPr>
          <w:ilvl w:val="0"/>
          <w:numId w:val="0"/>
        </w:numPr>
        <w:ind w:left="360"/>
      </w:pPr>
      <w:r>
        <w:t xml:space="preserve">2.2.6 Implementation </w:t>
      </w:r>
    </w:p>
    <w:p w14:paraId="22D4836D" w14:textId="173FDD77" w:rsidR="00B97D2A" w:rsidRDefault="00B16389" w:rsidP="00604692">
      <w:pPr>
        <w:ind w:firstLine="0"/>
      </w:pPr>
      <w:r>
        <w:t xml:space="preserve">In the implementation phase of the project a large portion was designing the java development process. Initially developing the client to send and receive basic inputs from the Cart Pole server and later moving onto applying the Q-learning algorithm to update the Q-table. Upon the implementation phase several issues occurred, it was not clear why the Q learning algorithm was not actually learning, testing was required in order to figure out why this issue was happening. With the use of excel we ran the program for several hours at times changing several factors that could affect the learning rate of the algorithm. After testing each factor, we graphed the average reward over 2500 episodes to visually see if the program was learning, what we expected was the trendline to sloping upwards with respect to the number of episodes. It was clear that the learning rate (alpha) had a huge impact on how the RL algorithm learns. After fixing this issue we focused on reaching the goal of the Cartpole which was reaching an average score of 195 or greater for 100 consecutive runs. After testing different values for alpha, gamma, epsilon and the bucket sizes, we found values ideal for the program and implementing an alpha decay function also hugely affected the outcome. </w:t>
      </w:r>
    </w:p>
    <w:p w14:paraId="3C992897" w14:textId="4159DEB3" w:rsidR="00B97D2A" w:rsidRDefault="00B97D2A" w:rsidP="00B97D2A"/>
    <w:p w14:paraId="08E9A6BF" w14:textId="01E6C9B1" w:rsidR="00B97D2A" w:rsidRPr="00AF3D8D" w:rsidRDefault="00B97D2A" w:rsidP="00B97D2A">
      <w:pPr>
        <w:pStyle w:val="heading1"/>
        <w:numPr>
          <w:ilvl w:val="0"/>
          <w:numId w:val="22"/>
        </w:numPr>
        <w:rPr>
          <w:sz w:val="32"/>
        </w:rPr>
      </w:pPr>
      <w:r w:rsidRPr="00AF3D8D">
        <w:rPr>
          <w:sz w:val="32"/>
        </w:rPr>
        <w:lastRenderedPageBreak/>
        <w:t>Technology Review</w:t>
      </w:r>
    </w:p>
    <w:p w14:paraId="0DD437A9" w14:textId="3173E0D5" w:rsidR="00B97D2A" w:rsidRPr="00B97D2A" w:rsidRDefault="00B97D2A" w:rsidP="00B97D2A">
      <w:pPr>
        <w:ind w:firstLine="0"/>
      </w:pPr>
      <w:r w:rsidRPr="00B97D2A">
        <w:t>This section is dedicated towards the review of technologies used.  There will</w:t>
      </w:r>
      <w:r>
        <w:t xml:space="preserve"> </w:t>
      </w:r>
      <w:r w:rsidRPr="00B97D2A">
        <w:t>be a brief description of all the technologies and why they are used</w:t>
      </w:r>
      <w:r>
        <w:t xml:space="preserve"> for this project</w:t>
      </w:r>
      <w:r w:rsidRPr="00B97D2A">
        <w:t>.</w:t>
      </w:r>
      <w:r w:rsidR="005726D0">
        <w:t xml:space="preserve"> </w:t>
      </w:r>
    </w:p>
    <w:p w14:paraId="796185C2" w14:textId="4C503520" w:rsidR="00B97D2A" w:rsidRDefault="00B97D2A" w:rsidP="00B97D2A">
      <w:pPr>
        <w:pStyle w:val="heading1"/>
        <w:numPr>
          <w:ilvl w:val="1"/>
          <w:numId w:val="22"/>
        </w:numPr>
      </w:pPr>
      <w:r>
        <w:t>Python</w:t>
      </w:r>
    </w:p>
    <w:p w14:paraId="74389DE8" w14:textId="77777777" w:rsidR="0032531D" w:rsidRDefault="00B97D2A" w:rsidP="00604692">
      <w:pPr>
        <w:ind w:firstLine="0"/>
      </w:pPr>
      <w:r>
        <w:t xml:space="preserve">Python is an interpreted, high-level, general purpose programming language. Created by Guido van Rossum and first released in 1991. </w:t>
      </w:r>
      <w:r w:rsidR="007831B6">
        <w:t>Python allows for development in building</w:t>
      </w:r>
      <w:r>
        <w:t xml:space="preserve"> GUI applications, websites</w:t>
      </w:r>
      <w:r w:rsidR="007831B6">
        <w:t>,</w:t>
      </w:r>
      <w:r>
        <w:t xml:space="preserve"> web applications</w:t>
      </w:r>
      <w:r w:rsidR="007831B6">
        <w:t xml:space="preserve"> and many more. Python is a user-friendly language yet is also very powerful. Python is used extensively for data analysis, machine learning and large frameworks.</w:t>
      </w:r>
    </w:p>
    <w:p w14:paraId="7355CA72" w14:textId="77777777" w:rsidR="0032531D" w:rsidRDefault="0032531D" w:rsidP="0032531D">
      <w:pPr>
        <w:ind w:firstLine="0"/>
      </w:pPr>
    </w:p>
    <w:p w14:paraId="75EC2576" w14:textId="41FF1F05" w:rsidR="00B97D2A" w:rsidRPr="00B97D2A" w:rsidRDefault="007831B6" w:rsidP="0032531D">
      <w:pPr>
        <w:ind w:firstLine="0"/>
      </w:pPr>
      <w:r>
        <w:t>Large corporations such as Google, Spotify, Facebook and even NASA use Python for carrying out tasks. Because of its flexibility, Python can be integrated with many other programming languages.</w:t>
      </w:r>
      <w:r w:rsidR="0032531D">
        <w:t xml:space="preserve"> The IEEE ranked Python as the #1 programming language in 2018. </w:t>
      </w:r>
      <w:proofErr w:type="spellStart"/>
      <w:r w:rsidR="0032531D">
        <w:t>GitHut</w:t>
      </w:r>
      <w:proofErr w:type="spellEnd"/>
      <w:r w:rsidR="0032531D">
        <w:t xml:space="preserve"> is a visualizing tool to view the rankings of various languages and ranked Python 3</w:t>
      </w:r>
      <w:r w:rsidR="0032531D" w:rsidRPr="0032531D">
        <w:rPr>
          <w:vertAlign w:val="superscript"/>
        </w:rPr>
        <w:t>rd</w:t>
      </w:r>
      <w:r w:rsidR="0032531D">
        <w:t xml:space="preserve"> on the list. </w:t>
      </w:r>
    </w:p>
    <w:p w14:paraId="30CA568B" w14:textId="55DF32D5" w:rsidR="00B5684C" w:rsidRDefault="00B5684C" w:rsidP="00B5684C">
      <w:pPr>
        <w:ind w:firstLine="0"/>
      </w:pPr>
    </w:p>
    <w:p w14:paraId="234BB72C" w14:textId="039A7400" w:rsidR="004D5A04" w:rsidRDefault="004D5A04" w:rsidP="004D5A04">
      <w:pPr>
        <w:pStyle w:val="heading1"/>
        <w:numPr>
          <w:ilvl w:val="1"/>
          <w:numId w:val="22"/>
        </w:numPr>
      </w:pPr>
      <w:r>
        <w:t>PIP</w:t>
      </w:r>
    </w:p>
    <w:p w14:paraId="2ABECCC1" w14:textId="77777777" w:rsidR="004D5A04" w:rsidRDefault="004D5A04" w:rsidP="004D5A04">
      <w:pPr>
        <w:ind w:firstLine="0"/>
      </w:pPr>
      <w:r>
        <w:t xml:space="preserve">Pip is a package-management system used to install and manage software packages written in Python. Many packages can be found in the default source for packages and their dependencies — Python Package Index. Python 2.7.9 and later, and Python 3.4 and later include pip by default. PIP is used to install the libraries used for the Gym HTTP API including Flask, </w:t>
      </w:r>
      <w:proofErr w:type="spellStart"/>
      <w:r>
        <w:t>numpy</w:t>
      </w:r>
      <w:proofErr w:type="spellEnd"/>
      <w:r>
        <w:t xml:space="preserve">, gym, requests and </w:t>
      </w:r>
      <w:proofErr w:type="spellStart"/>
      <w:r>
        <w:t>pytest</w:t>
      </w:r>
      <w:proofErr w:type="spellEnd"/>
      <w:r>
        <w:t xml:space="preserve">. </w:t>
      </w:r>
    </w:p>
    <w:p w14:paraId="6EADF98E" w14:textId="77777777" w:rsidR="004D5A04" w:rsidRDefault="004D5A04" w:rsidP="00B5684C">
      <w:pPr>
        <w:ind w:firstLine="0"/>
      </w:pPr>
    </w:p>
    <w:p w14:paraId="15723E86" w14:textId="7CB45980" w:rsidR="00B5684C" w:rsidRDefault="00B5684C" w:rsidP="004D5A04">
      <w:pPr>
        <w:pStyle w:val="heading1"/>
        <w:numPr>
          <w:ilvl w:val="1"/>
          <w:numId w:val="22"/>
        </w:numPr>
      </w:pPr>
      <w:r>
        <w:t xml:space="preserve">Gym Library </w:t>
      </w:r>
    </w:p>
    <w:p w14:paraId="2DDA7B63" w14:textId="6D490E7F" w:rsidR="00EB7B72" w:rsidRPr="00EB7B72" w:rsidRDefault="00F74018" w:rsidP="00604692">
      <w:pPr>
        <w:ind w:firstLine="0"/>
      </w:pPr>
      <w:hyperlink r:id="rId12" w:history="1">
        <w:r w:rsidR="00604692" w:rsidRPr="001F31B5">
          <w:rPr>
            <w:rStyle w:val="Hyperlink"/>
          </w:rPr>
          <w:t>https://github.com/openai/gym</w:t>
        </w:r>
      </w:hyperlink>
      <w:r w:rsidR="00EB7B72">
        <w:t xml:space="preserve"> </w:t>
      </w:r>
    </w:p>
    <w:p w14:paraId="49222121" w14:textId="494561C2" w:rsidR="00B5684C" w:rsidRPr="00B5684C" w:rsidRDefault="00B5684C" w:rsidP="00604692">
      <w:pPr>
        <w:ind w:firstLine="0"/>
      </w:pPr>
      <w:r>
        <w:t xml:space="preserve">The Gym library is a freely available toolkit used to compare RL algorithms. The library contains virtual environments that can allow an agent to learn a wide range of different challenges from Atari games, learning to walk, </w:t>
      </w:r>
      <w:proofErr w:type="spellStart"/>
      <w:r>
        <w:t>CartPole</w:t>
      </w:r>
      <w:proofErr w:type="spellEnd"/>
      <w:r>
        <w:t xml:space="preserve"> and many more. Open AI is a nonprofit research company that is focused on developing AI tools. Founded by Elon Musk and Sam Altman, their mission is to “build safe AGI, and ensure AGI’s benefits as widely and evenly distributed as possible”. Developers will tend to use the gym library directly by importing it into their python code. </w:t>
      </w:r>
    </w:p>
    <w:p w14:paraId="4B304274" w14:textId="5E557EAD" w:rsidR="00B5684C" w:rsidRDefault="00B5684C" w:rsidP="00B5684C">
      <w:pPr>
        <w:ind w:firstLine="0"/>
      </w:pPr>
    </w:p>
    <w:p w14:paraId="10E98951" w14:textId="6A45B36D" w:rsidR="00EB7B72" w:rsidRDefault="00EB7B72" w:rsidP="00B5684C">
      <w:pPr>
        <w:ind w:firstLine="0"/>
      </w:pPr>
    </w:p>
    <w:p w14:paraId="414C61EA" w14:textId="7C29D9A6" w:rsidR="00EB7B72" w:rsidRDefault="00EB7B72" w:rsidP="004D5A04">
      <w:pPr>
        <w:pStyle w:val="heading1"/>
        <w:numPr>
          <w:ilvl w:val="1"/>
          <w:numId w:val="22"/>
        </w:numPr>
      </w:pPr>
      <w:r>
        <w:lastRenderedPageBreak/>
        <w:t xml:space="preserve">Gym’s HTTP API  </w:t>
      </w:r>
    </w:p>
    <w:p w14:paraId="6C8FA2B3" w14:textId="311F941E" w:rsidR="00EB7B72" w:rsidRPr="00EB7B72" w:rsidRDefault="00EB7B72" w:rsidP="00EB7B72">
      <w:r w:rsidRPr="00EB7B72">
        <w:t>https://github.com/openai/gym-http-api</w:t>
      </w:r>
    </w:p>
    <w:p w14:paraId="2764BA8D" w14:textId="34380017" w:rsidR="00EB7B72" w:rsidRDefault="00EB7B72" w:rsidP="0002666F">
      <w:pPr>
        <w:ind w:firstLine="0"/>
      </w:pPr>
      <w:r>
        <w:t xml:space="preserve">Gym’s HTTP API provides a rest API to the gym open source library. This allows to interact with the gym library with any other language that supports sending and receiving HTTP calls. Initially getting started with using the gym HTTP API we first need Python installed with pip. The </w:t>
      </w:r>
      <w:hyperlink r:id="rId13" w:tooltip="gym_http_server.py" w:history="1">
        <w:r>
          <w:rPr>
            <w:rStyle w:val="Hyperlink"/>
          </w:rPr>
          <w:t>gym_http_server.py</w:t>
        </w:r>
      </w:hyperlink>
      <w:r>
        <w:rPr>
          <w:rStyle w:val="css-truncate"/>
        </w:rPr>
        <w:t xml:space="preserve"> file is all we need to run in order to get the server up and running. </w:t>
      </w:r>
    </w:p>
    <w:p w14:paraId="6368491F" w14:textId="32CA1124" w:rsidR="00220BB4" w:rsidRDefault="00220BB4" w:rsidP="0002666F">
      <w:pPr>
        <w:ind w:firstLine="0"/>
      </w:pPr>
    </w:p>
    <w:p w14:paraId="0D00549E" w14:textId="277A151F" w:rsidR="00220BB4" w:rsidRDefault="00220BB4" w:rsidP="0002666F">
      <w:pPr>
        <w:ind w:firstLine="0"/>
      </w:pPr>
      <w:r>
        <w:t xml:space="preserve">The core interactions between the client and the server are a series of HTTP requests. These include POST and GET requests, for example creating an instance of a specific environment, getting a list of environments running on the server, resetting the state of the environment and step through an environment with an action which returns the valuable information to allow the agent to learn. </w:t>
      </w:r>
    </w:p>
    <w:p w14:paraId="11891384" w14:textId="52BE6CD8" w:rsidR="009846FF" w:rsidRDefault="009846FF" w:rsidP="0002666F">
      <w:pPr>
        <w:ind w:firstLine="0"/>
      </w:pPr>
    </w:p>
    <w:p w14:paraId="6E6275A7" w14:textId="52488A0B" w:rsidR="009846FF" w:rsidRDefault="009846FF" w:rsidP="0002666F">
      <w:pPr>
        <w:ind w:firstLine="0"/>
      </w:pPr>
    </w:p>
    <w:p w14:paraId="6C3030D5" w14:textId="77777777" w:rsidR="009846FF" w:rsidRDefault="009846FF" w:rsidP="0002666F">
      <w:pPr>
        <w:ind w:firstLine="0"/>
      </w:pPr>
    </w:p>
    <w:p w14:paraId="75CE4F3E" w14:textId="439B7D9C" w:rsidR="00511C3F" w:rsidRDefault="00511C3F" w:rsidP="004D5A04">
      <w:pPr>
        <w:pStyle w:val="heading1"/>
        <w:numPr>
          <w:ilvl w:val="1"/>
          <w:numId w:val="22"/>
        </w:numPr>
      </w:pPr>
      <w:r>
        <w:t>REST</w:t>
      </w:r>
      <w:r w:rsidR="006B56D0">
        <w:t>ful implementations with JSON</w:t>
      </w:r>
    </w:p>
    <w:p w14:paraId="0024F5B4" w14:textId="605F278C" w:rsidR="00511C3F" w:rsidRDefault="00511C3F" w:rsidP="00220BB4">
      <w:pPr>
        <w:ind w:firstLine="0"/>
      </w:pPr>
      <w:r>
        <w:t xml:space="preserve">REST (Representational state transfer) is a software architectural style that defines a set of constraints to be used for creating web services. Web services that conform to the REST architectural style, termed RESTful Web services, provide interoperability between computer systems on the Internet. Some examples for the use of REST is for when we send and receive values from Gym’s HTTP API. </w:t>
      </w:r>
    </w:p>
    <w:p w14:paraId="3D7D1222" w14:textId="022D67E4" w:rsidR="009846FF" w:rsidRDefault="009846FF" w:rsidP="00220BB4">
      <w:pPr>
        <w:ind w:firstLine="0"/>
      </w:pPr>
    </w:p>
    <w:p w14:paraId="22F73886" w14:textId="014023FC" w:rsidR="009846FF" w:rsidRDefault="009846FF" w:rsidP="00220BB4">
      <w:pPr>
        <w:ind w:firstLine="0"/>
      </w:pPr>
    </w:p>
    <w:p w14:paraId="6A3CE500" w14:textId="2A7361E9" w:rsidR="009846FF" w:rsidRDefault="009846FF" w:rsidP="009846FF">
      <w:pPr>
        <w:pStyle w:val="heading1"/>
        <w:numPr>
          <w:ilvl w:val="1"/>
          <w:numId w:val="22"/>
        </w:numPr>
      </w:pPr>
      <w:r>
        <w:t>Git</w:t>
      </w:r>
    </w:p>
    <w:p w14:paraId="14B1209D" w14:textId="43D5CCE5" w:rsidR="009846FF" w:rsidRDefault="009846FF" w:rsidP="00220BB4">
      <w:pPr>
        <w:ind w:firstLine="0"/>
      </w:pPr>
      <w:r>
        <w:t xml:space="preserve">Git is a distributed version-control system for tracking changes in source code during software development. It is designed for coordinating work among developers and can also be used for tracking changes in any file. Git stores information in a data structure called a repository. Git allows you to locally commit stages to store the version of your project and can be referred to using git logs and will give a list of commits. </w:t>
      </w:r>
    </w:p>
    <w:p w14:paraId="6FF49B32" w14:textId="15F2D024" w:rsidR="009846FF" w:rsidRDefault="009846FF" w:rsidP="00220BB4">
      <w:pPr>
        <w:ind w:firstLine="0"/>
      </w:pPr>
    </w:p>
    <w:p w14:paraId="1F27BC0A" w14:textId="3D45B611" w:rsidR="009846FF" w:rsidRDefault="009846FF" w:rsidP="00220BB4">
      <w:pPr>
        <w:ind w:firstLine="0"/>
      </w:pPr>
    </w:p>
    <w:p w14:paraId="36667661" w14:textId="77777777" w:rsidR="005726D0" w:rsidRDefault="005726D0" w:rsidP="00220BB4">
      <w:pPr>
        <w:ind w:firstLine="0"/>
      </w:pPr>
    </w:p>
    <w:p w14:paraId="3750AEE1" w14:textId="283E77AB" w:rsidR="009846FF" w:rsidRDefault="009846FF" w:rsidP="009846FF">
      <w:pPr>
        <w:pStyle w:val="heading1"/>
        <w:numPr>
          <w:ilvl w:val="1"/>
          <w:numId w:val="22"/>
        </w:numPr>
      </w:pPr>
      <w:r>
        <w:lastRenderedPageBreak/>
        <w:t>GitHub</w:t>
      </w:r>
    </w:p>
    <w:p w14:paraId="7FC157C2" w14:textId="75B8AEC9" w:rsidR="009846FF" w:rsidRDefault="009846FF" w:rsidP="00220BB4">
      <w:pPr>
        <w:ind w:firstLine="0"/>
      </w:pPr>
      <w:r>
        <w:t xml:space="preserve">GitHub is a web-based hosting service for version control using Git. This cloud-based publishing tool allows for users and developers to view, share and update Git repositories online and keep tack of changes made to specific files. GitHub provides a GitHub Pro account to allow the use of unlimited </w:t>
      </w:r>
      <w:r w:rsidR="005B63DF">
        <w:t xml:space="preserve">private repositories whereas the free version of GitHub will limit users to only publishing public repositories and adding only up to three other users as repository collaborators. </w:t>
      </w:r>
    </w:p>
    <w:p w14:paraId="49164291" w14:textId="76047DBA" w:rsidR="00524D8F" w:rsidRDefault="00524D8F" w:rsidP="00220BB4">
      <w:pPr>
        <w:ind w:firstLine="0"/>
      </w:pPr>
    </w:p>
    <w:p w14:paraId="477F3F28" w14:textId="49C0C8ED" w:rsidR="00524D8F" w:rsidRDefault="00524D8F" w:rsidP="00524D8F">
      <w:pPr>
        <w:pStyle w:val="heading1"/>
        <w:numPr>
          <w:ilvl w:val="1"/>
          <w:numId w:val="22"/>
        </w:numPr>
      </w:pPr>
      <w:r>
        <w:t xml:space="preserve">Java </w:t>
      </w:r>
    </w:p>
    <w:p w14:paraId="25584C99" w14:textId="2B1DECAC" w:rsidR="00524D8F" w:rsidRDefault="00527E94" w:rsidP="00220BB4">
      <w:pPr>
        <w:ind w:firstLine="0"/>
      </w:pPr>
      <w:r w:rsidRPr="00527E94">
        <w:t xml:space="preserve">Java is a programming language and computing platform first released by Sun Microsystems in 1995. </w:t>
      </w:r>
      <w:r w:rsidR="00524D8F">
        <w:t>Java is a high-level, general purpose programming language that’s class-based, object-oriented and is designed to compile and run on any machine, regardless of architecture or platform</w:t>
      </w:r>
      <w:r w:rsidR="00531FD3">
        <w:t xml:space="preserve"> (WORA principle)</w:t>
      </w:r>
      <w:r w:rsidR="00524D8F">
        <w:t xml:space="preserve">. Java is fast, secure and reliable and is one of the most commonly used programming languages in the world. </w:t>
      </w:r>
      <w:r w:rsidR="00DB240E">
        <w:t xml:space="preserve">Java can be found in laptops, datacenters, game consoles, scientific supercomputers, cell phones </w:t>
      </w:r>
      <w:r w:rsidR="00531FD3">
        <w:t xml:space="preserve">the internet and many more. </w:t>
      </w:r>
    </w:p>
    <w:p w14:paraId="3AAA5DEC" w14:textId="75C6BEE1" w:rsidR="00531FD3" w:rsidRDefault="00531FD3" w:rsidP="00220BB4">
      <w:pPr>
        <w:ind w:firstLine="0"/>
      </w:pPr>
    </w:p>
    <w:p w14:paraId="721A82AC" w14:textId="77777777" w:rsidR="006B56D0" w:rsidRDefault="006B56D0" w:rsidP="00220BB4">
      <w:pPr>
        <w:ind w:firstLine="0"/>
      </w:pPr>
    </w:p>
    <w:p w14:paraId="6495C44F" w14:textId="3763F1B3" w:rsidR="00531FD3" w:rsidRDefault="00531FD3" w:rsidP="00220BB4">
      <w:pPr>
        <w:ind w:firstLine="0"/>
      </w:pPr>
      <w:r>
        <w:t>The speed and robustness of Java makes for ideal language of choice for this project, the popularity and prior experience of the language also made for an ideal choice of language. Java is being consistently updated with new versions</w:t>
      </w:r>
      <w:r w:rsidR="008B5728">
        <w:t>,</w:t>
      </w:r>
      <w:r>
        <w:t xml:space="preserve"> currently at Java SE 12</w:t>
      </w:r>
      <w:r w:rsidR="008B5728">
        <w:t xml:space="preserve">, along with new features being added and some bug fixes. </w:t>
      </w:r>
      <w:r w:rsidR="006B56D0">
        <w:t xml:space="preserve">In comparison to C or C++, Java does not use pointers which be a security feature, if in the event accessing a block of memory that should not have authorization for. Java has its own memory management feature which deals with the pointers for the developer. Java allows for development for fast </w:t>
      </w:r>
      <w:r w:rsidR="00604692">
        <w:t xml:space="preserve">web application development and JSON integration making it ideal for this project. </w:t>
      </w:r>
    </w:p>
    <w:p w14:paraId="29FB08F3" w14:textId="77777777" w:rsidR="00DB240E" w:rsidRDefault="00DB240E" w:rsidP="00220BB4">
      <w:pPr>
        <w:ind w:firstLine="0"/>
      </w:pPr>
    </w:p>
    <w:p w14:paraId="0902240B" w14:textId="77777777" w:rsidR="00604692" w:rsidRDefault="00604692" w:rsidP="00604692">
      <w:pPr>
        <w:ind w:firstLine="0"/>
      </w:pPr>
    </w:p>
    <w:p w14:paraId="268F8B6E" w14:textId="2A3872B4" w:rsidR="00604692" w:rsidRDefault="00604692" w:rsidP="00604692">
      <w:pPr>
        <w:pStyle w:val="heading1"/>
        <w:numPr>
          <w:ilvl w:val="1"/>
          <w:numId w:val="22"/>
        </w:numPr>
      </w:pPr>
      <w:r>
        <w:t>Eclipse IDE</w:t>
      </w:r>
    </w:p>
    <w:p w14:paraId="51413CB6" w14:textId="77777777" w:rsidR="00604692" w:rsidRDefault="00604692" w:rsidP="00220BB4">
      <w:pPr>
        <w:ind w:firstLine="0"/>
      </w:pPr>
    </w:p>
    <w:p w14:paraId="7A9CF7F9" w14:textId="47549488" w:rsidR="00604692" w:rsidRDefault="00766843" w:rsidP="00604692">
      <w:pPr>
        <w:ind w:firstLine="0"/>
      </w:pPr>
      <w:r>
        <w:t xml:space="preserve">Eclipse </w:t>
      </w:r>
      <w:r w:rsidR="00604692">
        <w:t>is a</w:t>
      </w:r>
      <w:r>
        <w:t xml:space="preserve">n </w:t>
      </w:r>
      <w:r w:rsidR="00604692">
        <w:t xml:space="preserve">integrated development environment used in Java. It is also the most widely used IDE available. It contains a base workspace and a wide range of plug-in systems for customizing the environment. Initially released in 2001, Eclipse provides a </w:t>
      </w:r>
      <w:r>
        <w:rPr>
          <w:rStyle w:val="uiqtextrenderedqtext"/>
        </w:rPr>
        <w:t>common user interface</w:t>
      </w:r>
      <w:r>
        <w:t xml:space="preserve"> model</w:t>
      </w:r>
      <w:r w:rsidR="00604692">
        <w:t xml:space="preserve"> for Java client development</w:t>
      </w:r>
      <w:r>
        <w:t xml:space="preserve">, which is perfect for the use in this project. </w:t>
      </w:r>
    </w:p>
    <w:p w14:paraId="12D30F48" w14:textId="45FE09E2" w:rsidR="00364E0F" w:rsidRDefault="00364E0F" w:rsidP="00604692">
      <w:pPr>
        <w:ind w:firstLine="0"/>
      </w:pPr>
    </w:p>
    <w:p w14:paraId="3DCDFCF1" w14:textId="226D7B3A" w:rsidR="00364E0F" w:rsidRDefault="00364E0F" w:rsidP="00604692">
      <w:pPr>
        <w:ind w:firstLine="0"/>
      </w:pPr>
    </w:p>
    <w:p w14:paraId="5D1D1318" w14:textId="77777777" w:rsidR="00364E0F" w:rsidRDefault="00364E0F" w:rsidP="00604692">
      <w:pPr>
        <w:ind w:firstLine="0"/>
      </w:pPr>
    </w:p>
    <w:p w14:paraId="72E2177F" w14:textId="52F7C865" w:rsidR="00604692" w:rsidRDefault="00604692" w:rsidP="00604692">
      <w:pPr>
        <w:pStyle w:val="heading1"/>
        <w:numPr>
          <w:ilvl w:val="1"/>
          <w:numId w:val="22"/>
        </w:numPr>
      </w:pPr>
      <w:r>
        <w:t>Visual Studio Code</w:t>
      </w:r>
    </w:p>
    <w:p w14:paraId="66AC4FB5" w14:textId="77777777" w:rsidR="00604692" w:rsidRDefault="00604692" w:rsidP="00604692">
      <w:pPr>
        <w:ind w:firstLine="0"/>
      </w:pPr>
    </w:p>
    <w:p w14:paraId="617257BE" w14:textId="77777777" w:rsidR="00604692" w:rsidRDefault="00604692" w:rsidP="00220BB4">
      <w:pPr>
        <w:ind w:firstLine="0"/>
      </w:pPr>
    </w:p>
    <w:p w14:paraId="03E63AA9" w14:textId="72B361FE" w:rsidR="00E77C16" w:rsidRDefault="00364E0F" w:rsidP="00220BB4">
      <w:pPr>
        <w:ind w:firstLine="0"/>
      </w:pPr>
      <w:r>
        <w:t xml:space="preserve">Visual studio code </w:t>
      </w:r>
      <w:r w:rsidR="00491C21">
        <w:t xml:space="preserve">(VSC) </w:t>
      </w:r>
      <w:r>
        <w:t xml:space="preserve">is a source-code editor developed by Microsoft for windows, Linux and Mac. VSC is a very lightweight code editor and is highly customizable and </w:t>
      </w:r>
      <w:r w:rsidR="00491C21">
        <w:t xml:space="preserve">provides a wide range of useful extensions. The core tools provided in VSC includes IntelliSense, Debugging, Built-in Git and Extensions. VSC was ranked the most popular developer environment tool, with 50.7% of 87,317. </w:t>
      </w:r>
      <w:r w:rsidR="00E77C16">
        <w:t xml:space="preserve">VSC includes a built-in command prompt window which will run python scripts directly in the editor which is </w:t>
      </w:r>
      <w:r w:rsidR="006704C5">
        <w:t>useful</w:t>
      </w:r>
      <w:r w:rsidR="00E77C16">
        <w:t xml:space="preserve"> for this project.</w:t>
      </w:r>
      <w:r w:rsidR="006704C5">
        <w:t xml:space="preserve"> Switching from code and a running command line is done in the same window which increases productivity and reduces time spent.</w:t>
      </w:r>
      <w:r w:rsidR="00E77C16">
        <w:t xml:space="preserve"> </w:t>
      </w:r>
    </w:p>
    <w:p w14:paraId="66C33665" w14:textId="6A0ABAE6" w:rsidR="00B032C4" w:rsidRDefault="00B032C4" w:rsidP="00220BB4">
      <w:pPr>
        <w:ind w:firstLine="0"/>
      </w:pPr>
    </w:p>
    <w:p w14:paraId="38B0ED36" w14:textId="7688FA6B" w:rsidR="00B032C4" w:rsidRDefault="00B032C4" w:rsidP="00220BB4">
      <w:pPr>
        <w:ind w:firstLine="0"/>
      </w:pPr>
    </w:p>
    <w:p w14:paraId="7FFBD7D9" w14:textId="7B949F22" w:rsidR="00B032C4" w:rsidRDefault="00B032C4" w:rsidP="00220BB4">
      <w:pPr>
        <w:ind w:firstLine="0"/>
      </w:pPr>
    </w:p>
    <w:p w14:paraId="0FA9CC92" w14:textId="0019C234" w:rsidR="00B032C4" w:rsidRDefault="00B032C4" w:rsidP="00220BB4">
      <w:pPr>
        <w:ind w:firstLine="0"/>
      </w:pPr>
    </w:p>
    <w:p w14:paraId="773BEB1A" w14:textId="50B736B6" w:rsidR="00B032C4" w:rsidRDefault="00B032C4" w:rsidP="00220BB4">
      <w:pPr>
        <w:ind w:firstLine="0"/>
      </w:pPr>
    </w:p>
    <w:p w14:paraId="1FBACBBF" w14:textId="5C2719E1" w:rsidR="00B032C4" w:rsidRDefault="00B032C4" w:rsidP="00220BB4">
      <w:pPr>
        <w:ind w:firstLine="0"/>
      </w:pPr>
    </w:p>
    <w:p w14:paraId="6318AF1E" w14:textId="4502FEB2" w:rsidR="00B032C4" w:rsidRDefault="00B032C4" w:rsidP="00220BB4">
      <w:pPr>
        <w:ind w:firstLine="0"/>
      </w:pPr>
    </w:p>
    <w:p w14:paraId="1EF1C29D" w14:textId="3BC3D39B" w:rsidR="00B032C4" w:rsidRDefault="00B032C4" w:rsidP="00220BB4">
      <w:pPr>
        <w:ind w:firstLine="0"/>
      </w:pPr>
    </w:p>
    <w:p w14:paraId="6299C197" w14:textId="3FA4A75B" w:rsidR="00B032C4" w:rsidRDefault="00B032C4" w:rsidP="00220BB4">
      <w:pPr>
        <w:ind w:firstLine="0"/>
      </w:pPr>
    </w:p>
    <w:p w14:paraId="2AB51E4F" w14:textId="015884C9" w:rsidR="00B032C4" w:rsidRDefault="00B032C4" w:rsidP="00220BB4">
      <w:pPr>
        <w:ind w:firstLine="0"/>
      </w:pPr>
    </w:p>
    <w:p w14:paraId="3BEABC75" w14:textId="374C9924" w:rsidR="00B032C4" w:rsidRDefault="00B032C4" w:rsidP="00220BB4">
      <w:pPr>
        <w:ind w:firstLine="0"/>
      </w:pPr>
    </w:p>
    <w:p w14:paraId="109BC7B5" w14:textId="43492520" w:rsidR="00B032C4" w:rsidRDefault="00B032C4" w:rsidP="00220BB4">
      <w:pPr>
        <w:ind w:firstLine="0"/>
      </w:pPr>
    </w:p>
    <w:p w14:paraId="68220335" w14:textId="7BE1E623" w:rsidR="00B032C4" w:rsidRDefault="00B032C4" w:rsidP="00220BB4">
      <w:pPr>
        <w:ind w:firstLine="0"/>
      </w:pPr>
    </w:p>
    <w:p w14:paraId="2446BD69" w14:textId="48DD1FD0" w:rsidR="00B032C4" w:rsidRDefault="00B032C4" w:rsidP="00220BB4">
      <w:pPr>
        <w:ind w:firstLine="0"/>
      </w:pPr>
    </w:p>
    <w:p w14:paraId="661A5104" w14:textId="1AA2FA38" w:rsidR="00B032C4" w:rsidRDefault="00B032C4" w:rsidP="00220BB4">
      <w:pPr>
        <w:ind w:firstLine="0"/>
      </w:pPr>
    </w:p>
    <w:p w14:paraId="7966022B" w14:textId="596E24EE" w:rsidR="00B032C4" w:rsidRDefault="00B032C4" w:rsidP="00220BB4">
      <w:pPr>
        <w:ind w:firstLine="0"/>
      </w:pPr>
    </w:p>
    <w:p w14:paraId="718B9B4B" w14:textId="13D18E79" w:rsidR="00B032C4" w:rsidRDefault="00B032C4" w:rsidP="00220BB4">
      <w:pPr>
        <w:ind w:firstLine="0"/>
      </w:pPr>
    </w:p>
    <w:p w14:paraId="6953861B" w14:textId="444CA4F5" w:rsidR="00B032C4" w:rsidRDefault="00B032C4" w:rsidP="00220BB4">
      <w:pPr>
        <w:ind w:firstLine="0"/>
      </w:pPr>
    </w:p>
    <w:p w14:paraId="4B611B1A" w14:textId="675994F3" w:rsidR="00B032C4" w:rsidRDefault="00B032C4" w:rsidP="00220BB4">
      <w:pPr>
        <w:ind w:firstLine="0"/>
      </w:pPr>
    </w:p>
    <w:p w14:paraId="72B42CAE" w14:textId="0522F977" w:rsidR="00B032C4" w:rsidRDefault="00B032C4" w:rsidP="00220BB4">
      <w:pPr>
        <w:ind w:firstLine="0"/>
      </w:pPr>
    </w:p>
    <w:p w14:paraId="29C8ED39" w14:textId="1C4176E1" w:rsidR="00B032C4" w:rsidRDefault="00B032C4" w:rsidP="00220BB4">
      <w:pPr>
        <w:ind w:firstLine="0"/>
      </w:pPr>
    </w:p>
    <w:p w14:paraId="167A610B" w14:textId="6FE9AB86" w:rsidR="00B032C4" w:rsidRDefault="00B032C4" w:rsidP="00220BB4">
      <w:pPr>
        <w:ind w:firstLine="0"/>
      </w:pPr>
    </w:p>
    <w:p w14:paraId="72662D49" w14:textId="54E4423A" w:rsidR="00B032C4" w:rsidRDefault="00B032C4" w:rsidP="00220BB4">
      <w:pPr>
        <w:ind w:firstLine="0"/>
      </w:pPr>
    </w:p>
    <w:p w14:paraId="53CD9CE3" w14:textId="120886EF" w:rsidR="00B032C4" w:rsidRDefault="00B032C4" w:rsidP="00220BB4">
      <w:pPr>
        <w:ind w:firstLine="0"/>
      </w:pPr>
    </w:p>
    <w:p w14:paraId="6C2D49D3" w14:textId="20761D0A" w:rsidR="00B032C4" w:rsidRDefault="00B032C4" w:rsidP="00220BB4">
      <w:pPr>
        <w:ind w:firstLine="0"/>
      </w:pPr>
    </w:p>
    <w:p w14:paraId="6E44C5FF" w14:textId="5F6CBEC5" w:rsidR="00B032C4" w:rsidRDefault="00B032C4" w:rsidP="00220BB4">
      <w:pPr>
        <w:ind w:firstLine="0"/>
      </w:pPr>
    </w:p>
    <w:p w14:paraId="471D060C" w14:textId="77777777" w:rsidR="00B032C4" w:rsidRDefault="00B032C4" w:rsidP="00220BB4">
      <w:pPr>
        <w:ind w:firstLine="0"/>
      </w:pPr>
    </w:p>
    <w:p w14:paraId="469FBF1B" w14:textId="77777777" w:rsidR="00E77C16" w:rsidRDefault="00E77C16" w:rsidP="00E77C16">
      <w:pPr>
        <w:ind w:firstLine="0"/>
      </w:pPr>
    </w:p>
    <w:p w14:paraId="073413E3" w14:textId="6D8D51C8" w:rsidR="00E77C16" w:rsidRDefault="00DE3E8E" w:rsidP="002D6FCB">
      <w:pPr>
        <w:pStyle w:val="heading1"/>
        <w:numPr>
          <w:ilvl w:val="0"/>
          <w:numId w:val="22"/>
        </w:numPr>
        <w:rPr>
          <w:sz w:val="36"/>
        </w:rPr>
      </w:pPr>
      <w:r w:rsidRPr="00DE3E8E">
        <w:rPr>
          <w:sz w:val="36"/>
        </w:rPr>
        <w:lastRenderedPageBreak/>
        <w:t>System Design</w:t>
      </w:r>
    </w:p>
    <w:p w14:paraId="0F329508" w14:textId="0A23C52E" w:rsidR="006704C5" w:rsidRDefault="002D6FCB" w:rsidP="006704C5">
      <w:pPr>
        <w:ind w:firstLine="0"/>
      </w:pPr>
      <w:r>
        <w:t xml:space="preserve">This section will be covering the overall architecture and the design of the project. This project is based around two tiers of technologies used. This chapter will be giving an in-depth explanation to the reasons behind covering each tier and how they work together. This research project was built using Java and is </w:t>
      </w:r>
      <w:r w:rsidR="00B54ECD">
        <w:t>interacting</w:t>
      </w:r>
      <w:r>
        <w:t xml:space="preserve"> </w:t>
      </w:r>
      <w:r w:rsidR="00B54ECD">
        <w:t>with</w:t>
      </w:r>
      <w:r>
        <w:t xml:space="preserve"> the Python server </w:t>
      </w:r>
      <w:r w:rsidR="00B54ECD">
        <w:t>G</w:t>
      </w:r>
      <w:r>
        <w:t xml:space="preserve">ym </w:t>
      </w:r>
      <w:r w:rsidR="00B54ECD">
        <w:t>HTTP</w:t>
      </w:r>
      <w:r>
        <w:t xml:space="preserve"> API. The gym python server displays the Cart Pole</w:t>
      </w:r>
      <w:r w:rsidR="00FD46E7">
        <w:t>, taking in values to move the Cart</w:t>
      </w:r>
      <w:r w:rsidR="00B54ECD">
        <w:t xml:space="preserve"> </w:t>
      </w:r>
      <w:r w:rsidR="00FD46E7">
        <w:t xml:space="preserve">either left or right. These movements are sent from the Java server based on what the Cart Pole’s </w:t>
      </w:r>
      <w:r w:rsidR="00B54ECD">
        <w:t>observation data</w:t>
      </w:r>
      <w:r w:rsidR="00FD46E7">
        <w:t xml:space="preserve">. The loop continues until the specified number of episodes has been completed and the Cart Pole stops. The results are then sent to a CSV file. In this chapter we will cover step by step on the overall design and implementations of this project. </w:t>
      </w:r>
    </w:p>
    <w:p w14:paraId="5895E929" w14:textId="6A12916B" w:rsidR="00F95813" w:rsidRDefault="00F95813" w:rsidP="00F95813">
      <w:pPr>
        <w:pStyle w:val="heading1"/>
        <w:numPr>
          <w:ilvl w:val="0"/>
          <w:numId w:val="0"/>
        </w:numPr>
        <w:ind w:left="360"/>
      </w:pPr>
      <w:r>
        <w:t>4.3</w:t>
      </w:r>
      <w:r w:rsidR="009F685D">
        <w:t>.0</w:t>
      </w:r>
      <w:r>
        <w:tab/>
        <w:t>Architecture</w:t>
      </w:r>
      <w:r w:rsidR="00C32A28">
        <w:t xml:space="preserve"> - Overview</w:t>
      </w:r>
      <w:r>
        <w:t xml:space="preserve"> </w:t>
      </w:r>
    </w:p>
    <w:p w14:paraId="0A1E9C05" w14:textId="0B64B3E3" w:rsidR="00F95813" w:rsidRDefault="00F95813" w:rsidP="00F95813">
      <w:pPr>
        <w:ind w:firstLine="0"/>
      </w:pPr>
      <w:r>
        <w:t>Initially the Runner class is called which contains the main method. The main method will call the Gym</w:t>
      </w:r>
      <w:r w:rsidR="009565F6">
        <w:t xml:space="preserve"> </w:t>
      </w:r>
      <w:r>
        <w:t>Java</w:t>
      </w:r>
      <w:r w:rsidR="009565F6">
        <w:t xml:space="preserve"> </w:t>
      </w:r>
      <w:r>
        <w:t>Http</w:t>
      </w:r>
      <w:r w:rsidR="009565F6">
        <w:t xml:space="preserve"> </w:t>
      </w:r>
      <w:r>
        <w:t>Client class which handles the JSON and HTTP requests to the server. Once we receive the connection initially from the Runner class, creat</w:t>
      </w:r>
      <w:r w:rsidR="00C32A28">
        <w:t xml:space="preserve">ing </w:t>
      </w:r>
      <w:r>
        <w:t xml:space="preserve">a new instance of Environment. </w:t>
      </w:r>
      <w:r w:rsidR="00C32A28">
        <w:t xml:space="preserve">The Environment class is where we keep track of the episodes and read in the observation values from the Python server. From the Environment class every time an experiment is ran a new instance of Agent is declared. The Agent class represents the Cart Pole’s learning ability, keeping track of the Q-table and updating the Q-values. </w:t>
      </w:r>
      <w:r w:rsidR="009F685D">
        <w:t>The Environment will repeat the do</w:t>
      </w:r>
      <w:r w:rsidR="005262DD">
        <w:t xml:space="preserve"> </w:t>
      </w:r>
      <w:r w:rsidR="009F685D">
        <w:t xml:space="preserve">Episode function up until the number of episodes has been reached continuously updated the Q-table array found in the Agent class. </w:t>
      </w:r>
    </w:p>
    <w:p w14:paraId="1FA0DB18" w14:textId="7901E9CD" w:rsidR="009F685D" w:rsidRDefault="009F685D" w:rsidP="00F95813">
      <w:pPr>
        <w:ind w:firstLine="0"/>
      </w:pPr>
    </w:p>
    <w:p w14:paraId="5973659E" w14:textId="77777777" w:rsidR="009F685D" w:rsidRDefault="009F685D" w:rsidP="00F95813">
      <w:pPr>
        <w:ind w:firstLine="0"/>
      </w:pPr>
    </w:p>
    <w:p w14:paraId="3F789128" w14:textId="0F658CCB" w:rsidR="00C32A28" w:rsidRDefault="00C32A28" w:rsidP="00F95813">
      <w:pPr>
        <w:ind w:firstLine="0"/>
      </w:pPr>
    </w:p>
    <w:p w14:paraId="2BCF8AFD" w14:textId="6D1AA42F" w:rsidR="009F685D" w:rsidRDefault="009F685D" w:rsidP="009F685D">
      <w:pPr>
        <w:pStyle w:val="heading1"/>
        <w:numPr>
          <w:ilvl w:val="0"/>
          <w:numId w:val="0"/>
        </w:numPr>
        <w:ind w:left="360"/>
      </w:pPr>
      <w:r>
        <w:t>4.3.1</w:t>
      </w:r>
      <w:r>
        <w:tab/>
        <w:t xml:space="preserve">Runner  </w:t>
      </w:r>
    </w:p>
    <w:p w14:paraId="45D6F261" w14:textId="00E0A403" w:rsidR="00C32A28" w:rsidRDefault="009F685D" w:rsidP="00F95813">
      <w:pPr>
        <w:ind w:firstLine="0"/>
      </w:pPr>
      <w:r>
        <w:t xml:space="preserve">The Runner class initially connects to the python server on the local host network on port 5000. Secondly creating an instance of the environment “CartPole-v0”. Initially we reset the environment and print the initial observations sent from the Python server to make sure it is connected. After we have successfully connected to the server, we create an instance of Environment which allows us to run the Experiments. After completion of all episodes we then print these values to a CSV file. </w:t>
      </w:r>
    </w:p>
    <w:p w14:paraId="6F633F06" w14:textId="2ECADFE6" w:rsidR="006704C5" w:rsidRDefault="006704C5" w:rsidP="006704C5">
      <w:pPr>
        <w:ind w:firstLine="0"/>
      </w:pPr>
    </w:p>
    <w:p w14:paraId="442C9D80" w14:textId="19BB92AB" w:rsidR="009F685D" w:rsidRDefault="009F685D" w:rsidP="009F685D">
      <w:pPr>
        <w:pStyle w:val="heading1"/>
        <w:numPr>
          <w:ilvl w:val="0"/>
          <w:numId w:val="0"/>
        </w:numPr>
        <w:ind w:left="360"/>
      </w:pPr>
      <w:r>
        <w:lastRenderedPageBreak/>
        <w:t>4.3.2</w:t>
      </w:r>
      <w:r>
        <w:tab/>
        <w:t xml:space="preserve">Environment </w:t>
      </w:r>
    </w:p>
    <w:p w14:paraId="53190E8A" w14:textId="5FA16E68" w:rsidR="009F685D" w:rsidRDefault="009F685D" w:rsidP="009F685D">
      <w:pPr>
        <w:ind w:firstLine="0"/>
      </w:pPr>
      <w:r>
        <w:t>The Environment class is called after we’ve secured a connection to the server. Runner class sends the ID and initial observation to the run</w:t>
      </w:r>
      <w:r w:rsidR="005262DD">
        <w:t xml:space="preserve"> </w:t>
      </w:r>
      <w:r>
        <w:t xml:space="preserve">Experiments </w:t>
      </w:r>
      <w:r w:rsidR="00915AD8">
        <w:t xml:space="preserve">method. This method will allow us to loop over the amount of times we run the experiments in order to get a more accurate reading of how well the Agent learnt. By doing this we can run the exact same number of episodes multiple times and then averaging out those reward scores afterwards. For example, if we set the number of episodes to 2000 and the number of times, we run the experiment to 5 it will run 10,000 (2000 x 5) times. The data for each episode reward is still saved to the Excel file allowing us to graph the data more accurately. </w:t>
      </w:r>
    </w:p>
    <w:p w14:paraId="653213B8" w14:textId="4D2B6F1B" w:rsidR="00915AD8" w:rsidRDefault="00915AD8" w:rsidP="009F685D">
      <w:pPr>
        <w:ind w:firstLine="0"/>
      </w:pPr>
    </w:p>
    <w:p w14:paraId="79BA068F" w14:textId="4F157BE0" w:rsidR="00374A2A" w:rsidRDefault="00915AD8" w:rsidP="009F685D">
      <w:pPr>
        <w:ind w:firstLine="0"/>
      </w:pPr>
      <w:r>
        <w:t xml:space="preserve">When running an individual episode within the Environment class, </w:t>
      </w:r>
      <w:r w:rsidR="009A7410">
        <w:t xml:space="preserve">we initially reset the environment, after resetting the environment we read in the observations from the Python server. These numbers are generally very long decimal values ranging from negative 10 to positive 10. To convert these primitive raw values in Object format we must initially convert to String format. </w:t>
      </w:r>
      <w:r w:rsidR="00374A2A">
        <w:t>After conversion to string we then need to remove the Python array formatting which has square brackets at the beginning and the end of the string using regex. This is a simple repl</w:t>
      </w:r>
      <w:r w:rsidR="0085753A">
        <w:t>a</w:t>
      </w:r>
      <w:r w:rsidR="00374A2A">
        <w:t>ce</w:t>
      </w:r>
      <w:r w:rsidR="005262DD">
        <w:t xml:space="preserve"> </w:t>
      </w:r>
      <w:r w:rsidR="00374A2A">
        <w:t>All function which replaces the brackets at the start and the end with a blank space. After that we then place it into a new string array called observations by splitting the previous string where there was a comma in between the numbers.</w:t>
      </w:r>
    </w:p>
    <w:p w14:paraId="377074D8" w14:textId="77777777" w:rsidR="00374A2A" w:rsidRDefault="00374A2A" w:rsidP="009F685D">
      <w:pPr>
        <w:ind w:firstLine="0"/>
      </w:pPr>
    </w:p>
    <w:p w14:paraId="165242EA" w14:textId="68A91B19" w:rsidR="00915AD8" w:rsidRDefault="00374A2A" w:rsidP="009F685D">
      <w:pPr>
        <w:ind w:firstLine="0"/>
      </w:pPr>
      <w:r>
        <w:t xml:space="preserve">After converting the observed value into a readable number, the current agent’s state is then calculated. The </w:t>
      </w:r>
      <w:r w:rsidRPr="00374A2A">
        <w:rPr>
          <w:lang w:val="en-GB"/>
        </w:rPr>
        <w:t>current</w:t>
      </w:r>
      <w:r w:rsidR="005262DD">
        <w:rPr>
          <w:lang w:val="en-GB"/>
        </w:rPr>
        <w:t xml:space="preserve"> </w:t>
      </w:r>
      <w:r w:rsidRPr="00374A2A">
        <w:rPr>
          <w:lang w:val="en-GB"/>
        </w:rPr>
        <w:t>Agent</w:t>
      </w:r>
      <w:r w:rsidR="005262DD">
        <w:rPr>
          <w:lang w:val="en-GB"/>
        </w:rPr>
        <w:t xml:space="preserve"> </w:t>
      </w:r>
      <w:r w:rsidRPr="00374A2A">
        <w:rPr>
          <w:lang w:val="en-GB"/>
        </w:rPr>
        <w:t>State</w:t>
      </w:r>
      <w:r>
        <w:rPr>
          <w:lang w:val="en-GB"/>
        </w:rPr>
        <w:t xml:space="preserve"> </w:t>
      </w:r>
      <w:r>
        <w:t xml:space="preserve">is an array storing every observation </w:t>
      </w:r>
      <w:r w:rsidR="002A564A">
        <w:t xml:space="preserve">(cart position, velocity, pole angle and pole velocity at the tip of the pole) </w:t>
      </w:r>
      <w:r>
        <w:t>it currently is in, however, before storing each observation we sort these observations into their own buckets respectively.</w:t>
      </w:r>
      <w:r w:rsidR="0085753A">
        <w:rPr>
          <w:lang w:val="en-GB"/>
        </w:rPr>
        <w:t xml:space="preserve"> </w:t>
      </w:r>
    </w:p>
    <w:p w14:paraId="21A8AA50" w14:textId="68602BBE" w:rsidR="002A564A" w:rsidRDefault="002A564A" w:rsidP="009F685D">
      <w:pPr>
        <w:ind w:firstLine="0"/>
      </w:pPr>
      <w:r>
        <w:t>The “get</w:t>
      </w:r>
      <w:r w:rsidR="00CE176C">
        <w:t xml:space="preserve"> </w:t>
      </w:r>
      <w:r>
        <w:t>Bucket</w:t>
      </w:r>
      <w:r w:rsidR="00CE176C">
        <w:t xml:space="preserve"> </w:t>
      </w:r>
      <w:r>
        <w:t xml:space="preserve">Index” function takes in the observed value, the minimum value that observation could be, the maximum value that observation could be and the number of buckets for that observation. For example, for the Cart position the observed value could be </w:t>
      </w:r>
      <w:r w:rsidRPr="002A564A">
        <w:rPr>
          <w:lang w:val="en-GB"/>
        </w:rPr>
        <w:t>0.03824805651427407</w:t>
      </w:r>
      <w:r>
        <w:t>, the minimum value for cart position is -5, the maximum value being 5 and the number of buckets used in this example was 10. This function would then return an integer most suited for that observations bucket, in this case bucket 5.</w:t>
      </w:r>
      <w:r w:rsidR="00C316AB">
        <w:t xml:space="preserve"> Within the get</w:t>
      </w:r>
      <w:r w:rsidR="00777D5C">
        <w:t xml:space="preserve"> </w:t>
      </w:r>
      <w:r w:rsidR="00C316AB">
        <w:t>Bucket</w:t>
      </w:r>
      <w:r w:rsidR="00777D5C">
        <w:t xml:space="preserve"> </w:t>
      </w:r>
      <w:r w:rsidR="00C316AB">
        <w:t xml:space="preserve">Index function we avoid using negative bucket values so that the Q-Table functions correctly. </w:t>
      </w:r>
      <w:r w:rsidR="0085753A">
        <w:t>Therefore,</w:t>
      </w:r>
      <w:r w:rsidR="00C316AB">
        <w:t xml:space="preserve"> in this example the bucket is shifted up 5 numbers ranging from 0 to 10, and the chosen bucket is 5 which is in the middle. </w:t>
      </w:r>
    </w:p>
    <w:p w14:paraId="3D1AA348" w14:textId="41F6C707" w:rsidR="0085753A" w:rsidRDefault="0085753A" w:rsidP="009F685D">
      <w:pPr>
        <w:ind w:firstLine="0"/>
      </w:pPr>
    </w:p>
    <w:p w14:paraId="35E7DFDB" w14:textId="5EACD7AC" w:rsidR="0085753A" w:rsidRDefault="00777D5C" w:rsidP="009F685D">
      <w:pPr>
        <w:ind w:firstLine="0"/>
        <w:rPr>
          <w:lang w:val="en-GB"/>
        </w:rPr>
      </w:pPr>
      <w:r w:rsidRPr="00374A2A">
        <w:rPr>
          <w:lang w:val="en-GB"/>
        </w:rPr>
        <w:t>C</w:t>
      </w:r>
      <w:r w:rsidR="0085753A" w:rsidRPr="00374A2A">
        <w:rPr>
          <w:lang w:val="en-GB"/>
        </w:rPr>
        <w:t>urrent</w:t>
      </w:r>
      <w:r>
        <w:rPr>
          <w:lang w:val="en-GB"/>
        </w:rPr>
        <w:t xml:space="preserve"> </w:t>
      </w:r>
      <w:r w:rsidR="0085753A" w:rsidRPr="00374A2A">
        <w:rPr>
          <w:lang w:val="en-GB"/>
        </w:rPr>
        <w:t>Agent</w:t>
      </w:r>
      <w:r>
        <w:rPr>
          <w:lang w:val="en-GB"/>
        </w:rPr>
        <w:t xml:space="preserve"> </w:t>
      </w:r>
      <w:r w:rsidR="0085753A" w:rsidRPr="00374A2A">
        <w:rPr>
          <w:lang w:val="en-GB"/>
        </w:rPr>
        <w:t>State</w:t>
      </w:r>
      <w:r w:rsidR="0085753A">
        <w:rPr>
          <w:lang w:val="en-GB"/>
        </w:rPr>
        <w:t xml:space="preserve"> stores the 4 bucket values for that current state, the </w:t>
      </w:r>
    </w:p>
    <w:p w14:paraId="333E2CD0" w14:textId="4552907A" w:rsidR="0085753A" w:rsidRPr="00777D5C" w:rsidRDefault="00777D5C" w:rsidP="009F685D">
      <w:pPr>
        <w:ind w:firstLine="0"/>
        <w:rPr>
          <w:lang w:val="en-GB"/>
        </w:rPr>
      </w:pPr>
      <w:r w:rsidRPr="0085753A">
        <w:rPr>
          <w:lang w:val="en-GB"/>
        </w:rPr>
        <w:t>P</w:t>
      </w:r>
      <w:r w:rsidR="0085753A" w:rsidRPr="0085753A">
        <w:rPr>
          <w:lang w:val="en-GB"/>
        </w:rPr>
        <w:t>revious</w:t>
      </w:r>
      <w:r>
        <w:rPr>
          <w:lang w:val="en-GB"/>
        </w:rPr>
        <w:t xml:space="preserve"> </w:t>
      </w:r>
      <w:r w:rsidR="0085753A" w:rsidRPr="0085753A">
        <w:rPr>
          <w:lang w:val="en-GB"/>
        </w:rPr>
        <w:t>Agent</w:t>
      </w:r>
      <w:r>
        <w:rPr>
          <w:lang w:val="en-GB"/>
        </w:rPr>
        <w:t xml:space="preserve"> </w:t>
      </w:r>
      <w:r w:rsidR="0085753A" w:rsidRPr="0085753A">
        <w:rPr>
          <w:lang w:val="en-GB"/>
        </w:rPr>
        <w:t>State</w:t>
      </w:r>
      <w:r w:rsidR="0085753A">
        <w:rPr>
          <w:lang w:val="en-GB"/>
        </w:rPr>
        <w:t xml:space="preserve"> is very similar to the </w:t>
      </w:r>
      <w:r w:rsidR="0085753A" w:rsidRPr="00374A2A">
        <w:rPr>
          <w:lang w:val="en-GB"/>
        </w:rPr>
        <w:t>current</w:t>
      </w:r>
      <w:r>
        <w:rPr>
          <w:lang w:val="en-GB"/>
        </w:rPr>
        <w:t xml:space="preserve"> </w:t>
      </w:r>
      <w:r w:rsidR="0085753A" w:rsidRPr="00374A2A">
        <w:rPr>
          <w:lang w:val="en-GB"/>
        </w:rPr>
        <w:t>Agent</w:t>
      </w:r>
      <w:r>
        <w:rPr>
          <w:lang w:val="en-GB"/>
        </w:rPr>
        <w:t xml:space="preserve"> </w:t>
      </w:r>
      <w:r w:rsidR="0085753A" w:rsidRPr="00374A2A">
        <w:rPr>
          <w:lang w:val="en-GB"/>
        </w:rPr>
        <w:t>State</w:t>
      </w:r>
      <w:r w:rsidR="0085753A">
        <w:rPr>
          <w:lang w:val="en-GB"/>
        </w:rPr>
        <w:t xml:space="preserve"> array however it contains the previous values of </w:t>
      </w:r>
      <w:r w:rsidR="0085753A" w:rsidRPr="00374A2A">
        <w:rPr>
          <w:lang w:val="en-GB"/>
        </w:rPr>
        <w:t>current</w:t>
      </w:r>
      <w:r>
        <w:rPr>
          <w:lang w:val="en-GB"/>
        </w:rPr>
        <w:t xml:space="preserve"> </w:t>
      </w:r>
      <w:r w:rsidR="0085753A" w:rsidRPr="00374A2A">
        <w:rPr>
          <w:lang w:val="en-GB"/>
        </w:rPr>
        <w:t>Agent</w:t>
      </w:r>
      <w:r>
        <w:rPr>
          <w:lang w:val="en-GB"/>
        </w:rPr>
        <w:t xml:space="preserve"> </w:t>
      </w:r>
      <w:r w:rsidR="0085753A" w:rsidRPr="00374A2A">
        <w:rPr>
          <w:lang w:val="en-GB"/>
        </w:rPr>
        <w:t>State</w:t>
      </w:r>
      <w:r w:rsidR="0085753A">
        <w:rPr>
          <w:lang w:val="en-GB"/>
        </w:rPr>
        <w:t xml:space="preserve">, this is important later for updating the Q-table later. The action taken is based on the current action using the Agent class (more on that later). We then </w:t>
      </w:r>
      <w:r w:rsidR="00345913">
        <w:rPr>
          <w:lang w:val="en-GB"/>
        </w:rPr>
        <w:t>create a new instance of Step</w:t>
      </w:r>
      <w:r>
        <w:rPr>
          <w:lang w:val="en-GB"/>
        </w:rPr>
        <w:t xml:space="preserve"> </w:t>
      </w:r>
      <w:r w:rsidR="00345913">
        <w:rPr>
          <w:lang w:val="en-GB"/>
        </w:rPr>
        <w:t xml:space="preserve">Object which holds all the observations, reward, if it’s done and the info. We then actually send the action to the </w:t>
      </w:r>
      <w:r w:rsidR="00345913">
        <w:rPr>
          <w:lang w:val="en-GB"/>
        </w:rPr>
        <w:lastRenderedPageBreak/>
        <w:t xml:space="preserve">server at this point, using the step object to hold the returned values from the server. </w:t>
      </w:r>
      <w:r>
        <w:rPr>
          <w:lang w:val="en-GB"/>
        </w:rPr>
        <w:t xml:space="preserve">The reward for that episode is also returned here, the longer the Cart Pole stays up right the larger the reward integer will be. </w:t>
      </w:r>
      <w:r w:rsidR="00345913">
        <w:rPr>
          <w:lang w:val="en-GB"/>
        </w:rPr>
        <w:t xml:space="preserve">After we’ve received the values for the current state of the </w:t>
      </w:r>
      <w:r>
        <w:rPr>
          <w:lang w:val="en-GB"/>
        </w:rPr>
        <w:t xml:space="preserve">agent, the previous state of the agent, the action taken to get to that state and the reward for that episode only then the Q-table gets updated. </w:t>
      </w:r>
      <w:r w:rsidR="00CE176C">
        <w:rPr>
          <w:lang w:val="en-GB"/>
        </w:rPr>
        <w:t xml:space="preserve">The values for Epsilon &amp; Alpha then get decayed after the completion of an episode. </w:t>
      </w:r>
    </w:p>
    <w:p w14:paraId="679BB91F" w14:textId="77777777" w:rsidR="002A564A" w:rsidRDefault="002A564A" w:rsidP="009F685D">
      <w:pPr>
        <w:ind w:firstLine="0"/>
      </w:pPr>
    </w:p>
    <w:p w14:paraId="1D582B20" w14:textId="656674D7" w:rsidR="004C7855" w:rsidRDefault="00E7645D" w:rsidP="006704C5">
      <w:pPr>
        <w:ind w:firstLine="0"/>
      </w:pPr>
      <w:r>
        <w:t xml:space="preserve">Epsilon is the variable used for the Q-Learning algorithm to allow the agent to explore the environment. </w:t>
      </w:r>
      <w:r w:rsidR="00CE176C">
        <w:t>Decaying Epsilon for each episode</w:t>
      </w:r>
      <w:r>
        <w:t xml:space="preserve"> is the exploration-exploitation trade off. To get the balance between exploration and exploitation we use an epsilon greedy function. For example, if we initially set Epsilon to 1 the agent will be exploring the environment 100% of the time. the agent will learn more and more about the environment, moving left and right in completely random actions initially. Overtime,</w:t>
      </w:r>
      <w:r w:rsidR="007C1305">
        <w:t xml:space="preserve"> </w:t>
      </w:r>
      <w:r>
        <w:t xml:space="preserve">epsilon decays </w:t>
      </w:r>
      <w:r w:rsidR="007C1305">
        <w:t xml:space="preserve">and </w:t>
      </w:r>
      <w:r>
        <w:t xml:space="preserve">the agent </w:t>
      </w:r>
      <w:r w:rsidR="007C1305">
        <w:t>explore</w:t>
      </w:r>
      <w:r>
        <w:t xml:space="preserve"> less and less and becomes </w:t>
      </w:r>
      <w:r w:rsidR="007C1305">
        <w:t>“</w:t>
      </w:r>
      <w:r>
        <w:t>greedy</w:t>
      </w:r>
      <w:r w:rsidR="007C1305">
        <w:t>”</w:t>
      </w:r>
      <w:r>
        <w:t xml:space="preserve"> in terms of exploiting the environment.</w:t>
      </w:r>
      <w:r w:rsidR="007E052B">
        <w:t xml:space="preserve"> In this project we initially set Epsilon to be 0.3 and decays down to 0. This is done by multiplying epsilon </w:t>
      </w:r>
      <w:r w:rsidR="00B805F0">
        <w:t xml:space="preserve">by a decay rate value set at 0.999. </w:t>
      </w:r>
    </w:p>
    <w:p w14:paraId="43243BC0" w14:textId="77777777" w:rsidR="004C7855" w:rsidRDefault="004C7855" w:rsidP="006704C5">
      <w:pPr>
        <w:ind w:firstLine="0"/>
      </w:pPr>
    </w:p>
    <w:p w14:paraId="37FC55C8" w14:textId="4450CDE0" w:rsidR="009F685D" w:rsidRDefault="004C7855" w:rsidP="006704C5">
      <w:pPr>
        <w:ind w:firstLine="0"/>
      </w:pPr>
      <w:r>
        <w:t>S</w:t>
      </w:r>
      <w:r w:rsidR="00B805F0">
        <w:t>imilarly decaying Alpha in the same fashion. Alpha is considered the learning rate of the agent</w:t>
      </w:r>
      <w:r>
        <w:t>. Generally Alpha is set between 0 and 1</w:t>
      </w:r>
      <w:r w:rsidR="007C1305">
        <w:t xml:space="preserve"> (but never 0)</w:t>
      </w:r>
      <w:r>
        <w:t>. Setting Alpha to 0 means that the Q-values are never updated making the Agent not learn anything, setting it to a high value means the agent can learn quite quickly. A</w:t>
      </w:r>
      <w:r w:rsidR="00F56C31">
        <w:t xml:space="preserve">n </w:t>
      </w:r>
      <w:r>
        <w:t>analogy for</w:t>
      </w:r>
      <w:r w:rsidR="00F56C31">
        <w:t xml:space="preserve"> visualizing high and low values for alpha is to think of it like playing golf with just one club, a powerful club would represent a large Alpha value whereas a weak club would represent a low value for alpha. Initially the powerful club would get close to the green, however, it becomes more difficult to hit more accurately with a powerful club. Meanwhile using a weak club would take more shots initially but when we eventually get close to the green it’s easier to control and can reach the hole easier. </w:t>
      </w:r>
    </w:p>
    <w:p w14:paraId="6AF6D1DB" w14:textId="77777777" w:rsidR="00B54ECD" w:rsidRDefault="00B54ECD" w:rsidP="006704C5">
      <w:pPr>
        <w:ind w:firstLine="0"/>
      </w:pPr>
    </w:p>
    <w:p w14:paraId="059725C5" w14:textId="7C260D21" w:rsidR="007C1305" w:rsidRDefault="007C1305" w:rsidP="007C1305">
      <w:pPr>
        <w:ind w:firstLine="0"/>
        <w:jc w:val="center"/>
      </w:pPr>
      <w:r>
        <w:rPr>
          <w:noProof/>
        </w:rPr>
        <w:lastRenderedPageBreak/>
        <w:drawing>
          <wp:inline distT="0" distB="0" distL="0" distR="0" wp14:anchorId="4CD5DEC5" wp14:editId="6AC219B4">
            <wp:extent cx="3031651" cy="26188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6289" cy="2640125"/>
                    </a:xfrm>
                    <a:prstGeom prst="rect">
                      <a:avLst/>
                    </a:prstGeom>
                  </pic:spPr>
                </pic:pic>
              </a:graphicData>
            </a:graphic>
          </wp:inline>
        </w:drawing>
      </w:r>
    </w:p>
    <w:p w14:paraId="482427FB" w14:textId="2E1E9955" w:rsidR="007C1305" w:rsidRDefault="007C1305" w:rsidP="007C1305">
      <w:pPr>
        <w:ind w:firstLine="0"/>
        <w:jc w:val="left"/>
      </w:pPr>
    </w:p>
    <w:p w14:paraId="66ED20DA" w14:textId="3582A67B" w:rsidR="007C1305" w:rsidRDefault="007C1305" w:rsidP="007C1305">
      <w:pPr>
        <w:ind w:firstLine="0"/>
        <w:jc w:val="left"/>
      </w:pPr>
      <w:r>
        <w:t>To get around this problem of trying to find the most accurate value for</w:t>
      </w:r>
      <w:r w:rsidR="00F865DD">
        <w:t xml:space="preserve"> A</w:t>
      </w:r>
      <w:r>
        <w:t xml:space="preserve">lpha, we start off with a higher value for alpha and slowly decay to a smaller number, making sure it’s never 0. In this project we initially set alpha to 0.3 and decay to 0.1. </w:t>
      </w:r>
    </w:p>
    <w:p w14:paraId="7B218992" w14:textId="50A78DE4" w:rsidR="007C1305" w:rsidRDefault="007C1305" w:rsidP="007C1305">
      <w:pPr>
        <w:ind w:firstLine="0"/>
        <w:jc w:val="left"/>
      </w:pPr>
    </w:p>
    <w:p w14:paraId="60AA2633" w14:textId="703987E9" w:rsidR="006215F6" w:rsidRDefault="007C1305" w:rsidP="007C1305">
      <w:pPr>
        <w:ind w:firstLine="0"/>
        <w:jc w:val="left"/>
      </w:pPr>
      <w:r>
        <w:t>Gamma</w:t>
      </w:r>
      <w:r w:rsidR="00F865DD">
        <w:t xml:space="preserve"> (</w:t>
      </w:r>
      <w:r w:rsidR="00F865DD" w:rsidRPr="00F865DD">
        <w:t>γ</w:t>
      </w:r>
      <w:r w:rsidR="00F865DD">
        <w:t>)</w:t>
      </w:r>
      <w:r>
        <w:t xml:space="preserve"> is the discount factor for the Agents reward function. Gamma</w:t>
      </w:r>
      <w:r w:rsidR="008C14CF">
        <w:t xml:space="preserve"> is multiplied by the future rewards to decrease the effect on the agent’s action taken. This is designed to make future rewards worth less than the immediate reward, allowing us to break away from the delayed gratification problem. </w:t>
      </w:r>
      <w:r w:rsidR="004B122E">
        <w:t xml:space="preserve">For this project we set Gamma to 0.99 and is </w:t>
      </w:r>
      <w:r w:rsidR="006215F6">
        <w:t>saved</w:t>
      </w:r>
      <w:r w:rsidR="004B122E">
        <w:t xml:space="preserve"> at that value.</w:t>
      </w:r>
      <w:r w:rsidR="006215F6">
        <w:t xml:space="preserve"> </w:t>
      </w:r>
    </w:p>
    <w:p w14:paraId="6A1FDD91" w14:textId="20D2D1F5" w:rsidR="00F865DD" w:rsidRDefault="00F865DD" w:rsidP="007C1305">
      <w:pPr>
        <w:ind w:firstLine="0"/>
        <w:jc w:val="left"/>
      </w:pPr>
    </w:p>
    <w:p w14:paraId="52CD63FE" w14:textId="24F38F29" w:rsidR="007D3168" w:rsidRDefault="00C52433" w:rsidP="007C1305">
      <w:pPr>
        <w:ind w:firstLine="0"/>
        <w:jc w:val="left"/>
      </w:pPr>
      <w:r>
        <w:t xml:space="preserve">Determining the importance of the future reward is different for every situation. Finding the ideal number is a balance between short-sighted and long-term high rewards. </w:t>
      </w:r>
      <w:r w:rsidR="00FF00AF">
        <w:t>Ideally,</w:t>
      </w:r>
      <w:r>
        <w:t xml:space="preserve"> we start with a low number where every new state found is somewhat not so valuable and </w:t>
      </w:r>
      <w:r w:rsidR="00FF00AF">
        <w:t>later</w:t>
      </w:r>
      <w:r>
        <w:t xml:space="preserve"> the Agent learns more about the </w:t>
      </w:r>
      <w:r w:rsidR="00FF00AF">
        <w:t>environment,</w:t>
      </w:r>
      <w:r>
        <w:t xml:space="preserve"> we increase the discount factor therefore allowing the future rewards worth more. </w:t>
      </w:r>
      <w:r w:rsidR="00FF00AF">
        <w:t xml:space="preserve">However, if using a lower discount factor, it can decrease exploration and opens the risk of falling in a local optimum in the value iteration learning [6]. Q-Learning is exploration intensive, meaning the Q-Values will converge to their optimum values, we want to </w:t>
      </w:r>
      <w:r w:rsidR="0026478A">
        <w:t xml:space="preserve">maximize the amount of exploration initially to fully utilize the Q-Learning algorithm efficiently. </w:t>
      </w:r>
    </w:p>
    <w:p w14:paraId="5A64DD0D" w14:textId="6A811DA7" w:rsidR="007D3168" w:rsidRDefault="007D3168" w:rsidP="007C1305">
      <w:pPr>
        <w:ind w:firstLine="0"/>
        <w:jc w:val="left"/>
      </w:pPr>
    </w:p>
    <w:p w14:paraId="765B7904" w14:textId="77777777" w:rsidR="007D3168" w:rsidRDefault="007D3168" w:rsidP="007C1305">
      <w:pPr>
        <w:ind w:firstLine="0"/>
        <w:jc w:val="left"/>
      </w:pPr>
    </w:p>
    <w:p w14:paraId="5A39A48C" w14:textId="7CDDE481" w:rsidR="00F865DD" w:rsidRDefault="00F865DD" w:rsidP="007C1305">
      <w:pPr>
        <w:ind w:firstLine="0"/>
        <w:jc w:val="left"/>
      </w:pPr>
    </w:p>
    <w:p w14:paraId="6794129F" w14:textId="77777777" w:rsidR="00C52433" w:rsidRDefault="00C52433" w:rsidP="007C1305">
      <w:pPr>
        <w:ind w:firstLine="0"/>
        <w:jc w:val="left"/>
      </w:pPr>
    </w:p>
    <w:p w14:paraId="142B3447" w14:textId="4BF65894" w:rsidR="00F865DD" w:rsidRDefault="00F865DD" w:rsidP="00F865DD">
      <w:pPr>
        <w:pStyle w:val="heading1"/>
        <w:numPr>
          <w:ilvl w:val="0"/>
          <w:numId w:val="0"/>
        </w:numPr>
        <w:ind w:left="360"/>
      </w:pPr>
      <w:r>
        <w:lastRenderedPageBreak/>
        <w:t>4.3.3</w:t>
      </w:r>
      <w:r>
        <w:tab/>
        <w:t xml:space="preserve">Agent </w:t>
      </w:r>
    </w:p>
    <w:p w14:paraId="76E694A7" w14:textId="77777777" w:rsidR="007D3168" w:rsidRDefault="00F865DD" w:rsidP="007C1305">
      <w:pPr>
        <w:ind w:firstLine="0"/>
        <w:jc w:val="left"/>
      </w:pPr>
      <w:r>
        <w:t>The entire purpose of the Agent class is to initialize, store and update the Q</w:t>
      </w:r>
      <w:r w:rsidR="009203B1">
        <w:t xml:space="preserve"> </w:t>
      </w:r>
      <w:r>
        <w:t>Table. The Q</w:t>
      </w:r>
      <w:r w:rsidR="009203B1">
        <w:t xml:space="preserve"> </w:t>
      </w:r>
      <w:r>
        <w:t xml:space="preserve">Table is declared as a 5D float array, this array holds 4 states and the action taken. At the beginning of running the experiments the </w:t>
      </w:r>
      <w:r w:rsidR="00B8146A">
        <w:t>Q -Values are</w:t>
      </w:r>
      <w:r w:rsidR="009203B1">
        <w:t xml:space="preserve"> declared at set to 0 based on the number of buckets per observation and number of actions the Agent can take. In this example the Q Table is </w:t>
      </w:r>
      <w:r w:rsidR="007D3168">
        <w:t>of</w:t>
      </w:r>
      <w:r w:rsidR="009203B1">
        <w:t xml:space="preserve"> size: [10, 5, 20, 25, 2] and currently set to 0</w:t>
      </w:r>
      <w:r w:rsidR="007D3168">
        <w:t xml:space="preserve"> for each value</w:t>
      </w:r>
      <w:r w:rsidR="009203B1">
        <w:t>.</w:t>
      </w:r>
      <w:r w:rsidR="007D3168">
        <w:t xml:space="preserve"> When Environment creates an Agent, it passes in the values for Alpha, Gamma and Epsilon and this is stored in the Agent class. </w:t>
      </w:r>
    </w:p>
    <w:p w14:paraId="1C92DCF8" w14:textId="77777777" w:rsidR="007D3168" w:rsidRDefault="007D3168" w:rsidP="007C1305">
      <w:pPr>
        <w:ind w:firstLine="0"/>
        <w:jc w:val="left"/>
      </w:pPr>
    </w:p>
    <w:p w14:paraId="0B85A1BF" w14:textId="77777777" w:rsidR="00AD2DD3" w:rsidRDefault="007D3168" w:rsidP="007C1305">
      <w:pPr>
        <w:ind w:firstLine="0"/>
        <w:jc w:val="left"/>
      </w:pPr>
      <w:r>
        <w:t>We now have a 5D array ready to take in Q-Values, this is done using the update Q Value function which takes in the previous state of the agent, the current state of the agent, the action taken and the reward for that episode.</w:t>
      </w:r>
      <w:r w:rsidR="009359EE">
        <w:t xml:space="preserve"> Initially the Agent selects an action at the very beginning, the action is either going to be random action or a max value action depending on if a random number is less than epsilon. Ideally at the start we take many random actions to allow the agent to explore more than attempt to exploit</w:t>
      </w:r>
      <w:r w:rsidR="00F74018">
        <w:t xml:space="preserve"> its actions taken. When we select an action based on the current state of the Agent, we want to return the best possible action for that state of the agent. This is done by using a greedy action selection implementation, returning the index of the most valuable action for that state. In doing so we loop through the number of actions (2), a check if the Q-value for that state is greater than then a variable max Value which is set to the smallest possible value at the start. </w:t>
      </w:r>
      <w:r w:rsidR="00AD2DD3">
        <w:t xml:space="preserve">Looping though the second possible action does a check again if the Q-Value is better than the previous Q-Value. If the second Q-Value is better using that action, otherwise use the first action. </w:t>
      </w:r>
      <w:r w:rsidR="00F74018">
        <w:t xml:space="preserve">In doing so returning an action believed to be the best action for that state. </w:t>
      </w:r>
    </w:p>
    <w:p w14:paraId="6E2AE2B2" w14:textId="77777777" w:rsidR="00AD2DD3" w:rsidRDefault="00AD2DD3" w:rsidP="007C1305">
      <w:pPr>
        <w:ind w:firstLine="0"/>
        <w:jc w:val="left"/>
      </w:pPr>
    </w:p>
    <w:p w14:paraId="6F28095E" w14:textId="6227A37D" w:rsidR="00F74018" w:rsidRDefault="00F74018" w:rsidP="007C1305">
      <w:pPr>
        <w:ind w:firstLine="0"/>
        <w:jc w:val="left"/>
      </w:pPr>
      <w:r>
        <w:t xml:space="preserve">After completing an </w:t>
      </w:r>
      <w:r w:rsidR="00AD2DD3">
        <w:t>action,</w:t>
      </w:r>
      <w:r>
        <w:t xml:space="preserve"> Q-Table’s values </w:t>
      </w:r>
      <w:r w:rsidR="00983B6D">
        <w:t xml:space="preserve">are updated </w:t>
      </w:r>
      <w:r>
        <w:t xml:space="preserve">based on the action taken. </w:t>
      </w:r>
      <w:r w:rsidR="00AD2DD3">
        <w:t xml:space="preserve">This is done in the update Q-Table method, taking in the previous state of the Cart Pole, the selected action, the Current State of the Cart Pole and the Reward for that episode. Initially getting the old Q-Value, the maximum Q-Value for the current state and calculating the new Q-Value. Calculating the new Q-Value is where the Q-Learning algorithm </w:t>
      </w:r>
      <w:r w:rsidR="008117B5">
        <w:t xml:space="preserve">is being used, considering the old Q value, adding on the Alpha value multiplied by the reward with the gamma, the previously calculated maximum and old Q-Values also. This new value is then assigned to the new Q-Value for that specific state action pair. This update Q-Value is used after every action taken in the environment continuously updating the best actions to take based on the states.  </w:t>
      </w:r>
    </w:p>
    <w:p w14:paraId="2D6CFD63" w14:textId="2C8DF97F" w:rsidR="007D3168" w:rsidRDefault="007D3168" w:rsidP="007C1305">
      <w:pPr>
        <w:ind w:firstLine="0"/>
        <w:jc w:val="left"/>
      </w:pPr>
    </w:p>
    <w:p w14:paraId="5DA94F2F" w14:textId="434F93F1" w:rsidR="00B54ECD" w:rsidRDefault="00B54ECD" w:rsidP="007C1305">
      <w:pPr>
        <w:ind w:firstLine="0"/>
        <w:jc w:val="left"/>
      </w:pPr>
    </w:p>
    <w:p w14:paraId="5EEB6488" w14:textId="077CA966" w:rsidR="00B54ECD" w:rsidRDefault="00B54ECD" w:rsidP="007C1305">
      <w:pPr>
        <w:ind w:firstLine="0"/>
        <w:jc w:val="left"/>
      </w:pPr>
    </w:p>
    <w:p w14:paraId="547B686C" w14:textId="77777777" w:rsidR="00B54ECD" w:rsidRDefault="00B54ECD" w:rsidP="007C1305">
      <w:pPr>
        <w:ind w:firstLine="0"/>
        <w:jc w:val="left"/>
      </w:pPr>
    </w:p>
    <w:p w14:paraId="163054EE" w14:textId="44B0F0EB" w:rsidR="005262DD" w:rsidRDefault="005262DD" w:rsidP="005262DD">
      <w:pPr>
        <w:pStyle w:val="heading1"/>
        <w:numPr>
          <w:ilvl w:val="0"/>
          <w:numId w:val="0"/>
        </w:numPr>
        <w:ind w:left="567" w:hanging="567"/>
      </w:pPr>
      <w:r>
        <w:lastRenderedPageBreak/>
        <w:t>4.3.</w:t>
      </w:r>
      <w:r>
        <w:t>4</w:t>
      </w:r>
      <w:r>
        <w:tab/>
      </w:r>
      <w:r>
        <w:t xml:space="preserve">Gym Java HTTP Client </w:t>
      </w:r>
    </w:p>
    <w:p w14:paraId="114B6F61" w14:textId="23857CF5" w:rsidR="005262DD" w:rsidRDefault="001262E9" w:rsidP="007C1305">
      <w:pPr>
        <w:ind w:firstLine="0"/>
        <w:jc w:val="left"/>
      </w:pPr>
      <w:r>
        <w:t xml:space="preserve">This class is the key to allowing the Python server and the Gym Client to interact with each other. At the very beginning of the program we declare the host number we want to connect to on the localhost and this is the class that we use. Java’s built in HTTP connection allows the client to declare the base URL (localhost) and use the create env method. This is using RESTful JSON requests. This is a POST request which instantiates the Cart Pole environment which then returns a String in JSON format of the instance ID which was just created on the Python server. </w:t>
      </w:r>
    </w:p>
    <w:p w14:paraId="53179AAB" w14:textId="4B957FE4" w:rsidR="001262E9" w:rsidRDefault="001262E9" w:rsidP="007C1305">
      <w:pPr>
        <w:ind w:firstLine="0"/>
        <w:jc w:val="left"/>
      </w:pPr>
    </w:p>
    <w:p w14:paraId="2A6F0D17" w14:textId="534D35E9" w:rsidR="00B54ECD" w:rsidRDefault="001262E9" w:rsidP="007C1305">
      <w:pPr>
        <w:ind w:firstLine="0"/>
        <w:jc w:val="left"/>
      </w:pPr>
      <w:r>
        <w:t xml:space="preserve">The step Env method is </w:t>
      </w:r>
      <w:r w:rsidR="00302A18">
        <w:t>the most important function used in this class, other than instantiating the connection and resetting it, the step environment allows us to send the instance ID, the Boolean render and most importantly the action taken. Every time the Agent completes a step this function is called to send the action to the server.</w:t>
      </w:r>
    </w:p>
    <w:p w14:paraId="57B3F324" w14:textId="2D83A3AB" w:rsidR="00B54ECD" w:rsidRDefault="00B54ECD" w:rsidP="007C1305">
      <w:pPr>
        <w:ind w:firstLine="0"/>
        <w:jc w:val="left"/>
      </w:pPr>
    </w:p>
    <w:p w14:paraId="06652B4F" w14:textId="53174854" w:rsidR="00B54ECD" w:rsidRDefault="00B54ECD" w:rsidP="00B54ECD">
      <w:pPr>
        <w:pStyle w:val="heading1"/>
        <w:numPr>
          <w:ilvl w:val="0"/>
          <w:numId w:val="0"/>
        </w:numPr>
        <w:ind w:left="567" w:hanging="567"/>
      </w:pPr>
      <w:r>
        <w:t>4.3.</w:t>
      </w:r>
      <w:r>
        <w:t>5</w:t>
      </w:r>
      <w:r>
        <w:tab/>
      </w:r>
      <w:r>
        <w:t>Step Object</w:t>
      </w:r>
      <w:r>
        <w:t xml:space="preserve"> </w:t>
      </w:r>
    </w:p>
    <w:p w14:paraId="63C3F8EA" w14:textId="3F3E9A01" w:rsidR="00A9513A" w:rsidRDefault="00B54ECD" w:rsidP="007C1305">
      <w:pPr>
        <w:ind w:firstLine="0"/>
        <w:jc w:val="left"/>
      </w:pPr>
      <w:r>
        <w:t>Step object contains the local variables for the Client class to return an object which contains the observation object, reward, done value and the episode information. The variables</w:t>
      </w:r>
      <w:r w:rsidR="00A9513A">
        <w:t xml:space="preserve"> used</w:t>
      </w:r>
      <w:r>
        <w:t xml:space="preserve"> are the observation and the reward value. </w:t>
      </w:r>
      <w:r w:rsidR="00A9513A">
        <w:t xml:space="preserve">These values are sent continuously sent to the HTTP class and back to the Environment class. </w:t>
      </w:r>
    </w:p>
    <w:p w14:paraId="5FA6E9E2" w14:textId="216774EB" w:rsidR="005726D0" w:rsidRDefault="005726D0" w:rsidP="007C1305">
      <w:pPr>
        <w:ind w:firstLine="0"/>
        <w:jc w:val="left"/>
      </w:pPr>
    </w:p>
    <w:p w14:paraId="18FD31D7" w14:textId="446DD01C" w:rsidR="005726D0" w:rsidRDefault="005726D0" w:rsidP="007C1305">
      <w:pPr>
        <w:ind w:firstLine="0"/>
        <w:jc w:val="left"/>
      </w:pPr>
    </w:p>
    <w:p w14:paraId="43D59531" w14:textId="73C95C87" w:rsidR="005726D0" w:rsidRDefault="005726D0" w:rsidP="007C1305">
      <w:pPr>
        <w:ind w:firstLine="0"/>
        <w:jc w:val="left"/>
      </w:pPr>
    </w:p>
    <w:p w14:paraId="0EEF9E2F" w14:textId="19941D5C" w:rsidR="005726D0" w:rsidRDefault="005726D0" w:rsidP="007C1305">
      <w:pPr>
        <w:ind w:firstLine="0"/>
        <w:jc w:val="left"/>
      </w:pPr>
    </w:p>
    <w:p w14:paraId="6237134F" w14:textId="75ECA313" w:rsidR="005726D0" w:rsidRDefault="005726D0" w:rsidP="007C1305">
      <w:pPr>
        <w:ind w:firstLine="0"/>
        <w:jc w:val="left"/>
      </w:pPr>
    </w:p>
    <w:p w14:paraId="123906E4" w14:textId="30CA1D64" w:rsidR="005726D0" w:rsidRDefault="005726D0" w:rsidP="007C1305">
      <w:pPr>
        <w:ind w:firstLine="0"/>
        <w:jc w:val="left"/>
      </w:pPr>
    </w:p>
    <w:p w14:paraId="54D64085" w14:textId="3A761B30" w:rsidR="005726D0" w:rsidRDefault="005726D0" w:rsidP="007C1305">
      <w:pPr>
        <w:ind w:firstLine="0"/>
        <w:jc w:val="left"/>
      </w:pPr>
    </w:p>
    <w:p w14:paraId="5FFDD75A" w14:textId="283B8C83" w:rsidR="005726D0" w:rsidRDefault="005726D0" w:rsidP="007C1305">
      <w:pPr>
        <w:ind w:firstLine="0"/>
        <w:jc w:val="left"/>
      </w:pPr>
    </w:p>
    <w:p w14:paraId="0F8A37E3" w14:textId="448EBF14" w:rsidR="005726D0" w:rsidRDefault="005726D0" w:rsidP="007C1305">
      <w:pPr>
        <w:ind w:firstLine="0"/>
        <w:jc w:val="left"/>
      </w:pPr>
    </w:p>
    <w:p w14:paraId="33454446" w14:textId="0358FB63" w:rsidR="005726D0" w:rsidRDefault="005726D0" w:rsidP="007C1305">
      <w:pPr>
        <w:ind w:firstLine="0"/>
        <w:jc w:val="left"/>
      </w:pPr>
    </w:p>
    <w:p w14:paraId="07B0C329" w14:textId="233BA63B" w:rsidR="005726D0" w:rsidRDefault="005726D0" w:rsidP="007C1305">
      <w:pPr>
        <w:ind w:firstLine="0"/>
        <w:jc w:val="left"/>
      </w:pPr>
    </w:p>
    <w:p w14:paraId="4264F0F6" w14:textId="357CEACE" w:rsidR="005726D0" w:rsidRDefault="005726D0" w:rsidP="007C1305">
      <w:pPr>
        <w:ind w:firstLine="0"/>
        <w:jc w:val="left"/>
      </w:pPr>
    </w:p>
    <w:p w14:paraId="1448A7B9" w14:textId="4257113D" w:rsidR="005726D0" w:rsidRDefault="005726D0" w:rsidP="007C1305">
      <w:pPr>
        <w:ind w:firstLine="0"/>
        <w:jc w:val="left"/>
      </w:pPr>
    </w:p>
    <w:p w14:paraId="213D315F" w14:textId="439BC5AE" w:rsidR="005726D0" w:rsidRDefault="005726D0" w:rsidP="007C1305">
      <w:pPr>
        <w:ind w:firstLine="0"/>
        <w:jc w:val="left"/>
      </w:pPr>
    </w:p>
    <w:p w14:paraId="52A00873" w14:textId="6070FEBD" w:rsidR="005726D0" w:rsidRDefault="005726D0" w:rsidP="007C1305">
      <w:pPr>
        <w:ind w:firstLine="0"/>
        <w:jc w:val="left"/>
      </w:pPr>
    </w:p>
    <w:p w14:paraId="69E98621" w14:textId="77777777" w:rsidR="005726D0" w:rsidRDefault="005726D0" w:rsidP="007C1305">
      <w:pPr>
        <w:ind w:firstLine="0"/>
        <w:jc w:val="left"/>
      </w:pPr>
    </w:p>
    <w:p w14:paraId="4ED624F4" w14:textId="1EAA4CEA" w:rsidR="005262DD" w:rsidRDefault="005262DD" w:rsidP="005262DD">
      <w:pPr>
        <w:pStyle w:val="heading1"/>
        <w:numPr>
          <w:ilvl w:val="0"/>
          <w:numId w:val="0"/>
        </w:numPr>
        <w:ind w:left="567" w:hanging="567"/>
      </w:pPr>
      <w:r>
        <w:lastRenderedPageBreak/>
        <w:t>4.4</w:t>
      </w:r>
      <w:r>
        <w:tab/>
        <w:t xml:space="preserve">Implementation </w:t>
      </w:r>
      <w:r>
        <w:t xml:space="preserve"> </w:t>
      </w:r>
    </w:p>
    <w:p w14:paraId="154E1186" w14:textId="2124520C" w:rsidR="005262DD" w:rsidRDefault="005262DD" w:rsidP="007C1305">
      <w:pPr>
        <w:ind w:firstLine="0"/>
        <w:jc w:val="left"/>
      </w:pPr>
      <w:r>
        <w:t>This chapter will be covering the implementations of the project. Initially going in depth with the Q-Learning algorithm</w:t>
      </w:r>
      <w:r w:rsidR="00B032C4">
        <w:t xml:space="preserve"> and then</w:t>
      </w:r>
      <w:r w:rsidR="005726D0">
        <w:t xml:space="preserve"> </w:t>
      </w:r>
      <w:r w:rsidR="00B032C4">
        <w:t>discussing the discretization of the observation</w:t>
      </w:r>
      <w:r w:rsidR="005726D0">
        <w:t xml:space="preserve"> values into buckets. </w:t>
      </w:r>
      <w:r w:rsidR="00B032C4">
        <w:t xml:space="preserve"> </w:t>
      </w:r>
      <w:r>
        <w:t xml:space="preserve"> </w:t>
      </w:r>
    </w:p>
    <w:p w14:paraId="5F27D557" w14:textId="77777777" w:rsidR="005262DD" w:rsidRDefault="005262DD" w:rsidP="007C1305">
      <w:pPr>
        <w:ind w:firstLine="0"/>
        <w:jc w:val="left"/>
      </w:pPr>
    </w:p>
    <w:p w14:paraId="36228593" w14:textId="14B1F1D9" w:rsidR="00983B6D" w:rsidRDefault="005262DD" w:rsidP="00983B6D">
      <w:pPr>
        <w:ind w:firstLine="0"/>
        <w:jc w:val="left"/>
        <w:rPr>
          <w:b/>
          <w:sz w:val="24"/>
          <w:lang w:val="en-GB"/>
        </w:rPr>
      </w:pPr>
      <w:r>
        <w:rPr>
          <w:b/>
          <w:sz w:val="24"/>
          <w:lang w:val="en-GB"/>
        </w:rPr>
        <w:t>4.5</w:t>
      </w:r>
      <w:r w:rsidR="00D055F2">
        <w:rPr>
          <w:b/>
          <w:sz w:val="24"/>
          <w:lang w:val="en-GB"/>
        </w:rPr>
        <w:tab/>
      </w:r>
      <w:r w:rsidR="00983B6D" w:rsidRPr="00983B6D">
        <w:rPr>
          <w:b/>
          <w:sz w:val="24"/>
          <w:lang w:val="en-GB"/>
        </w:rPr>
        <w:t>Q-learning algorithm</w:t>
      </w:r>
    </w:p>
    <w:p w14:paraId="58906B70" w14:textId="3776923D" w:rsidR="00B032C4" w:rsidRDefault="00B032C4" w:rsidP="00983B6D">
      <w:pPr>
        <w:ind w:firstLine="0"/>
        <w:jc w:val="left"/>
        <w:rPr>
          <w:b/>
          <w:sz w:val="24"/>
          <w:lang w:val="en-GB"/>
        </w:rPr>
      </w:pPr>
    </w:p>
    <w:p w14:paraId="5AD4ECE0" w14:textId="3C71C3FD" w:rsidR="00B032C4" w:rsidRPr="00B032C4" w:rsidRDefault="00B032C4" w:rsidP="00983B6D">
      <w:pPr>
        <w:ind w:firstLine="0"/>
        <w:jc w:val="left"/>
        <w:rPr>
          <w:lang w:val="en-GB"/>
        </w:rPr>
      </w:pPr>
      <w:r w:rsidRPr="00B032C4">
        <w:rPr>
          <w:lang w:val="en-GB"/>
        </w:rPr>
        <w:t xml:space="preserve">The Q-Learning </w:t>
      </w:r>
      <w:r>
        <w:rPr>
          <w:lang w:val="en-GB"/>
        </w:rPr>
        <w:t>algorithm is contained in the “Agent” class and is the core of the entire project. This part of the chapter will be discussing each part of the Q-Learning method and how it works.</w:t>
      </w:r>
    </w:p>
    <w:p w14:paraId="65893EA2" w14:textId="00CA0BC8" w:rsidR="007975D1" w:rsidRDefault="007975D1" w:rsidP="00983B6D">
      <w:pPr>
        <w:ind w:firstLine="0"/>
        <w:jc w:val="left"/>
        <w:rPr>
          <w:b/>
          <w:sz w:val="24"/>
          <w:lang w:val="en-GB"/>
        </w:rPr>
      </w:pPr>
    </w:p>
    <w:p w14:paraId="6232A464" w14:textId="227C7C17" w:rsidR="007975D1" w:rsidRDefault="005262DD" w:rsidP="00983B6D">
      <w:pPr>
        <w:ind w:firstLine="0"/>
        <w:jc w:val="left"/>
        <w:rPr>
          <w:b/>
          <w:sz w:val="24"/>
        </w:rPr>
      </w:pPr>
      <w:r>
        <w:rPr>
          <w:b/>
          <w:sz w:val="24"/>
        </w:rPr>
        <w:t>4.5.1</w:t>
      </w:r>
      <w:r>
        <w:rPr>
          <w:b/>
          <w:sz w:val="24"/>
        </w:rPr>
        <w:tab/>
      </w:r>
      <w:r w:rsidR="009565F6">
        <w:rPr>
          <w:b/>
          <w:sz w:val="24"/>
        </w:rPr>
        <w:t>O</w:t>
      </w:r>
      <w:r w:rsidR="007975D1" w:rsidRPr="007975D1">
        <w:rPr>
          <w:b/>
          <w:sz w:val="24"/>
        </w:rPr>
        <w:t>ld</w:t>
      </w:r>
      <w:r w:rsidR="009565F6">
        <w:rPr>
          <w:b/>
          <w:sz w:val="24"/>
        </w:rPr>
        <w:t xml:space="preserve"> </w:t>
      </w:r>
      <w:r w:rsidR="007975D1" w:rsidRPr="007975D1">
        <w:rPr>
          <w:b/>
          <w:sz w:val="24"/>
        </w:rPr>
        <w:t>Q</w:t>
      </w:r>
      <w:r w:rsidR="009565F6">
        <w:rPr>
          <w:b/>
          <w:sz w:val="24"/>
        </w:rPr>
        <w:t>-Value</w:t>
      </w:r>
    </w:p>
    <w:p w14:paraId="08E330A5" w14:textId="77777777" w:rsidR="007975D1" w:rsidRPr="007975D1" w:rsidRDefault="007975D1" w:rsidP="00983B6D">
      <w:pPr>
        <w:ind w:firstLine="0"/>
        <w:jc w:val="left"/>
        <w:rPr>
          <w:b/>
          <w:sz w:val="32"/>
          <w:lang w:val="en-GB"/>
        </w:rPr>
      </w:pPr>
    </w:p>
    <w:p w14:paraId="3200DE4B" w14:textId="4F5A4617" w:rsidR="007975D1" w:rsidRDefault="007975D1" w:rsidP="007975D1">
      <w:pPr>
        <w:ind w:firstLine="0"/>
        <w:jc w:val="left"/>
      </w:pPr>
      <w:r>
        <w:t>For this project, the old</w:t>
      </w:r>
      <w:r w:rsidR="009565F6">
        <w:t xml:space="preserve"> </w:t>
      </w:r>
      <w:r>
        <w:t xml:space="preserve">Q floating point number is the old Q-Value which is calculated as such: </w:t>
      </w:r>
    </w:p>
    <w:p w14:paraId="665CAB2D" w14:textId="77777777" w:rsidR="007975D1" w:rsidRDefault="007975D1" w:rsidP="007975D1">
      <w:pPr>
        <w:ind w:firstLine="0"/>
        <w:jc w:val="left"/>
      </w:pPr>
    </w:p>
    <w:p w14:paraId="0C1FC594" w14:textId="77777777" w:rsidR="007975D1" w:rsidRDefault="007975D1" w:rsidP="007975D1">
      <w:pPr>
        <w:ind w:firstLine="0"/>
        <w:jc w:val="left"/>
        <w:rPr>
          <w:b/>
          <w:i/>
          <w:sz w:val="22"/>
          <w:lang w:val="en-GB"/>
        </w:rPr>
      </w:pPr>
      <w:r w:rsidRPr="00983B6D">
        <w:rPr>
          <w:b/>
          <w:i/>
          <w:sz w:val="22"/>
          <w:lang w:val="en-GB"/>
        </w:rPr>
        <w:t xml:space="preserve">float </w:t>
      </w:r>
      <w:proofErr w:type="spellStart"/>
      <w:r w:rsidRPr="00983B6D">
        <w:rPr>
          <w:b/>
          <w:i/>
          <w:sz w:val="22"/>
          <w:lang w:val="en-GB"/>
        </w:rPr>
        <w:t>oldQ</w:t>
      </w:r>
      <w:proofErr w:type="spellEnd"/>
      <w:r w:rsidRPr="00983B6D">
        <w:rPr>
          <w:b/>
          <w:i/>
          <w:sz w:val="22"/>
          <w:lang w:val="en-GB"/>
        </w:rPr>
        <w:t xml:space="preserve"> =</w:t>
      </w:r>
      <w:r w:rsidRPr="00983B6D">
        <w:rPr>
          <w:sz w:val="22"/>
          <w:lang w:val="en-GB"/>
        </w:rPr>
        <w:t xml:space="preserve"> </w:t>
      </w:r>
      <w:proofErr w:type="spellStart"/>
      <w:r w:rsidRPr="00983B6D">
        <w:rPr>
          <w:b/>
          <w:i/>
          <w:sz w:val="22"/>
          <w:lang w:val="en-GB"/>
        </w:rPr>
        <w:t>qTable</w:t>
      </w:r>
      <w:proofErr w:type="spellEnd"/>
      <w:r w:rsidRPr="00983B6D">
        <w:rPr>
          <w:b/>
          <w:i/>
          <w:sz w:val="22"/>
          <w:lang w:val="en-GB"/>
        </w:rPr>
        <w:t>[</w:t>
      </w:r>
      <w:proofErr w:type="spellStart"/>
      <w:r w:rsidRPr="00983B6D">
        <w:rPr>
          <w:b/>
          <w:i/>
          <w:sz w:val="22"/>
          <w:lang w:val="en-GB"/>
        </w:rPr>
        <w:t>previousState</w:t>
      </w:r>
      <w:proofErr w:type="spellEnd"/>
      <w:r w:rsidRPr="00983B6D">
        <w:rPr>
          <w:b/>
          <w:i/>
          <w:sz w:val="22"/>
          <w:lang w:val="en-GB"/>
        </w:rPr>
        <w:t>[0</w:t>
      </w:r>
      <w:proofErr w:type="gramStart"/>
      <w:r w:rsidRPr="00983B6D">
        <w:rPr>
          <w:b/>
          <w:i/>
          <w:sz w:val="22"/>
          <w:lang w:val="en-GB"/>
        </w:rPr>
        <w:t>]][</w:t>
      </w:r>
      <w:proofErr w:type="spellStart"/>
      <w:proofErr w:type="gramEnd"/>
      <w:r w:rsidRPr="00983B6D">
        <w:rPr>
          <w:b/>
          <w:i/>
          <w:sz w:val="22"/>
          <w:lang w:val="en-GB"/>
        </w:rPr>
        <w:t>previousState</w:t>
      </w:r>
      <w:proofErr w:type="spellEnd"/>
      <w:r w:rsidRPr="00983B6D">
        <w:rPr>
          <w:b/>
          <w:i/>
          <w:sz w:val="22"/>
          <w:lang w:val="en-GB"/>
        </w:rPr>
        <w:t>[1]]</w:t>
      </w:r>
    </w:p>
    <w:p w14:paraId="39EB6548" w14:textId="77777777" w:rsidR="007975D1" w:rsidRPr="00983B6D" w:rsidRDefault="007975D1" w:rsidP="007975D1">
      <w:pPr>
        <w:ind w:left="708" w:firstLine="708"/>
        <w:jc w:val="left"/>
        <w:rPr>
          <w:lang w:val="en-GB"/>
        </w:rPr>
      </w:pPr>
      <w:r w:rsidRPr="00983B6D">
        <w:rPr>
          <w:b/>
          <w:i/>
          <w:sz w:val="22"/>
          <w:lang w:val="en-GB"/>
        </w:rPr>
        <w:t>[</w:t>
      </w:r>
      <w:proofErr w:type="spellStart"/>
      <w:r w:rsidRPr="00983B6D">
        <w:rPr>
          <w:b/>
          <w:i/>
          <w:sz w:val="22"/>
          <w:lang w:val="en-GB"/>
        </w:rPr>
        <w:t>previousState</w:t>
      </w:r>
      <w:proofErr w:type="spellEnd"/>
      <w:r w:rsidRPr="00983B6D">
        <w:rPr>
          <w:b/>
          <w:i/>
          <w:sz w:val="22"/>
          <w:lang w:val="en-GB"/>
        </w:rPr>
        <w:t>[2</w:t>
      </w:r>
      <w:proofErr w:type="gramStart"/>
      <w:r w:rsidRPr="00983B6D">
        <w:rPr>
          <w:b/>
          <w:i/>
          <w:sz w:val="22"/>
          <w:lang w:val="en-GB"/>
        </w:rPr>
        <w:t>]][</w:t>
      </w:r>
      <w:proofErr w:type="spellStart"/>
      <w:proofErr w:type="gramEnd"/>
      <w:r w:rsidRPr="00983B6D">
        <w:rPr>
          <w:b/>
          <w:i/>
          <w:sz w:val="22"/>
          <w:lang w:val="en-GB"/>
        </w:rPr>
        <w:t>previousState</w:t>
      </w:r>
      <w:proofErr w:type="spellEnd"/>
      <w:r w:rsidRPr="00983B6D">
        <w:rPr>
          <w:b/>
          <w:i/>
          <w:sz w:val="22"/>
          <w:lang w:val="en-GB"/>
        </w:rPr>
        <w:t>[3]][</w:t>
      </w:r>
      <w:proofErr w:type="spellStart"/>
      <w:r w:rsidRPr="00983B6D">
        <w:rPr>
          <w:b/>
          <w:i/>
          <w:sz w:val="22"/>
          <w:lang w:val="en-GB"/>
        </w:rPr>
        <w:t>selectedAction</w:t>
      </w:r>
      <w:proofErr w:type="spellEnd"/>
      <w:r w:rsidRPr="00983B6D">
        <w:rPr>
          <w:b/>
          <w:i/>
          <w:sz w:val="22"/>
          <w:lang w:val="en-GB"/>
        </w:rPr>
        <w:t>];</w:t>
      </w:r>
    </w:p>
    <w:p w14:paraId="16993C92" w14:textId="77777777" w:rsidR="007975D1" w:rsidRDefault="007975D1" w:rsidP="007975D1">
      <w:pPr>
        <w:ind w:firstLine="0"/>
        <w:jc w:val="left"/>
      </w:pPr>
    </w:p>
    <w:p w14:paraId="0FB57679" w14:textId="77777777" w:rsidR="007975D1" w:rsidRDefault="007975D1" w:rsidP="007975D1">
      <w:pPr>
        <w:ind w:firstLine="0"/>
        <w:jc w:val="left"/>
      </w:pPr>
    </w:p>
    <w:p w14:paraId="3F8EB3BC" w14:textId="553FC283" w:rsidR="007975D1" w:rsidRDefault="007975D1" w:rsidP="007975D1">
      <w:pPr>
        <w:ind w:firstLine="0"/>
        <w:jc w:val="left"/>
      </w:pPr>
      <w:r>
        <w:t xml:space="preserve">The </w:t>
      </w:r>
      <w:proofErr w:type="spellStart"/>
      <w:r>
        <w:t>oldQ</w:t>
      </w:r>
      <w:proofErr w:type="spellEnd"/>
      <w:r>
        <w:t xml:space="preserve"> value is initialized and calculated as soon as the update function is called, this is based on what environment sends to the agent as the previous states and the action taken for that episode. We use the old</w:t>
      </w:r>
      <w:r w:rsidR="009565F6">
        <w:t xml:space="preserve"> </w:t>
      </w:r>
      <w:r>
        <w:t xml:space="preserve">Q for the Q-Learning algorithm.  </w:t>
      </w:r>
    </w:p>
    <w:p w14:paraId="4A080DA9" w14:textId="7C799CB3" w:rsidR="007975D1" w:rsidRDefault="007975D1" w:rsidP="00983B6D">
      <w:pPr>
        <w:ind w:firstLine="0"/>
        <w:jc w:val="left"/>
        <w:rPr>
          <w:b/>
          <w:sz w:val="24"/>
          <w:lang w:val="en-GB"/>
        </w:rPr>
      </w:pPr>
    </w:p>
    <w:p w14:paraId="607D84B3" w14:textId="35A2D9CF" w:rsidR="007975D1" w:rsidRDefault="005262DD" w:rsidP="00983B6D">
      <w:pPr>
        <w:ind w:firstLine="0"/>
        <w:jc w:val="left"/>
        <w:rPr>
          <w:b/>
          <w:i/>
          <w:sz w:val="24"/>
          <w:lang w:val="en-GB"/>
        </w:rPr>
      </w:pPr>
      <w:r>
        <w:rPr>
          <w:b/>
          <w:i/>
          <w:sz w:val="24"/>
          <w:lang w:val="en-GB"/>
        </w:rPr>
        <w:t>4.5.2</w:t>
      </w:r>
      <w:r>
        <w:rPr>
          <w:b/>
          <w:i/>
          <w:sz w:val="24"/>
          <w:lang w:val="en-GB"/>
        </w:rPr>
        <w:tab/>
      </w:r>
      <w:r w:rsidR="007975D1" w:rsidRPr="00983B6D">
        <w:rPr>
          <w:b/>
          <w:i/>
          <w:sz w:val="24"/>
          <w:lang w:val="en-GB"/>
        </w:rPr>
        <w:t>M</w:t>
      </w:r>
      <w:r w:rsidR="007975D1" w:rsidRPr="00983B6D">
        <w:rPr>
          <w:b/>
          <w:i/>
          <w:sz w:val="24"/>
          <w:lang w:val="en-GB"/>
        </w:rPr>
        <w:t>ax</w:t>
      </w:r>
      <w:r w:rsidR="009565F6">
        <w:rPr>
          <w:b/>
          <w:i/>
          <w:sz w:val="24"/>
          <w:lang w:val="en-GB"/>
        </w:rPr>
        <w:t xml:space="preserve"> </w:t>
      </w:r>
      <w:r w:rsidR="007975D1">
        <w:rPr>
          <w:b/>
          <w:i/>
          <w:sz w:val="24"/>
          <w:lang w:val="en-GB"/>
        </w:rPr>
        <w:t>Q</w:t>
      </w:r>
      <w:r w:rsidR="009565F6">
        <w:rPr>
          <w:b/>
          <w:i/>
          <w:sz w:val="24"/>
          <w:lang w:val="en-GB"/>
        </w:rPr>
        <w:t>-Value</w:t>
      </w:r>
    </w:p>
    <w:p w14:paraId="3BE705EF" w14:textId="77777777" w:rsidR="007975D1" w:rsidRDefault="007975D1" w:rsidP="00983B6D">
      <w:pPr>
        <w:ind w:firstLine="0"/>
        <w:jc w:val="left"/>
        <w:rPr>
          <w:b/>
          <w:i/>
          <w:sz w:val="24"/>
          <w:lang w:val="en-GB"/>
        </w:rPr>
      </w:pPr>
    </w:p>
    <w:p w14:paraId="5357D783" w14:textId="14550C8F" w:rsidR="007975D1" w:rsidRDefault="007975D1" w:rsidP="00983B6D">
      <w:pPr>
        <w:ind w:firstLine="0"/>
        <w:jc w:val="left"/>
        <w:rPr>
          <w:b/>
          <w:i/>
          <w:sz w:val="24"/>
          <w:lang w:val="en-GB"/>
        </w:rPr>
      </w:pPr>
      <w:r>
        <w:rPr>
          <w:noProof/>
        </w:rPr>
        <w:drawing>
          <wp:inline distT="0" distB="0" distL="0" distR="0" wp14:anchorId="1DCF75B6" wp14:editId="4BDB8744">
            <wp:extent cx="4392930" cy="1837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930" cy="1837690"/>
                    </a:xfrm>
                    <a:prstGeom prst="rect">
                      <a:avLst/>
                    </a:prstGeom>
                  </pic:spPr>
                </pic:pic>
              </a:graphicData>
            </a:graphic>
          </wp:inline>
        </w:drawing>
      </w:r>
    </w:p>
    <w:p w14:paraId="7C2C3CA1" w14:textId="77777777" w:rsidR="007975D1" w:rsidRDefault="007975D1" w:rsidP="00983B6D">
      <w:pPr>
        <w:ind w:firstLine="0"/>
        <w:jc w:val="left"/>
        <w:rPr>
          <w:b/>
          <w:sz w:val="24"/>
          <w:lang w:val="en-GB"/>
        </w:rPr>
      </w:pPr>
    </w:p>
    <w:p w14:paraId="5B430996" w14:textId="08E25E36" w:rsidR="007975D1" w:rsidRPr="007975D1" w:rsidRDefault="007975D1" w:rsidP="00983B6D">
      <w:pPr>
        <w:ind w:firstLine="0"/>
        <w:jc w:val="left"/>
        <w:rPr>
          <w:lang w:val="en-GB"/>
        </w:rPr>
      </w:pPr>
      <w:r w:rsidRPr="007975D1">
        <w:rPr>
          <w:lang w:val="en-GB"/>
        </w:rPr>
        <w:t xml:space="preserve">Calculating the </w:t>
      </w:r>
      <w:r>
        <w:rPr>
          <w:lang w:val="en-GB"/>
        </w:rPr>
        <w:t xml:space="preserve">maximum Q-value requires the state of the current state. Passing in the current state, the max valuable action is checked based on which Q-Value is higher. If the first action move left is a higher Q-Value we moved left, otherwise move </w:t>
      </w:r>
      <w:r>
        <w:rPr>
          <w:lang w:val="en-GB"/>
        </w:rPr>
        <w:lastRenderedPageBreak/>
        <w:t>right. This is returned to the update Q-Value function in order to calculate the max</w:t>
      </w:r>
      <w:r w:rsidR="009565F6">
        <w:rPr>
          <w:lang w:val="en-GB"/>
        </w:rPr>
        <w:t xml:space="preserve"> </w:t>
      </w:r>
      <w:r>
        <w:rPr>
          <w:lang w:val="en-GB"/>
        </w:rPr>
        <w:t>Q value and later the new</w:t>
      </w:r>
      <w:r w:rsidR="009565F6">
        <w:rPr>
          <w:lang w:val="en-GB"/>
        </w:rPr>
        <w:t xml:space="preserve"> </w:t>
      </w:r>
      <w:r>
        <w:rPr>
          <w:lang w:val="en-GB"/>
        </w:rPr>
        <w:t xml:space="preserve">Q value.  </w:t>
      </w:r>
    </w:p>
    <w:p w14:paraId="0394C36E" w14:textId="4C903E7B" w:rsidR="007975D1" w:rsidRDefault="007975D1" w:rsidP="00983B6D">
      <w:pPr>
        <w:ind w:firstLine="0"/>
        <w:jc w:val="left"/>
        <w:rPr>
          <w:b/>
          <w:sz w:val="24"/>
          <w:lang w:val="en-GB"/>
        </w:rPr>
      </w:pPr>
    </w:p>
    <w:p w14:paraId="45B22969" w14:textId="77777777" w:rsidR="007975D1" w:rsidRDefault="007975D1" w:rsidP="00983B6D">
      <w:pPr>
        <w:ind w:firstLine="0"/>
        <w:jc w:val="left"/>
        <w:rPr>
          <w:b/>
          <w:sz w:val="24"/>
          <w:lang w:val="en-GB"/>
        </w:rPr>
      </w:pPr>
    </w:p>
    <w:p w14:paraId="18873E7D" w14:textId="42ACE366" w:rsidR="007975D1" w:rsidRDefault="005262DD" w:rsidP="007975D1">
      <w:pPr>
        <w:ind w:firstLine="0"/>
        <w:jc w:val="left"/>
        <w:rPr>
          <w:b/>
          <w:i/>
          <w:sz w:val="24"/>
          <w:lang w:val="en-GB"/>
        </w:rPr>
      </w:pPr>
      <w:r>
        <w:rPr>
          <w:b/>
          <w:i/>
          <w:sz w:val="24"/>
          <w:lang w:val="en-GB"/>
        </w:rPr>
        <w:t xml:space="preserve">4.5.3 </w:t>
      </w:r>
      <w:r w:rsidR="007975D1">
        <w:rPr>
          <w:b/>
          <w:i/>
          <w:sz w:val="24"/>
          <w:lang w:val="en-GB"/>
        </w:rPr>
        <w:t>New</w:t>
      </w:r>
      <w:r w:rsidR="009565F6">
        <w:rPr>
          <w:b/>
          <w:i/>
          <w:sz w:val="24"/>
          <w:lang w:val="en-GB"/>
        </w:rPr>
        <w:t xml:space="preserve"> </w:t>
      </w:r>
      <w:r w:rsidR="007975D1">
        <w:rPr>
          <w:b/>
          <w:i/>
          <w:sz w:val="24"/>
          <w:lang w:val="en-GB"/>
        </w:rPr>
        <w:t>Q</w:t>
      </w:r>
      <w:r w:rsidR="009565F6">
        <w:rPr>
          <w:b/>
          <w:i/>
          <w:sz w:val="24"/>
          <w:lang w:val="en-GB"/>
        </w:rPr>
        <w:t>-Value</w:t>
      </w:r>
      <w:r w:rsidR="007975D1">
        <w:rPr>
          <w:b/>
          <w:i/>
          <w:sz w:val="24"/>
          <w:lang w:val="en-GB"/>
        </w:rPr>
        <w:t xml:space="preserve"> </w:t>
      </w:r>
    </w:p>
    <w:p w14:paraId="6AB225A4" w14:textId="5D93619E" w:rsidR="007975D1" w:rsidRDefault="007975D1" w:rsidP="00983B6D">
      <w:pPr>
        <w:ind w:firstLine="0"/>
        <w:jc w:val="left"/>
        <w:rPr>
          <w:b/>
          <w:sz w:val="24"/>
          <w:lang w:val="en-GB"/>
        </w:rPr>
      </w:pPr>
      <w:r w:rsidRPr="007975D1">
        <w:rPr>
          <w:lang w:val="en-GB"/>
        </w:rPr>
        <w:t>Calculating</w:t>
      </w:r>
      <w:r>
        <w:rPr>
          <w:lang w:val="en-GB"/>
        </w:rPr>
        <w:t xml:space="preserve"> the new Q-value uses everything calculated from above. Taking in the old Q value, the maximum Q-Value based on the current state and the variables alpha and gamma. </w:t>
      </w:r>
    </w:p>
    <w:p w14:paraId="7F8CBB7C" w14:textId="55017231" w:rsidR="007975D1" w:rsidRDefault="007975D1" w:rsidP="00983B6D">
      <w:pPr>
        <w:ind w:firstLine="0"/>
        <w:jc w:val="left"/>
        <w:rPr>
          <w:b/>
          <w:sz w:val="24"/>
          <w:lang w:val="en-GB"/>
        </w:rPr>
      </w:pPr>
    </w:p>
    <w:p w14:paraId="10E539C6" w14:textId="5AECF726" w:rsidR="00983B6D" w:rsidRPr="00983B6D" w:rsidRDefault="00983B6D" w:rsidP="00983B6D">
      <w:pPr>
        <w:ind w:firstLine="0"/>
        <w:jc w:val="left"/>
        <w:rPr>
          <w:sz w:val="22"/>
          <w:lang w:val="en-GB"/>
        </w:rPr>
      </w:pPr>
      <w:r w:rsidRPr="00983B6D">
        <w:rPr>
          <w:sz w:val="22"/>
          <w:lang w:val="en-GB"/>
        </w:rPr>
        <w:t xml:space="preserve">               </w:t>
      </w:r>
    </w:p>
    <w:p w14:paraId="1B8B4024" w14:textId="5D2F48E1" w:rsidR="00983B6D" w:rsidRDefault="007975D1" w:rsidP="007975D1">
      <w:pPr>
        <w:ind w:firstLine="0"/>
        <w:jc w:val="center"/>
        <w:rPr>
          <w:sz w:val="22"/>
          <w:lang w:val="en-GB"/>
        </w:rPr>
      </w:pPr>
      <w:r>
        <w:rPr>
          <w:noProof/>
        </w:rPr>
        <w:drawing>
          <wp:inline distT="0" distB="0" distL="0" distR="0" wp14:anchorId="7A0BC171" wp14:editId="05774B4B">
            <wp:extent cx="5018809" cy="175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104" cy="192890"/>
                    </a:xfrm>
                    <a:prstGeom prst="rect">
                      <a:avLst/>
                    </a:prstGeom>
                  </pic:spPr>
                </pic:pic>
              </a:graphicData>
            </a:graphic>
          </wp:inline>
        </w:drawing>
      </w:r>
    </w:p>
    <w:p w14:paraId="4FDFA57D" w14:textId="2B1123F1" w:rsidR="00983B6D" w:rsidRPr="00983B6D" w:rsidRDefault="00983B6D" w:rsidP="00983B6D">
      <w:pPr>
        <w:ind w:firstLine="0"/>
        <w:jc w:val="center"/>
        <w:rPr>
          <w:sz w:val="22"/>
          <w:lang w:val="en-GB"/>
        </w:rPr>
      </w:pPr>
      <w:r>
        <w:rPr>
          <w:noProof/>
        </w:rPr>
        <w:drawing>
          <wp:inline distT="0" distB="0" distL="0" distR="0" wp14:anchorId="7421916C" wp14:editId="4C347579">
            <wp:extent cx="5164531" cy="2383687"/>
            <wp:effectExtent l="0" t="0" r="0" b="0"/>
            <wp:docPr id="8" name="Picture 8" descr="Q-Learning 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Learning formula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1067" cy="2386704"/>
                    </a:xfrm>
                    <a:prstGeom prst="rect">
                      <a:avLst/>
                    </a:prstGeom>
                    <a:noFill/>
                    <a:ln>
                      <a:noFill/>
                    </a:ln>
                  </pic:spPr>
                </pic:pic>
              </a:graphicData>
            </a:graphic>
          </wp:inline>
        </w:drawing>
      </w:r>
    </w:p>
    <w:p w14:paraId="174BC31D" w14:textId="77777777" w:rsidR="00983B6D" w:rsidRDefault="00983B6D" w:rsidP="007C1305">
      <w:pPr>
        <w:ind w:firstLine="0"/>
        <w:jc w:val="left"/>
      </w:pPr>
    </w:p>
    <w:p w14:paraId="0324B6F6" w14:textId="73788C83" w:rsidR="001E3938" w:rsidRDefault="00983B6D" w:rsidP="00B032C4">
      <w:pPr>
        <w:ind w:firstLine="0"/>
        <w:jc w:val="center"/>
      </w:pPr>
      <w:r>
        <w:rPr>
          <w:noProof/>
        </w:rPr>
        <w:drawing>
          <wp:inline distT="0" distB="0" distL="0" distR="0" wp14:anchorId="33C10F1E" wp14:editId="12197AA1">
            <wp:extent cx="5244560" cy="1171270"/>
            <wp:effectExtent l="0" t="0" r="0" b="0"/>
            <wp:docPr id="7" name="Picture 7" descr="Q-Learning formul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Learning formula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44560" cy="1171270"/>
                    </a:xfrm>
                    <a:prstGeom prst="rect">
                      <a:avLst/>
                    </a:prstGeom>
                    <a:noFill/>
                    <a:ln>
                      <a:noFill/>
                    </a:ln>
                  </pic:spPr>
                </pic:pic>
              </a:graphicData>
            </a:graphic>
          </wp:inline>
        </w:drawing>
      </w:r>
    </w:p>
    <w:p w14:paraId="6E8F0728" w14:textId="096C500F" w:rsidR="00D055F2" w:rsidRDefault="00D055F2" w:rsidP="007C1305">
      <w:pPr>
        <w:ind w:firstLine="0"/>
        <w:jc w:val="left"/>
      </w:pPr>
    </w:p>
    <w:p w14:paraId="1B47FDAF" w14:textId="33DBD8D3" w:rsidR="005726D0" w:rsidRDefault="005726D0" w:rsidP="007C1305">
      <w:pPr>
        <w:ind w:firstLine="0"/>
        <w:jc w:val="left"/>
      </w:pPr>
    </w:p>
    <w:p w14:paraId="1419DD9D" w14:textId="3F578409" w:rsidR="005726D0" w:rsidRDefault="005726D0" w:rsidP="007C1305">
      <w:pPr>
        <w:ind w:firstLine="0"/>
        <w:jc w:val="left"/>
      </w:pPr>
    </w:p>
    <w:p w14:paraId="1B71295C" w14:textId="5F4C6AF6" w:rsidR="005726D0" w:rsidRDefault="005726D0" w:rsidP="007C1305">
      <w:pPr>
        <w:ind w:firstLine="0"/>
        <w:jc w:val="left"/>
      </w:pPr>
    </w:p>
    <w:p w14:paraId="11B05695" w14:textId="34F6453B" w:rsidR="005726D0" w:rsidRDefault="005726D0" w:rsidP="007C1305">
      <w:pPr>
        <w:ind w:firstLine="0"/>
        <w:jc w:val="left"/>
      </w:pPr>
    </w:p>
    <w:p w14:paraId="66CABDA0" w14:textId="0AD99120" w:rsidR="005726D0" w:rsidRDefault="005726D0" w:rsidP="007C1305">
      <w:pPr>
        <w:ind w:firstLine="0"/>
        <w:jc w:val="left"/>
      </w:pPr>
    </w:p>
    <w:p w14:paraId="57A11E9D" w14:textId="5B204A65" w:rsidR="005726D0" w:rsidRDefault="005726D0" w:rsidP="007C1305">
      <w:pPr>
        <w:ind w:firstLine="0"/>
        <w:jc w:val="left"/>
      </w:pPr>
    </w:p>
    <w:p w14:paraId="00D2EAF9" w14:textId="368D039C" w:rsidR="005726D0" w:rsidRDefault="005726D0" w:rsidP="007C1305">
      <w:pPr>
        <w:ind w:firstLine="0"/>
        <w:jc w:val="left"/>
      </w:pPr>
    </w:p>
    <w:p w14:paraId="5AD05781" w14:textId="77777777" w:rsidR="005726D0" w:rsidRDefault="005726D0" w:rsidP="007C1305">
      <w:pPr>
        <w:ind w:firstLine="0"/>
        <w:jc w:val="left"/>
      </w:pPr>
    </w:p>
    <w:p w14:paraId="26A81F29" w14:textId="33BF9FCC" w:rsidR="00D055F2" w:rsidRDefault="005262DD" w:rsidP="00D055F2">
      <w:pPr>
        <w:ind w:firstLine="0"/>
        <w:jc w:val="left"/>
        <w:rPr>
          <w:b/>
          <w:sz w:val="24"/>
          <w:lang w:val="en-GB"/>
        </w:rPr>
      </w:pPr>
      <w:r>
        <w:rPr>
          <w:b/>
          <w:sz w:val="24"/>
          <w:lang w:val="en-GB"/>
        </w:rPr>
        <w:lastRenderedPageBreak/>
        <w:t>4.5.4</w:t>
      </w:r>
      <w:r w:rsidR="00D055F2">
        <w:rPr>
          <w:b/>
          <w:sz w:val="24"/>
          <w:lang w:val="en-GB"/>
        </w:rPr>
        <w:tab/>
      </w:r>
      <w:r w:rsidR="00D055F2" w:rsidRPr="00D055F2">
        <w:rPr>
          <w:b/>
          <w:sz w:val="24"/>
          <w:lang w:val="en-GB"/>
        </w:rPr>
        <w:t>Discretization</w:t>
      </w:r>
      <w:r w:rsidR="00D055F2" w:rsidRPr="00D055F2">
        <w:rPr>
          <w:b/>
          <w:sz w:val="24"/>
          <w:lang w:val="en-GB"/>
        </w:rPr>
        <w:t xml:space="preserve"> </w:t>
      </w:r>
      <w:r w:rsidR="00D055F2">
        <w:rPr>
          <w:b/>
          <w:sz w:val="24"/>
          <w:lang w:val="en-GB"/>
        </w:rPr>
        <w:t>of Observations (Buckets)</w:t>
      </w:r>
    </w:p>
    <w:p w14:paraId="5DC3412C" w14:textId="1AC02A22" w:rsidR="00D055F2" w:rsidRDefault="00D055F2" w:rsidP="007C1305">
      <w:pPr>
        <w:ind w:firstLine="0"/>
        <w:jc w:val="left"/>
      </w:pPr>
    </w:p>
    <w:p w14:paraId="1AC0CE8E" w14:textId="35175507" w:rsidR="00200F33" w:rsidRDefault="00D055F2" w:rsidP="007C1305">
      <w:pPr>
        <w:ind w:firstLine="0"/>
        <w:jc w:val="left"/>
      </w:pPr>
      <w:r>
        <w:t xml:space="preserve">Upon reading in the </w:t>
      </w:r>
      <w:r w:rsidR="00200F33">
        <w:t xml:space="preserve">observations from the Python server we notice how the values have 20 digits after the decimal point. These decimal numbers can be difficult to work with as the chances of the Agent being in that exact state for each observation type is very low. One way to get around this issue is to discretize the values. This is done by approximating the values into “buckets” or blocks that allow the program to not have to deal with as many different types of situations. For example, the Python server could send the Agent values for the Pole Angle, approximating this angle into its bucket allows for increased effectiveness. </w:t>
      </w:r>
    </w:p>
    <w:p w14:paraId="5B25BC71" w14:textId="77777777" w:rsidR="001E3938" w:rsidRDefault="001E3938" w:rsidP="007C1305">
      <w:pPr>
        <w:ind w:firstLine="0"/>
        <w:jc w:val="left"/>
      </w:pPr>
    </w:p>
    <w:p w14:paraId="12A70EC9" w14:textId="27191D7F" w:rsidR="001E3938" w:rsidRDefault="00200F33" w:rsidP="007C1305">
      <w:pPr>
        <w:ind w:firstLine="0"/>
        <w:jc w:val="left"/>
      </w:pPr>
      <w:r>
        <w:t>Finding the ideal number of buckets for the observations was a researc</w:t>
      </w:r>
      <w:r w:rsidR="009565F6">
        <w:t>h</w:t>
      </w:r>
      <w:r>
        <w:t xml:space="preserve"> </w:t>
      </w:r>
      <w:r w:rsidR="00293D21">
        <w:t>mission</w:t>
      </w:r>
      <w:r>
        <w:t xml:space="preserve"> within itself. Initially </w:t>
      </w:r>
      <w:r w:rsidR="00293D21">
        <w:t>starting</w:t>
      </w:r>
      <w:r>
        <w:t xml:space="preserve"> off with a large enough value for each bucket</w:t>
      </w:r>
      <w:r w:rsidR="006D7680">
        <w:t xml:space="preserve"> based off the Cart Pole’s Wiki page. Initially the thought process was the minimum and maximum values for each observation would play a large role in the amount of buckets so for example, the cart’s position ranges from -2.4 to 2.4, this represented the minimum value and the maximum value the cart could exist in (the boundaries), converting this to a range of -24 to +24 and shifting these values so that the beginning is at zero mark this then became 0 to 49 (including 0 as a number). So, for one observation there was 49 buckets and this process was repeated for each bucket. Soon after this process was complete, we ran into a problem, the size of the 5D array was too large. </w:t>
      </w:r>
    </w:p>
    <w:p w14:paraId="42E9AFD5" w14:textId="77777777" w:rsidR="001E3938" w:rsidRDefault="001E3938" w:rsidP="007C1305">
      <w:pPr>
        <w:ind w:firstLine="0"/>
        <w:jc w:val="left"/>
      </w:pPr>
    </w:p>
    <w:p w14:paraId="7E56B466" w14:textId="1C367D02" w:rsidR="00D055F2" w:rsidRDefault="006D7680" w:rsidP="007C1305">
      <w:pPr>
        <w:ind w:firstLine="0"/>
        <w:jc w:val="left"/>
      </w:pPr>
      <w:r>
        <w:t>This issue was eventually resolved by using trial and error to find the best combination for each observation’s bucket. Currently the number of buckets for each observation is as follows: Cart Position = 10, Cart Velocity = 5, Pole Angle = 20 and Pole Velocity = 25. The initial reasoning behind using these specific values was visually trying to order each observation in order of precedence</w:t>
      </w:r>
      <w:r w:rsidR="00FC33B7">
        <w:t xml:space="preserve">. The larger the number the more buckets that observation has, and so giving more buckets for the Pole over the Cart allowed us to effectively reduce the amount exploration for the cart and increase exploration for the pole. </w:t>
      </w:r>
      <w:r w:rsidR="00293D21">
        <w:t xml:space="preserve">Finding a number for each observation was found that using a number less than 5 is not very effective and a number over 25 is too high. Also, if the product of buckets is over 100 it will not run, the reason being our 5D array would have to hold too many values and would not </w:t>
      </w:r>
      <w:r w:rsidR="001E3938">
        <w:t>compile. Through intense testing and trial and error it was found that the Bucket sizes listed above suited ideally. Below is a graph of differences of the average reward between these buckets and previously tested buckets of 1,1,20,20.</w:t>
      </w:r>
    </w:p>
    <w:p w14:paraId="40978A44" w14:textId="10A027AD" w:rsidR="001E3938" w:rsidRDefault="001E3938" w:rsidP="007C1305">
      <w:pPr>
        <w:ind w:firstLine="0"/>
        <w:jc w:val="left"/>
      </w:pPr>
    </w:p>
    <w:p w14:paraId="6B1ECA92" w14:textId="77777777" w:rsidR="001E3938" w:rsidRDefault="001E3938" w:rsidP="007C1305">
      <w:pPr>
        <w:ind w:firstLine="0"/>
        <w:jc w:val="left"/>
      </w:pPr>
    </w:p>
    <w:p w14:paraId="0B1A16B4" w14:textId="5BDB3989" w:rsidR="00293D21" w:rsidRDefault="001E3938" w:rsidP="007C1305">
      <w:pPr>
        <w:ind w:firstLine="0"/>
        <w:jc w:val="left"/>
      </w:pPr>
      <w:r>
        <w:rPr>
          <w:noProof/>
        </w:rPr>
        <w:lastRenderedPageBreak/>
        <w:drawing>
          <wp:inline distT="0" distB="0" distL="0" distR="0" wp14:anchorId="043B297F" wp14:editId="115B1B81">
            <wp:extent cx="4520794" cy="2465730"/>
            <wp:effectExtent l="0" t="0" r="0" b="0"/>
            <wp:docPr id="13" name="Chart 13">
              <a:extLst xmlns:a="http://schemas.openxmlformats.org/drawingml/2006/main">
                <a:ext uri="{FF2B5EF4-FFF2-40B4-BE49-F238E27FC236}">
                  <a16:creationId xmlns:a16="http://schemas.microsoft.com/office/drawing/2014/main" id="{23051F4E-5951-41FC-BD9D-8310F78DD1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928C86" w14:textId="0225C2F4" w:rsidR="00D055F2" w:rsidRDefault="00D055F2" w:rsidP="007C1305">
      <w:pPr>
        <w:ind w:firstLine="0"/>
        <w:jc w:val="left"/>
      </w:pPr>
    </w:p>
    <w:p w14:paraId="7DB4CF0C" w14:textId="257F0BDE" w:rsidR="00D055F2" w:rsidRDefault="00D055F2" w:rsidP="007C1305">
      <w:pPr>
        <w:ind w:firstLine="0"/>
        <w:jc w:val="left"/>
      </w:pPr>
    </w:p>
    <w:p w14:paraId="6FC42A3E" w14:textId="358C5304" w:rsidR="001E3938" w:rsidRDefault="0039792E" w:rsidP="007C1305">
      <w:pPr>
        <w:ind w:firstLine="0"/>
        <w:jc w:val="left"/>
      </w:pPr>
      <w:r>
        <w:t xml:space="preserve">From the image above it is clear that learning rate is positive, however, the data is very much unpredictable. In comparison to the graph below, it is clear giving the other observations higher bucket sizes significantly increases the learning ability. </w:t>
      </w:r>
    </w:p>
    <w:p w14:paraId="29420465" w14:textId="64AF527B" w:rsidR="001E3938" w:rsidRDefault="001E3938" w:rsidP="007C1305">
      <w:pPr>
        <w:ind w:firstLine="0"/>
        <w:jc w:val="left"/>
      </w:pPr>
    </w:p>
    <w:p w14:paraId="34FC36F0" w14:textId="014C57E5" w:rsidR="001E3938" w:rsidRDefault="001E3938" w:rsidP="0039792E">
      <w:pPr>
        <w:ind w:firstLine="0"/>
        <w:jc w:val="center"/>
      </w:pPr>
      <w:r>
        <w:rPr>
          <w:noProof/>
        </w:rPr>
        <w:drawing>
          <wp:inline distT="0" distB="0" distL="0" distR="0" wp14:anchorId="68D49566" wp14:editId="44830C6A">
            <wp:extent cx="4593946" cy="2764358"/>
            <wp:effectExtent l="0" t="0" r="0" b="0"/>
            <wp:docPr id="12" name="Chart 12">
              <a:extLst xmlns:a="http://schemas.openxmlformats.org/drawingml/2006/main">
                <a:ext uri="{FF2B5EF4-FFF2-40B4-BE49-F238E27FC236}">
                  <a16:creationId xmlns:a16="http://schemas.microsoft.com/office/drawing/2014/main" id="{F7666A7B-A253-42BC-B72F-C4BF7F06BF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BBC7877" w14:textId="086672AE" w:rsidR="00930D43" w:rsidRDefault="00930D43" w:rsidP="00220BB4">
      <w:pPr>
        <w:ind w:firstLine="0"/>
      </w:pPr>
    </w:p>
    <w:p w14:paraId="6185CF47" w14:textId="77777777" w:rsidR="00D72040" w:rsidRDefault="00D72040" w:rsidP="00220BB4">
      <w:pPr>
        <w:ind w:firstLine="0"/>
      </w:pPr>
    </w:p>
    <w:p w14:paraId="2E12B3C1" w14:textId="1E86B547" w:rsidR="00DE3E8E" w:rsidRDefault="00DE3E8E" w:rsidP="00220BB4">
      <w:pPr>
        <w:ind w:firstLine="0"/>
      </w:pPr>
    </w:p>
    <w:p w14:paraId="30E5272E" w14:textId="77777777" w:rsidR="00DE3E8E" w:rsidRDefault="00DE3E8E" w:rsidP="00220BB4">
      <w:pPr>
        <w:ind w:firstLine="0"/>
      </w:pPr>
    </w:p>
    <w:p w14:paraId="680998F2" w14:textId="533D5BD2" w:rsidR="00E77C16" w:rsidRDefault="00E77C16" w:rsidP="00220BB4">
      <w:pPr>
        <w:ind w:firstLine="0"/>
      </w:pPr>
    </w:p>
    <w:p w14:paraId="73F8744F" w14:textId="77777777" w:rsidR="00E77C16" w:rsidRPr="00511C3F" w:rsidRDefault="00E77C16" w:rsidP="00220BB4">
      <w:pPr>
        <w:ind w:firstLine="0"/>
      </w:pPr>
      <w:bookmarkStart w:id="0" w:name="_GoBack"/>
      <w:bookmarkEnd w:id="0"/>
    </w:p>
    <w:p w14:paraId="43BE9EEC" w14:textId="77777777" w:rsidR="00251CFC" w:rsidRDefault="00251CFC" w:rsidP="00251CFC">
      <w:pPr>
        <w:pStyle w:val="heading2"/>
        <w:numPr>
          <w:ilvl w:val="0"/>
          <w:numId w:val="0"/>
        </w:numPr>
        <w:ind w:left="567"/>
      </w:pPr>
      <w:r>
        <w:t xml:space="preserve">References </w:t>
      </w:r>
    </w:p>
    <w:p w14:paraId="4155F3A8" w14:textId="636111A3" w:rsidR="006335FB" w:rsidRDefault="00251CFC" w:rsidP="006335FB">
      <w:pPr>
        <w:pStyle w:val="referenceitem"/>
        <w:numPr>
          <w:ilvl w:val="0"/>
          <w:numId w:val="5"/>
        </w:numPr>
        <w:tabs>
          <w:tab w:val="clear" w:pos="341"/>
          <w:tab w:val="num" w:pos="114"/>
        </w:tabs>
        <w:ind w:left="114"/>
        <w:rPr>
          <w:lang w:val="en-GB" w:eastAsia="en-GB"/>
        </w:rPr>
      </w:pPr>
      <w:r w:rsidRPr="00806718">
        <w:rPr>
          <w:lang w:val="en-GB" w:eastAsia="en-GB"/>
        </w:rPr>
        <w:t xml:space="preserve">Watkins, C.J.C.H., 1989. </w:t>
      </w:r>
      <w:r w:rsidRPr="00806718">
        <w:rPr>
          <w:i/>
          <w:iCs/>
          <w:lang w:val="en-GB" w:eastAsia="en-GB"/>
        </w:rPr>
        <w:t>Learning from delayed rewards</w:t>
      </w:r>
      <w:r w:rsidRPr="00806718">
        <w:rPr>
          <w:lang w:val="en-GB" w:eastAsia="en-GB"/>
        </w:rPr>
        <w:t xml:space="preserve"> (Doctoral dissertation, King's College, Cambridge).</w:t>
      </w:r>
    </w:p>
    <w:p w14:paraId="5760FD92" w14:textId="54FD2842" w:rsidR="00491C21" w:rsidRDefault="00F74018" w:rsidP="00491C21">
      <w:pPr>
        <w:pStyle w:val="referenceitem"/>
      </w:pPr>
      <w:hyperlink r:id="rId21" w:history="1">
        <w:r w:rsidR="00491C21" w:rsidRPr="005D5089">
          <w:rPr>
            <w:rStyle w:val="Hyperlink"/>
          </w:rPr>
          <w:t>http://www.scholarpedia.org/article/Temporal_difference_learning</w:t>
        </w:r>
      </w:hyperlink>
    </w:p>
    <w:p w14:paraId="0EFE3D94" w14:textId="3789F9FA" w:rsidR="00491C21" w:rsidRDefault="00F74018" w:rsidP="00491C21">
      <w:pPr>
        <w:pStyle w:val="referenceitem"/>
        <w:rPr>
          <w:rStyle w:val="Hyperlink"/>
        </w:rPr>
      </w:pPr>
      <w:hyperlink r:id="rId22" w:anchor="technology-_-most-popular-development-environments" w:history="1">
        <w:r w:rsidR="00491C21" w:rsidRPr="005D5089">
          <w:rPr>
            <w:rStyle w:val="Hyperlink"/>
          </w:rPr>
          <w:t>https://insights.stackoverflow.com/survey/2019?utm_source=Iterable&amp;utm_medium=email&amp;utm_campaign=dev-survey-2019#technology-_-most-popular-development-environments</w:t>
        </w:r>
      </w:hyperlink>
    </w:p>
    <w:p w14:paraId="4347B79C" w14:textId="275C32E9" w:rsidR="00FF00AF" w:rsidRDefault="00FF00AF" w:rsidP="00491C21">
      <w:pPr>
        <w:pStyle w:val="referenceitem"/>
        <w:rPr>
          <w:rStyle w:val="Hyperlink"/>
        </w:rPr>
      </w:pPr>
      <w:r>
        <w:rPr>
          <w:rStyle w:val="Hyperlink"/>
        </w:rPr>
        <w:t>D</w:t>
      </w:r>
    </w:p>
    <w:p w14:paraId="5D989A64" w14:textId="5C46C7C9" w:rsidR="00FF00AF" w:rsidRDefault="00FF00AF" w:rsidP="00491C21">
      <w:pPr>
        <w:pStyle w:val="referenceitem"/>
        <w:rPr>
          <w:rStyle w:val="Hyperlink"/>
        </w:rPr>
      </w:pPr>
      <w:r>
        <w:rPr>
          <w:rStyle w:val="Hyperlink"/>
        </w:rPr>
        <w:t>F</w:t>
      </w:r>
    </w:p>
    <w:p w14:paraId="0566D3B0" w14:textId="26E3F60B" w:rsidR="00FF00AF" w:rsidRDefault="00FF00AF" w:rsidP="00491C21">
      <w:pPr>
        <w:pStyle w:val="referenceitem"/>
      </w:pPr>
      <w:hyperlink r:id="rId23" w:history="1">
        <w:r w:rsidRPr="00181AEC">
          <w:rPr>
            <w:rStyle w:val="Hyperlink"/>
          </w:rPr>
          <w:t>https://pdfs.semanticscholar.org/ad84/eaa48d082cc1d41a062007ad996ebc18a6b7.pdf</w:t>
        </w:r>
      </w:hyperlink>
      <w:r>
        <w:t xml:space="preserve"> </w:t>
      </w:r>
    </w:p>
    <w:p w14:paraId="1CF0FE99" w14:textId="16FD3CDB" w:rsidR="00491C21" w:rsidRDefault="00491C21" w:rsidP="00FF00AF">
      <w:pPr>
        <w:pStyle w:val="referenceitem"/>
        <w:numPr>
          <w:ilvl w:val="0"/>
          <w:numId w:val="0"/>
        </w:numPr>
        <w:ind w:left="341" w:hanging="114"/>
      </w:pPr>
    </w:p>
    <w:p w14:paraId="0C144B91" w14:textId="01A3C163" w:rsidR="00FF00AF" w:rsidRDefault="00FF00AF" w:rsidP="00FF00AF">
      <w:pPr>
        <w:pStyle w:val="referenceitem"/>
        <w:numPr>
          <w:ilvl w:val="0"/>
          <w:numId w:val="0"/>
        </w:numPr>
        <w:ind w:left="341" w:hanging="114"/>
      </w:pPr>
    </w:p>
    <w:p w14:paraId="023E9FED" w14:textId="77777777" w:rsidR="00FF00AF" w:rsidRPr="00E75275" w:rsidRDefault="00FF00AF" w:rsidP="00FF00AF">
      <w:pPr>
        <w:pStyle w:val="referenceitem"/>
        <w:numPr>
          <w:ilvl w:val="0"/>
          <w:numId w:val="0"/>
        </w:numPr>
        <w:ind w:left="341" w:hanging="114"/>
      </w:pPr>
    </w:p>
    <w:sectPr w:rsidR="00FF00AF" w:rsidRPr="00E75275" w:rsidSect="00CE7667">
      <w:footerReference w:type="first" r:id="rId2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30760" w14:textId="77777777" w:rsidR="009A1E1C" w:rsidRDefault="009A1E1C">
      <w:r>
        <w:separator/>
      </w:r>
    </w:p>
  </w:endnote>
  <w:endnote w:type="continuationSeparator" w:id="0">
    <w:p w14:paraId="35FE80EF" w14:textId="77777777" w:rsidR="009A1E1C" w:rsidRDefault="009A1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A28E1" w14:textId="77777777" w:rsidR="00F74018" w:rsidRPr="00CE7667" w:rsidRDefault="00F74018"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Pr>
        <w:noProof/>
        <w:lang w:val="de-DE"/>
      </w:rPr>
      <w:t>1</w:t>
    </w:r>
    <w:r>
      <w:fldChar w:fldCharType="end"/>
    </w:r>
    <w:r w:rsidRPr="00CE7667">
      <w:rPr>
        <w:lang w:val="de-DE"/>
      </w:rPr>
      <w:t>, 2011.</w:t>
    </w:r>
  </w:p>
  <w:p w14:paraId="2C1F1D8D" w14:textId="77777777" w:rsidR="00F74018" w:rsidRPr="00CE7667" w:rsidRDefault="00F74018"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24CC4" w14:textId="77777777" w:rsidR="009A1E1C" w:rsidRDefault="009A1E1C" w:rsidP="00895F20">
      <w:pPr>
        <w:ind w:firstLine="0"/>
      </w:pPr>
      <w:r>
        <w:separator/>
      </w:r>
    </w:p>
  </w:footnote>
  <w:footnote w:type="continuationSeparator" w:id="0">
    <w:p w14:paraId="1B1D67BB" w14:textId="77777777" w:rsidR="009A1E1C" w:rsidRDefault="009A1E1C" w:rsidP="00895F20">
      <w:pPr>
        <w:ind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AE727A"/>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6C201FF"/>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EC13B40"/>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5581042"/>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614416E"/>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7D909FE"/>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DFC1329"/>
    <w:multiLevelType w:val="hybridMultilevel"/>
    <w:tmpl w:val="233633F2"/>
    <w:lvl w:ilvl="0" w:tplc="D9764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8" w15:restartNumberingAfterBreak="0">
    <w:nsid w:val="26C22098"/>
    <w:multiLevelType w:val="multilevel"/>
    <w:tmpl w:val="5276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41E8A"/>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D5133A1"/>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D600808"/>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2D42ED5"/>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42D7299"/>
    <w:multiLevelType w:val="hybridMultilevel"/>
    <w:tmpl w:val="F1FC167C"/>
    <w:lvl w:ilvl="0" w:tplc="1A92C4D6">
      <w:start w:val="3"/>
      <w:numFmt w:val="bullet"/>
      <w:lvlText w:val="-"/>
      <w:lvlJc w:val="left"/>
      <w:pPr>
        <w:ind w:left="587" w:hanging="360"/>
      </w:pPr>
      <w:rPr>
        <w:rFonts w:ascii="Times New Roman" w:eastAsia="Times New Roman" w:hAnsi="Times New Roman" w:cs="Times New Roman"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4"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5" w15:restartNumberingAfterBreak="0">
    <w:nsid w:val="3A7D1E7F"/>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C9E3042"/>
    <w:multiLevelType w:val="hybridMultilevel"/>
    <w:tmpl w:val="233633F2"/>
    <w:lvl w:ilvl="0" w:tplc="D9764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D2913E6"/>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D397348"/>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7275BB8"/>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B33363D"/>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BF06EB8"/>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66C34F3"/>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AD446FA"/>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2AD4B8D"/>
    <w:multiLevelType w:val="hybridMultilevel"/>
    <w:tmpl w:val="233633F2"/>
    <w:lvl w:ilvl="0" w:tplc="D9764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6"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7" w15:restartNumberingAfterBreak="0">
    <w:nsid w:val="73B0659E"/>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4C04D47"/>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6B832D4"/>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7A551B3"/>
    <w:multiLevelType w:val="multilevel"/>
    <w:tmpl w:val="56B82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43"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42"/>
  </w:num>
  <w:num w:numId="2">
    <w:abstractNumId w:val="17"/>
  </w:num>
  <w:num w:numId="3">
    <w:abstractNumId w:val="36"/>
  </w:num>
  <w:num w:numId="4">
    <w:abstractNumId w:val="40"/>
  </w:num>
  <w:num w:numId="5">
    <w:abstractNumId w:val="43"/>
  </w:num>
  <w:num w:numId="6">
    <w:abstractNumId w:val="35"/>
  </w:num>
  <w:num w:numId="7">
    <w:abstractNumId w:val="9"/>
  </w:num>
  <w:num w:numId="8">
    <w:abstractNumId w:val="40"/>
  </w:num>
  <w:num w:numId="9">
    <w:abstractNumId w:val="8"/>
  </w:num>
  <w:num w:numId="10">
    <w:abstractNumId w:val="43"/>
  </w:num>
  <w:num w:numId="11">
    <w:abstractNumId w:val="17"/>
  </w:num>
  <w:num w:numId="12">
    <w:abstractNumId w:val="36"/>
  </w:num>
  <w:num w:numId="13">
    <w:abstractNumId w:val="24"/>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2"/>
  </w:num>
  <w:num w:numId="23">
    <w:abstractNumId w:val="34"/>
  </w:num>
  <w:num w:numId="24">
    <w:abstractNumId w:val="16"/>
  </w:num>
  <w:num w:numId="25">
    <w:abstractNumId w:val="26"/>
  </w:num>
  <w:num w:numId="26">
    <w:abstractNumId w:val="13"/>
  </w:num>
  <w:num w:numId="27">
    <w:abstractNumId w:val="37"/>
  </w:num>
  <w:num w:numId="28">
    <w:abstractNumId w:val="15"/>
  </w:num>
  <w:num w:numId="29">
    <w:abstractNumId w:val="30"/>
  </w:num>
  <w:num w:numId="30">
    <w:abstractNumId w:val="25"/>
  </w:num>
  <w:num w:numId="31">
    <w:abstractNumId w:val="39"/>
  </w:num>
  <w:num w:numId="32">
    <w:abstractNumId w:val="28"/>
  </w:num>
  <w:num w:numId="33">
    <w:abstractNumId w:val="29"/>
  </w:num>
  <w:num w:numId="34">
    <w:abstractNumId w:val="32"/>
  </w:num>
  <w:num w:numId="35">
    <w:abstractNumId w:val="23"/>
  </w:num>
  <w:num w:numId="36">
    <w:abstractNumId w:val="10"/>
  </w:num>
  <w:num w:numId="37">
    <w:abstractNumId w:val="33"/>
  </w:num>
  <w:num w:numId="38">
    <w:abstractNumId w:val="19"/>
  </w:num>
  <w:num w:numId="39">
    <w:abstractNumId w:val="31"/>
  </w:num>
  <w:num w:numId="40">
    <w:abstractNumId w:val="11"/>
  </w:num>
  <w:num w:numId="41">
    <w:abstractNumId w:val="18"/>
  </w:num>
  <w:num w:numId="42">
    <w:abstractNumId w:val="38"/>
  </w:num>
  <w:num w:numId="43">
    <w:abstractNumId w:val="27"/>
  </w:num>
  <w:num w:numId="44">
    <w:abstractNumId w:val="20"/>
  </w:num>
  <w:num w:numId="45">
    <w:abstractNumId w:val="41"/>
  </w:num>
  <w:num w:numId="46">
    <w:abstractNumId w:val="14"/>
  </w:num>
  <w:num w:numId="47">
    <w:abstractNumId w:val="21"/>
  </w:num>
  <w:num w:numId="4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Setting w:name="useWord2013TrackBottomHyphenation" w:uri="http://schemas.microsoft.com/office/word" w:val="0"/>
  </w:compat>
  <w:rsids>
    <w:rsidRoot w:val="000C22DA"/>
    <w:rsid w:val="0000056A"/>
    <w:rsid w:val="00001D94"/>
    <w:rsid w:val="000058CD"/>
    <w:rsid w:val="00006405"/>
    <w:rsid w:val="00007F40"/>
    <w:rsid w:val="00015441"/>
    <w:rsid w:val="0002597B"/>
    <w:rsid w:val="00025D8F"/>
    <w:rsid w:val="0002666F"/>
    <w:rsid w:val="000309B7"/>
    <w:rsid w:val="00030E3E"/>
    <w:rsid w:val="0003135A"/>
    <w:rsid w:val="00034555"/>
    <w:rsid w:val="00040402"/>
    <w:rsid w:val="0004696A"/>
    <w:rsid w:val="0005696A"/>
    <w:rsid w:val="000569E7"/>
    <w:rsid w:val="00072753"/>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22DA"/>
    <w:rsid w:val="000C4C8F"/>
    <w:rsid w:val="000D16FA"/>
    <w:rsid w:val="000D3597"/>
    <w:rsid w:val="000D6D27"/>
    <w:rsid w:val="000E071F"/>
    <w:rsid w:val="000F0DC5"/>
    <w:rsid w:val="000F0FEC"/>
    <w:rsid w:val="000F1F28"/>
    <w:rsid w:val="000F4747"/>
    <w:rsid w:val="000F782C"/>
    <w:rsid w:val="00117CC9"/>
    <w:rsid w:val="00120D79"/>
    <w:rsid w:val="001262E9"/>
    <w:rsid w:val="0013046B"/>
    <w:rsid w:val="0013193E"/>
    <w:rsid w:val="001347AE"/>
    <w:rsid w:val="001362F0"/>
    <w:rsid w:val="0013666A"/>
    <w:rsid w:val="00145AF7"/>
    <w:rsid w:val="00162CC8"/>
    <w:rsid w:val="00163AF4"/>
    <w:rsid w:val="00164D7E"/>
    <w:rsid w:val="0016678D"/>
    <w:rsid w:val="00172752"/>
    <w:rsid w:val="00172A1B"/>
    <w:rsid w:val="0017463D"/>
    <w:rsid w:val="00183D80"/>
    <w:rsid w:val="00185973"/>
    <w:rsid w:val="00187E43"/>
    <w:rsid w:val="00190935"/>
    <w:rsid w:val="00197686"/>
    <w:rsid w:val="001A0E09"/>
    <w:rsid w:val="001B0EBD"/>
    <w:rsid w:val="001B255B"/>
    <w:rsid w:val="001B3097"/>
    <w:rsid w:val="001B4547"/>
    <w:rsid w:val="001B4A7C"/>
    <w:rsid w:val="001D3E27"/>
    <w:rsid w:val="001D3E2B"/>
    <w:rsid w:val="001D53EB"/>
    <w:rsid w:val="001E21AD"/>
    <w:rsid w:val="001E3938"/>
    <w:rsid w:val="001E3A57"/>
    <w:rsid w:val="001F5439"/>
    <w:rsid w:val="001F5F28"/>
    <w:rsid w:val="00200F33"/>
    <w:rsid w:val="00204E89"/>
    <w:rsid w:val="00210248"/>
    <w:rsid w:val="00210712"/>
    <w:rsid w:val="00210DB8"/>
    <w:rsid w:val="0021134D"/>
    <w:rsid w:val="00212511"/>
    <w:rsid w:val="00213A7D"/>
    <w:rsid w:val="00214AC2"/>
    <w:rsid w:val="00220BB4"/>
    <w:rsid w:val="002224E1"/>
    <w:rsid w:val="0022605F"/>
    <w:rsid w:val="00226E54"/>
    <w:rsid w:val="00227960"/>
    <w:rsid w:val="0023086D"/>
    <w:rsid w:val="00230C00"/>
    <w:rsid w:val="0023104F"/>
    <w:rsid w:val="00231803"/>
    <w:rsid w:val="002319B2"/>
    <w:rsid w:val="002354AE"/>
    <w:rsid w:val="0024075B"/>
    <w:rsid w:val="00240D33"/>
    <w:rsid w:val="002429CC"/>
    <w:rsid w:val="0024529B"/>
    <w:rsid w:val="00251CFC"/>
    <w:rsid w:val="002542EE"/>
    <w:rsid w:val="0025513B"/>
    <w:rsid w:val="00262528"/>
    <w:rsid w:val="002639D9"/>
    <w:rsid w:val="00264407"/>
    <w:rsid w:val="0026478A"/>
    <w:rsid w:val="00270386"/>
    <w:rsid w:val="0027411A"/>
    <w:rsid w:val="0027506C"/>
    <w:rsid w:val="002823FC"/>
    <w:rsid w:val="00293D21"/>
    <w:rsid w:val="002A0991"/>
    <w:rsid w:val="002A3E9E"/>
    <w:rsid w:val="002A4602"/>
    <w:rsid w:val="002A4A69"/>
    <w:rsid w:val="002A564A"/>
    <w:rsid w:val="002A56B5"/>
    <w:rsid w:val="002B406E"/>
    <w:rsid w:val="002B53C3"/>
    <w:rsid w:val="002B66F5"/>
    <w:rsid w:val="002B7863"/>
    <w:rsid w:val="002C110C"/>
    <w:rsid w:val="002D34CD"/>
    <w:rsid w:val="002D6FCB"/>
    <w:rsid w:val="002E323E"/>
    <w:rsid w:val="002E36AF"/>
    <w:rsid w:val="002E5AD3"/>
    <w:rsid w:val="002E6BA4"/>
    <w:rsid w:val="002F3CD1"/>
    <w:rsid w:val="002F3D2A"/>
    <w:rsid w:val="003025D3"/>
    <w:rsid w:val="00302A18"/>
    <w:rsid w:val="00305345"/>
    <w:rsid w:val="00307282"/>
    <w:rsid w:val="00307D1B"/>
    <w:rsid w:val="00312F45"/>
    <w:rsid w:val="0031466D"/>
    <w:rsid w:val="00316E8F"/>
    <w:rsid w:val="0032531D"/>
    <w:rsid w:val="00334C04"/>
    <w:rsid w:val="00336943"/>
    <w:rsid w:val="00341AEA"/>
    <w:rsid w:val="00341F67"/>
    <w:rsid w:val="00345913"/>
    <w:rsid w:val="0035112D"/>
    <w:rsid w:val="0035513F"/>
    <w:rsid w:val="003606CA"/>
    <w:rsid w:val="0036104B"/>
    <w:rsid w:val="00362269"/>
    <w:rsid w:val="00362A85"/>
    <w:rsid w:val="003633D4"/>
    <w:rsid w:val="00364275"/>
    <w:rsid w:val="00364E0F"/>
    <w:rsid w:val="003655E1"/>
    <w:rsid w:val="00371063"/>
    <w:rsid w:val="003723B4"/>
    <w:rsid w:val="00372CA7"/>
    <w:rsid w:val="00374A2A"/>
    <w:rsid w:val="00376180"/>
    <w:rsid w:val="00377276"/>
    <w:rsid w:val="00377424"/>
    <w:rsid w:val="00380767"/>
    <w:rsid w:val="00381AD3"/>
    <w:rsid w:val="003845C4"/>
    <w:rsid w:val="0039075C"/>
    <w:rsid w:val="00392E31"/>
    <w:rsid w:val="00394942"/>
    <w:rsid w:val="003949F3"/>
    <w:rsid w:val="0039792E"/>
    <w:rsid w:val="003A3A01"/>
    <w:rsid w:val="003B0216"/>
    <w:rsid w:val="003B13D1"/>
    <w:rsid w:val="003B2F07"/>
    <w:rsid w:val="003B33F7"/>
    <w:rsid w:val="003B5EF7"/>
    <w:rsid w:val="003B7599"/>
    <w:rsid w:val="003C1324"/>
    <w:rsid w:val="003C178F"/>
    <w:rsid w:val="003C1A34"/>
    <w:rsid w:val="003C33A8"/>
    <w:rsid w:val="003C3B83"/>
    <w:rsid w:val="003C4911"/>
    <w:rsid w:val="003C5BCA"/>
    <w:rsid w:val="003C707D"/>
    <w:rsid w:val="003D5752"/>
    <w:rsid w:val="003D6CE6"/>
    <w:rsid w:val="003D6DAC"/>
    <w:rsid w:val="003E2A5E"/>
    <w:rsid w:val="003E3032"/>
    <w:rsid w:val="003E3D31"/>
    <w:rsid w:val="003E5A23"/>
    <w:rsid w:val="003F185F"/>
    <w:rsid w:val="003F1DCF"/>
    <w:rsid w:val="003F4765"/>
    <w:rsid w:val="003F65A6"/>
    <w:rsid w:val="00414563"/>
    <w:rsid w:val="0041626B"/>
    <w:rsid w:val="00423551"/>
    <w:rsid w:val="00423F1B"/>
    <w:rsid w:val="00426C62"/>
    <w:rsid w:val="0042772B"/>
    <w:rsid w:val="00427AA8"/>
    <w:rsid w:val="004328A0"/>
    <w:rsid w:val="00433441"/>
    <w:rsid w:val="00435214"/>
    <w:rsid w:val="00435D07"/>
    <w:rsid w:val="00436948"/>
    <w:rsid w:val="00436AC5"/>
    <w:rsid w:val="0043737C"/>
    <w:rsid w:val="0044009C"/>
    <w:rsid w:val="00442A15"/>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5278"/>
    <w:rsid w:val="00486D71"/>
    <w:rsid w:val="004918B5"/>
    <w:rsid w:val="00491C21"/>
    <w:rsid w:val="004956C3"/>
    <w:rsid w:val="00495761"/>
    <w:rsid w:val="00497AD6"/>
    <w:rsid w:val="004B122E"/>
    <w:rsid w:val="004B4EF4"/>
    <w:rsid w:val="004B581B"/>
    <w:rsid w:val="004C20E7"/>
    <w:rsid w:val="004C2656"/>
    <w:rsid w:val="004C2812"/>
    <w:rsid w:val="004C31BC"/>
    <w:rsid w:val="004C7855"/>
    <w:rsid w:val="004D189F"/>
    <w:rsid w:val="004D447A"/>
    <w:rsid w:val="004D49E8"/>
    <w:rsid w:val="004D4E83"/>
    <w:rsid w:val="004D5A04"/>
    <w:rsid w:val="004D5D48"/>
    <w:rsid w:val="004D6665"/>
    <w:rsid w:val="004D7C52"/>
    <w:rsid w:val="004E0C9D"/>
    <w:rsid w:val="004F16B4"/>
    <w:rsid w:val="004F6474"/>
    <w:rsid w:val="00500895"/>
    <w:rsid w:val="005010B4"/>
    <w:rsid w:val="00501B8C"/>
    <w:rsid w:val="0050369B"/>
    <w:rsid w:val="00504743"/>
    <w:rsid w:val="00511908"/>
    <w:rsid w:val="00511C3F"/>
    <w:rsid w:val="00512421"/>
    <w:rsid w:val="0051658B"/>
    <w:rsid w:val="00521BC8"/>
    <w:rsid w:val="00524D8F"/>
    <w:rsid w:val="0052599C"/>
    <w:rsid w:val="005262DD"/>
    <w:rsid w:val="00527E94"/>
    <w:rsid w:val="00531E07"/>
    <w:rsid w:val="00531FD3"/>
    <w:rsid w:val="0053704E"/>
    <w:rsid w:val="005370E3"/>
    <w:rsid w:val="0053710F"/>
    <w:rsid w:val="005377DD"/>
    <w:rsid w:val="00564ED7"/>
    <w:rsid w:val="00571515"/>
    <w:rsid w:val="005726D0"/>
    <w:rsid w:val="00573735"/>
    <w:rsid w:val="0057789A"/>
    <w:rsid w:val="005808CB"/>
    <w:rsid w:val="005846B6"/>
    <w:rsid w:val="00584C20"/>
    <w:rsid w:val="00590578"/>
    <w:rsid w:val="00591219"/>
    <w:rsid w:val="005A2E29"/>
    <w:rsid w:val="005A5F79"/>
    <w:rsid w:val="005B0EF1"/>
    <w:rsid w:val="005B32AC"/>
    <w:rsid w:val="005B3D33"/>
    <w:rsid w:val="005B63DF"/>
    <w:rsid w:val="005C70FB"/>
    <w:rsid w:val="005D172C"/>
    <w:rsid w:val="005D2AC9"/>
    <w:rsid w:val="005E026B"/>
    <w:rsid w:val="005E316C"/>
    <w:rsid w:val="005F4EB3"/>
    <w:rsid w:val="00604692"/>
    <w:rsid w:val="00604BA8"/>
    <w:rsid w:val="006052E9"/>
    <w:rsid w:val="0061213E"/>
    <w:rsid w:val="0061522E"/>
    <w:rsid w:val="00616817"/>
    <w:rsid w:val="00620570"/>
    <w:rsid w:val="006215F6"/>
    <w:rsid w:val="006258CB"/>
    <w:rsid w:val="00625C35"/>
    <w:rsid w:val="00625C3B"/>
    <w:rsid w:val="00627D6A"/>
    <w:rsid w:val="00631A9F"/>
    <w:rsid w:val="006335FB"/>
    <w:rsid w:val="00637DFE"/>
    <w:rsid w:val="00642073"/>
    <w:rsid w:val="006469B8"/>
    <w:rsid w:val="00650CEB"/>
    <w:rsid w:val="00653A1B"/>
    <w:rsid w:val="0065405B"/>
    <w:rsid w:val="006548E4"/>
    <w:rsid w:val="00656155"/>
    <w:rsid w:val="0066250C"/>
    <w:rsid w:val="006634BD"/>
    <w:rsid w:val="006704C5"/>
    <w:rsid w:val="006713CE"/>
    <w:rsid w:val="00673747"/>
    <w:rsid w:val="00674CEB"/>
    <w:rsid w:val="006750C2"/>
    <w:rsid w:val="006778FD"/>
    <w:rsid w:val="00677D0D"/>
    <w:rsid w:val="0068057D"/>
    <w:rsid w:val="006856F2"/>
    <w:rsid w:val="00690F07"/>
    <w:rsid w:val="006958DA"/>
    <w:rsid w:val="006968F0"/>
    <w:rsid w:val="006A1D3F"/>
    <w:rsid w:val="006A5D0F"/>
    <w:rsid w:val="006A645F"/>
    <w:rsid w:val="006B184A"/>
    <w:rsid w:val="006B275E"/>
    <w:rsid w:val="006B56D0"/>
    <w:rsid w:val="006C0AD3"/>
    <w:rsid w:val="006C74CC"/>
    <w:rsid w:val="006D63CD"/>
    <w:rsid w:val="006D7680"/>
    <w:rsid w:val="006E00D5"/>
    <w:rsid w:val="006E031A"/>
    <w:rsid w:val="006E110D"/>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34DE"/>
    <w:rsid w:val="0076605E"/>
    <w:rsid w:val="00766843"/>
    <w:rsid w:val="00775796"/>
    <w:rsid w:val="00777D5C"/>
    <w:rsid w:val="007809D1"/>
    <w:rsid w:val="00780F47"/>
    <w:rsid w:val="00780FA1"/>
    <w:rsid w:val="007831B6"/>
    <w:rsid w:val="00791F63"/>
    <w:rsid w:val="007975D1"/>
    <w:rsid w:val="007A08F7"/>
    <w:rsid w:val="007A3249"/>
    <w:rsid w:val="007A52AC"/>
    <w:rsid w:val="007B722C"/>
    <w:rsid w:val="007C1305"/>
    <w:rsid w:val="007C1B8F"/>
    <w:rsid w:val="007C7941"/>
    <w:rsid w:val="007D0A21"/>
    <w:rsid w:val="007D1350"/>
    <w:rsid w:val="007D3168"/>
    <w:rsid w:val="007D3F01"/>
    <w:rsid w:val="007E0352"/>
    <w:rsid w:val="007E052B"/>
    <w:rsid w:val="007F1347"/>
    <w:rsid w:val="007F3BF6"/>
    <w:rsid w:val="00807BBC"/>
    <w:rsid w:val="00810F00"/>
    <w:rsid w:val="008117B5"/>
    <w:rsid w:val="00811A88"/>
    <w:rsid w:val="0081281B"/>
    <w:rsid w:val="008141F8"/>
    <w:rsid w:val="008175BD"/>
    <w:rsid w:val="008250DF"/>
    <w:rsid w:val="00831B2C"/>
    <w:rsid w:val="008338A5"/>
    <w:rsid w:val="0083409A"/>
    <w:rsid w:val="00837AB8"/>
    <w:rsid w:val="0084658F"/>
    <w:rsid w:val="00850810"/>
    <w:rsid w:val="00850B12"/>
    <w:rsid w:val="00852E68"/>
    <w:rsid w:val="0085753A"/>
    <w:rsid w:val="00871A19"/>
    <w:rsid w:val="00872347"/>
    <w:rsid w:val="00873A48"/>
    <w:rsid w:val="008832F9"/>
    <w:rsid w:val="008940AB"/>
    <w:rsid w:val="008946C9"/>
    <w:rsid w:val="00895F20"/>
    <w:rsid w:val="008A1BB6"/>
    <w:rsid w:val="008A281F"/>
    <w:rsid w:val="008A6E4E"/>
    <w:rsid w:val="008A7007"/>
    <w:rsid w:val="008A7B46"/>
    <w:rsid w:val="008B1558"/>
    <w:rsid w:val="008B225D"/>
    <w:rsid w:val="008B25C8"/>
    <w:rsid w:val="008B40E2"/>
    <w:rsid w:val="008B42D1"/>
    <w:rsid w:val="008B4C1F"/>
    <w:rsid w:val="008B50BD"/>
    <w:rsid w:val="008B50BF"/>
    <w:rsid w:val="008B5728"/>
    <w:rsid w:val="008C14CF"/>
    <w:rsid w:val="008C1CDA"/>
    <w:rsid w:val="008C511A"/>
    <w:rsid w:val="008C6347"/>
    <w:rsid w:val="008C6548"/>
    <w:rsid w:val="008D00D5"/>
    <w:rsid w:val="008D3C6F"/>
    <w:rsid w:val="008D6649"/>
    <w:rsid w:val="008D6EA5"/>
    <w:rsid w:val="008E0765"/>
    <w:rsid w:val="008E3A00"/>
    <w:rsid w:val="008E47AE"/>
    <w:rsid w:val="008F00F6"/>
    <w:rsid w:val="008F43AB"/>
    <w:rsid w:val="008F60DC"/>
    <w:rsid w:val="00900556"/>
    <w:rsid w:val="0090289B"/>
    <w:rsid w:val="00905DD2"/>
    <w:rsid w:val="0090666A"/>
    <w:rsid w:val="009079EF"/>
    <w:rsid w:val="00912D08"/>
    <w:rsid w:val="00915AD8"/>
    <w:rsid w:val="009203B1"/>
    <w:rsid w:val="009236C9"/>
    <w:rsid w:val="009268F4"/>
    <w:rsid w:val="00927042"/>
    <w:rsid w:val="00930D43"/>
    <w:rsid w:val="0093247D"/>
    <w:rsid w:val="00933633"/>
    <w:rsid w:val="00933AD3"/>
    <w:rsid w:val="009359EE"/>
    <w:rsid w:val="00942F71"/>
    <w:rsid w:val="009459F1"/>
    <w:rsid w:val="00950497"/>
    <w:rsid w:val="00950D0B"/>
    <w:rsid w:val="009565F6"/>
    <w:rsid w:val="00957940"/>
    <w:rsid w:val="00960D65"/>
    <w:rsid w:val="00963FCB"/>
    <w:rsid w:val="009702E3"/>
    <w:rsid w:val="009739B4"/>
    <w:rsid w:val="00983B6D"/>
    <w:rsid w:val="009846FF"/>
    <w:rsid w:val="00984E32"/>
    <w:rsid w:val="0098549F"/>
    <w:rsid w:val="0098555B"/>
    <w:rsid w:val="00990BBC"/>
    <w:rsid w:val="00991EFC"/>
    <w:rsid w:val="009924D6"/>
    <w:rsid w:val="00993021"/>
    <w:rsid w:val="009935A9"/>
    <w:rsid w:val="00995A25"/>
    <w:rsid w:val="00997385"/>
    <w:rsid w:val="009A1677"/>
    <w:rsid w:val="009A1E1C"/>
    <w:rsid w:val="009A2666"/>
    <w:rsid w:val="009A3855"/>
    <w:rsid w:val="009A411B"/>
    <w:rsid w:val="009A5950"/>
    <w:rsid w:val="009A7410"/>
    <w:rsid w:val="009C1123"/>
    <w:rsid w:val="009C1481"/>
    <w:rsid w:val="009C3E60"/>
    <w:rsid w:val="009C411C"/>
    <w:rsid w:val="009C439C"/>
    <w:rsid w:val="009D5432"/>
    <w:rsid w:val="009D627C"/>
    <w:rsid w:val="009E0616"/>
    <w:rsid w:val="009E3814"/>
    <w:rsid w:val="009E388E"/>
    <w:rsid w:val="009E4E69"/>
    <w:rsid w:val="009E649D"/>
    <w:rsid w:val="009F455D"/>
    <w:rsid w:val="009F685D"/>
    <w:rsid w:val="009F73DF"/>
    <w:rsid w:val="009F7FCE"/>
    <w:rsid w:val="00A06578"/>
    <w:rsid w:val="00A10B22"/>
    <w:rsid w:val="00A11356"/>
    <w:rsid w:val="00A212E8"/>
    <w:rsid w:val="00A24F12"/>
    <w:rsid w:val="00A2627C"/>
    <w:rsid w:val="00A26846"/>
    <w:rsid w:val="00A325BD"/>
    <w:rsid w:val="00A32D1E"/>
    <w:rsid w:val="00A33255"/>
    <w:rsid w:val="00A3516F"/>
    <w:rsid w:val="00A35229"/>
    <w:rsid w:val="00A37FEA"/>
    <w:rsid w:val="00A42D6A"/>
    <w:rsid w:val="00A442F2"/>
    <w:rsid w:val="00A504B6"/>
    <w:rsid w:val="00A52DF4"/>
    <w:rsid w:val="00A5450E"/>
    <w:rsid w:val="00A57525"/>
    <w:rsid w:val="00A652A7"/>
    <w:rsid w:val="00A70A56"/>
    <w:rsid w:val="00A81874"/>
    <w:rsid w:val="00A82F18"/>
    <w:rsid w:val="00A83872"/>
    <w:rsid w:val="00A85F41"/>
    <w:rsid w:val="00A92ED7"/>
    <w:rsid w:val="00A9513A"/>
    <w:rsid w:val="00AA19EB"/>
    <w:rsid w:val="00AA4B05"/>
    <w:rsid w:val="00AB2269"/>
    <w:rsid w:val="00AB2CDF"/>
    <w:rsid w:val="00AC3D8B"/>
    <w:rsid w:val="00AC456C"/>
    <w:rsid w:val="00AC683B"/>
    <w:rsid w:val="00AD2DD3"/>
    <w:rsid w:val="00AD32E7"/>
    <w:rsid w:val="00AE0CA7"/>
    <w:rsid w:val="00AE7146"/>
    <w:rsid w:val="00AF2CE7"/>
    <w:rsid w:val="00AF3D8D"/>
    <w:rsid w:val="00AF5E1A"/>
    <w:rsid w:val="00AF5FB9"/>
    <w:rsid w:val="00B02D5D"/>
    <w:rsid w:val="00B032C4"/>
    <w:rsid w:val="00B06354"/>
    <w:rsid w:val="00B07D10"/>
    <w:rsid w:val="00B13B2F"/>
    <w:rsid w:val="00B16389"/>
    <w:rsid w:val="00B16A67"/>
    <w:rsid w:val="00B17E0A"/>
    <w:rsid w:val="00B2046F"/>
    <w:rsid w:val="00B22932"/>
    <w:rsid w:val="00B2350A"/>
    <w:rsid w:val="00B31C27"/>
    <w:rsid w:val="00B34E02"/>
    <w:rsid w:val="00B372A9"/>
    <w:rsid w:val="00B37D11"/>
    <w:rsid w:val="00B40B82"/>
    <w:rsid w:val="00B41F94"/>
    <w:rsid w:val="00B44EF4"/>
    <w:rsid w:val="00B4592B"/>
    <w:rsid w:val="00B469AD"/>
    <w:rsid w:val="00B47023"/>
    <w:rsid w:val="00B4764D"/>
    <w:rsid w:val="00B52C8F"/>
    <w:rsid w:val="00B54ECD"/>
    <w:rsid w:val="00B55008"/>
    <w:rsid w:val="00B55961"/>
    <w:rsid w:val="00B5684C"/>
    <w:rsid w:val="00B676D4"/>
    <w:rsid w:val="00B725D1"/>
    <w:rsid w:val="00B752BF"/>
    <w:rsid w:val="00B754A2"/>
    <w:rsid w:val="00B75A88"/>
    <w:rsid w:val="00B80230"/>
    <w:rsid w:val="00B8034A"/>
    <w:rsid w:val="00B805F0"/>
    <w:rsid w:val="00B8146A"/>
    <w:rsid w:val="00B86301"/>
    <w:rsid w:val="00B90577"/>
    <w:rsid w:val="00B9219B"/>
    <w:rsid w:val="00B927C6"/>
    <w:rsid w:val="00B97D2A"/>
    <w:rsid w:val="00BA0EDB"/>
    <w:rsid w:val="00BA4771"/>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07AE"/>
    <w:rsid w:val="00C0484E"/>
    <w:rsid w:val="00C04C3A"/>
    <w:rsid w:val="00C05153"/>
    <w:rsid w:val="00C07437"/>
    <w:rsid w:val="00C20A4B"/>
    <w:rsid w:val="00C22642"/>
    <w:rsid w:val="00C2501E"/>
    <w:rsid w:val="00C25E8B"/>
    <w:rsid w:val="00C315CF"/>
    <w:rsid w:val="00C316AB"/>
    <w:rsid w:val="00C32A28"/>
    <w:rsid w:val="00C4090D"/>
    <w:rsid w:val="00C41625"/>
    <w:rsid w:val="00C43226"/>
    <w:rsid w:val="00C43737"/>
    <w:rsid w:val="00C44013"/>
    <w:rsid w:val="00C453BD"/>
    <w:rsid w:val="00C45C81"/>
    <w:rsid w:val="00C46EFA"/>
    <w:rsid w:val="00C51C56"/>
    <w:rsid w:val="00C52433"/>
    <w:rsid w:val="00C53E4C"/>
    <w:rsid w:val="00C60104"/>
    <w:rsid w:val="00C6285A"/>
    <w:rsid w:val="00C62E7B"/>
    <w:rsid w:val="00C73FE1"/>
    <w:rsid w:val="00C8067F"/>
    <w:rsid w:val="00C837A2"/>
    <w:rsid w:val="00C91263"/>
    <w:rsid w:val="00CB2916"/>
    <w:rsid w:val="00CC3B01"/>
    <w:rsid w:val="00CD0021"/>
    <w:rsid w:val="00CD0BD7"/>
    <w:rsid w:val="00CD4538"/>
    <w:rsid w:val="00CE176C"/>
    <w:rsid w:val="00CE223C"/>
    <w:rsid w:val="00CE7667"/>
    <w:rsid w:val="00CF3131"/>
    <w:rsid w:val="00CF3BE1"/>
    <w:rsid w:val="00D00243"/>
    <w:rsid w:val="00D04B40"/>
    <w:rsid w:val="00D055F2"/>
    <w:rsid w:val="00D05ECD"/>
    <w:rsid w:val="00D073CB"/>
    <w:rsid w:val="00D24964"/>
    <w:rsid w:val="00D30140"/>
    <w:rsid w:val="00D36EBA"/>
    <w:rsid w:val="00D40AC2"/>
    <w:rsid w:val="00D4100E"/>
    <w:rsid w:val="00D54466"/>
    <w:rsid w:val="00D63A3C"/>
    <w:rsid w:val="00D6724D"/>
    <w:rsid w:val="00D6791A"/>
    <w:rsid w:val="00D67B47"/>
    <w:rsid w:val="00D707E2"/>
    <w:rsid w:val="00D72040"/>
    <w:rsid w:val="00D75A83"/>
    <w:rsid w:val="00D87891"/>
    <w:rsid w:val="00D93670"/>
    <w:rsid w:val="00D96B09"/>
    <w:rsid w:val="00D96C7F"/>
    <w:rsid w:val="00DB0063"/>
    <w:rsid w:val="00DB03EE"/>
    <w:rsid w:val="00DB240E"/>
    <w:rsid w:val="00DC198D"/>
    <w:rsid w:val="00DC1E99"/>
    <w:rsid w:val="00DC72BF"/>
    <w:rsid w:val="00DD0149"/>
    <w:rsid w:val="00DE09DF"/>
    <w:rsid w:val="00DE2420"/>
    <w:rsid w:val="00DE3E8E"/>
    <w:rsid w:val="00DE7B95"/>
    <w:rsid w:val="00DF1892"/>
    <w:rsid w:val="00DF45D3"/>
    <w:rsid w:val="00E02E86"/>
    <w:rsid w:val="00E10D75"/>
    <w:rsid w:val="00E130CB"/>
    <w:rsid w:val="00E14595"/>
    <w:rsid w:val="00E15CDF"/>
    <w:rsid w:val="00E213DC"/>
    <w:rsid w:val="00E323DF"/>
    <w:rsid w:val="00E44646"/>
    <w:rsid w:val="00E46F15"/>
    <w:rsid w:val="00E50599"/>
    <w:rsid w:val="00E5102D"/>
    <w:rsid w:val="00E5254C"/>
    <w:rsid w:val="00E60F8C"/>
    <w:rsid w:val="00E63540"/>
    <w:rsid w:val="00E75275"/>
    <w:rsid w:val="00E7645D"/>
    <w:rsid w:val="00E76629"/>
    <w:rsid w:val="00E774B9"/>
    <w:rsid w:val="00E77C16"/>
    <w:rsid w:val="00E87C24"/>
    <w:rsid w:val="00E95C19"/>
    <w:rsid w:val="00EA406E"/>
    <w:rsid w:val="00EA69A4"/>
    <w:rsid w:val="00EB0717"/>
    <w:rsid w:val="00EB4862"/>
    <w:rsid w:val="00EB4F99"/>
    <w:rsid w:val="00EB6167"/>
    <w:rsid w:val="00EB7B72"/>
    <w:rsid w:val="00EC2435"/>
    <w:rsid w:val="00EC76EB"/>
    <w:rsid w:val="00ED4B90"/>
    <w:rsid w:val="00ED6091"/>
    <w:rsid w:val="00ED7231"/>
    <w:rsid w:val="00EE1957"/>
    <w:rsid w:val="00EE516F"/>
    <w:rsid w:val="00EF07AE"/>
    <w:rsid w:val="00EF75B9"/>
    <w:rsid w:val="00F070EE"/>
    <w:rsid w:val="00F07CC8"/>
    <w:rsid w:val="00F1253E"/>
    <w:rsid w:val="00F13839"/>
    <w:rsid w:val="00F14F53"/>
    <w:rsid w:val="00F1693C"/>
    <w:rsid w:val="00F201E5"/>
    <w:rsid w:val="00F21C8C"/>
    <w:rsid w:val="00F314E2"/>
    <w:rsid w:val="00F33250"/>
    <w:rsid w:val="00F342C5"/>
    <w:rsid w:val="00F3520B"/>
    <w:rsid w:val="00F356C3"/>
    <w:rsid w:val="00F37681"/>
    <w:rsid w:val="00F41EE4"/>
    <w:rsid w:val="00F4449B"/>
    <w:rsid w:val="00F44FF9"/>
    <w:rsid w:val="00F519B3"/>
    <w:rsid w:val="00F52239"/>
    <w:rsid w:val="00F56C31"/>
    <w:rsid w:val="00F56CEA"/>
    <w:rsid w:val="00F60976"/>
    <w:rsid w:val="00F6216E"/>
    <w:rsid w:val="00F63D29"/>
    <w:rsid w:val="00F67D52"/>
    <w:rsid w:val="00F70102"/>
    <w:rsid w:val="00F732B6"/>
    <w:rsid w:val="00F74018"/>
    <w:rsid w:val="00F74CE0"/>
    <w:rsid w:val="00F77CFD"/>
    <w:rsid w:val="00F83CA8"/>
    <w:rsid w:val="00F850B0"/>
    <w:rsid w:val="00F865DD"/>
    <w:rsid w:val="00F86D8E"/>
    <w:rsid w:val="00F93F65"/>
    <w:rsid w:val="00F95511"/>
    <w:rsid w:val="00F9578C"/>
    <w:rsid w:val="00F95813"/>
    <w:rsid w:val="00FC2DC4"/>
    <w:rsid w:val="00FC33B7"/>
    <w:rsid w:val="00FC3D76"/>
    <w:rsid w:val="00FC464E"/>
    <w:rsid w:val="00FC5481"/>
    <w:rsid w:val="00FD0A36"/>
    <w:rsid w:val="00FD146B"/>
    <w:rsid w:val="00FD46E7"/>
    <w:rsid w:val="00FE08C7"/>
    <w:rsid w:val="00FE0F5C"/>
    <w:rsid w:val="00FE1DA6"/>
    <w:rsid w:val="00FE7AC7"/>
    <w:rsid w:val="00FF00AF"/>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F5315"/>
  <w15:docId w15:val="{E9A7AC79-15B6-4FF4-87BF-A74F5082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7C16"/>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character" w:styleId="Emphasis">
    <w:name w:val="Emphasis"/>
    <w:basedOn w:val="DefaultParagraphFont"/>
    <w:uiPriority w:val="20"/>
    <w:qFormat/>
    <w:rsid w:val="00A5450E"/>
    <w:rPr>
      <w:i/>
      <w:iCs/>
    </w:rPr>
  </w:style>
  <w:style w:type="paragraph" w:styleId="ListParagraph">
    <w:name w:val="List Paragraph"/>
    <w:basedOn w:val="Normal"/>
    <w:uiPriority w:val="34"/>
    <w:qFormat/>
    <w:rsid w:val="00AD32E7"/>
    <w:pPr>
      <w:ind w:left="720"/>
      <w:contextualSpacing/>
    </w:pPr>
  </w:style>
  <w:style w:type="character" w:styleId="UnresolvedMention">
    <w:name w:val="Unresolved Mention"/>
    <w:basedOn w:val="DefaultParagraphFont"/>
    <w:uiPriority w:val="99"/>
    <w:semiHidden/>
    <w:unhideWhenUsed/>
    <w:rsid w:val="00EB7B72"/>
    <w:rPr>
      <w:color w:val="605E5C"/>
      <w:shd w:val="clear" w:color="auto" w:fill="E1DFDD"/>
    </w:rPr>
  </w:style>
  <w:style w:type="character" w:customStyle="1" w:styleId="css-truncate">
    <w:name w:val="css-truncate"/>
    <w:basedOn w:val="DefaultParagraphFont"/>
    <w:rsid w:val="00EB7B72"/>
  </w:style>
  <w:style w:type="character" w:customStyle="1" w:styleId="uiqtextrenderedqtext">
    <w:name w:val="ui_qtext_rendered_qtext"/>
    <w:basedOn w:val="DefaultParagraphFont"/>
    <w:rsid w:val="00766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5795">
      <w:bodyDiv w:val="1"/>
      <w:marLeft w:val="0"/>
      <w:marRight w:val="0"/>
      <w:marTop w:val="0"/>
      <w:marBottom w:val="0"/>
      <w:divBdr>
        <w:top w:val="none" w:sz="0" w:space="0" w:color="auto"/>
        <w:left w:val="none" w:sz="0" w:space="0" w:color="auto"/>
        <w:bottom w:val="none" w:sz="0" w:space="0" w:color="auto"/>
        <w:right w:val="none" w:sz="0" w:space="0" w:color="auto"/>
      </w:divBdr>
      <w:divsChild>
        <w:div w:id="374239060">
          <w:marLeft w:val="0"/>
          <w:marRight w:val="0"/>
          <w:marTop w:val="0"/>
          <w:marBottom w:val="0"/>
          <w:divBdr>
            <w:top w:val="none" w:sz="0" w:space="0" w:color="auto"/>
            <w:left w:val="none" w:sz="0" w:space="0" w:color="auto"/>
            <w:bottom w:val="none" w:sz="0" w:space="0" w:color="auto"/>
            <w:right w:val="none" w:sz="0" w:space="0" w:color="auto"/>
          </w:divBdr>
          <w:divsChild>
            <w:div w:id="765685985">
              <w:marLeft w:val="0"/>
              <w:marRight w:val="0"/>
              <w:marTop w:val="0"/>
              <w:marBottom w:val="0"/>
              <w:divBdr>
                <w:top w:val="none" w:sz="0" w:space="0" w:color="auto"/>
                <w:left w:val="none" w:sz="0" w:space="0" w:color="auto"/>
                <w:bottom w:val="none" w:sz="0" w:space="0" w:color="auto"/>
                <w:right w:val="none" w:sz="0" w:space="0" w:color="auto"/>
              </w:divBdr>
            </w:div>
            <w:div w:id="459693166">
              <w:marLeft w:val="0"/>
              <w:marRight w:val="0"/>
              <w:marTop w:val="0"/>
              <w:marBottom w:val="0"/>
              <w:divBdr>
                <w:top w:val="none" w:sz="0" w:space="0" w:color="auto"/>
                <w:left w:val="none" w:sz="0" w:space="0" w:color="auto"/>
                <w:bottom w:val="none" w:sz="0" w:space="0" w:color="auto"/>
                <w:right w:val="none" w:sz="0" w:space="0" w:color="auto"/>
              </w:divBdr>
            </w:div>
            <w:div w:id="361633235">
              <w:marLeft w:val="0"/>
              <w:marRight w:val="0"/>
              <w:marTop w:val="0"/>
              <w:marBottom w:val="0"/>
              <w:divBdr>
                <w:top w:val="none" w:sz="0" w:space="0" w:color="auto"/>
                <w:left w:val="none" w:sz="0" w:space="0" w:color="auto"/>
                <w:bottom w:val="none" w:sz="0" w:space="0" w:color="auto"/>
                <w:right w:val="none" w:sz="0" w:space="0" w:color="auto"/>
              </w:divBdr>
            </w:div>
            <w:div w:id="1598825735">
              <w:marLeft w:val="0"/>
              <w:marRight w:val="0"/>
              <w:marTop w:val="0"/>
              <w:marBottom w:val="0"/>
              <w:divBdr>
                <w:top w:val="none" w:sz="0" w:space="0" w:color="auto"/>
                <w:left w:val="none" w:sz="0" w:space="0" w:color="auto"/>
                <w:bottom w:val="none" w:sz="0" w:space="0" w:color="auto"/>
                <w:right w:val="none" w:sz="0" w:space="0" w:color="auto"/>
              </w:divBdr>
            </w:div>
            <w:div w:id="1720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6699">
      <w:bodyDiv w:val="1"/>
      <w:marLeft w:val="0"/>
      <w:marRight w:val="0"/>
      <w:marTop w:val="0"/>
      <w:marBottom w:val="0"/>
      <w:divBdr>
        <w:top w:val="none" w:sz="0" w:space="0" w:color="auto"/>
        <w:left w:val="none" w:sz="0" w:space="0" w:color="auto"/>
        <w:bottom w:val="none" w:sz="0" w:space="0" w:color="auto"/>
        <w:right w:val="none" w:sz="0" w:space="0" w:color="auto"/>
      </w:divBdr>
    </w:div>
    <w:div w:id="1347907159">
      <w:bodyDiv w:val="1"/>
      <w:marLeft w:val="0"/>
      <w:marRight w:val="0"/>
      <w:marTop w:val="0"/>
      <w:marBottom w:val="0"/>
      <w:divBdr>
        <w:top w:val="none" w:sz="0" w:space="0" w:color="auto"/>
        <w:left w:val="none" w:sz="0" w:space="0" w:color="auto"/>
        <w:bottom w:val="none" w:sz="0" w:space="0" w:color="auto"/>
        <w:right w:val="none" w:sz="0" w:space="0" w:color="auto"/>
      </w:divBdr>
    </w:div>
    <w:div w:id="1466434124">
      <w:bodyDiv w:val="1"/>
      <w:marLeft w:val="0"/>
      <w:marRight w:val="0"/>
      <w:marTop w:val="0"/>
      <w:marBottom w:val="0"/>
      <w:divBdr>
        <w:top w:val="none" w:sz="0" w:space="0" w:color="auto"/>
        <w:left w:val="none" w:sz="0" w:space="0" w:color="auto"/>
        <w:bottom w:val="none" w:sz="0" w:space="0" w:color="auto"/>
        <w:right w:val="none" w:sz="0" w:space="0" w:color="auto"/>
      </w:divBdr>
    </w:div>
    <w:div w:id="1530990057">
      <w:bodyDiv w:val="1"/>
      <w:marLeft w:val="0"/>
      <w:marRight w:val="0"/>
      <w:marTop w:val="0"/>
      <w:marBottom w:val="0"/>
      <w:divBdr>
        <w:top w:val="none" w:sz="0" w:space="0" w:color="auto"/>
        <w:left w:val="none" w:sz="0" w:space="0" w:color="auto"/>
        <w:bottom w:val="none" w:sz="0" w:space="0" w:color="auto"/>
        <w:right w:val="none" w:sz="0" w:space="0" w:color="auto"/>
      </w:divBdr>
    </w:div>
    <w:div w:id="1618950808">
      <w:bodyDiv w:val="1"/>
      <w:marLeft w:val="0"/>
      <w:marRight w:val="0"/>
      <w:marTop w:val="0"/>
      <w:marBottom w:val="0"/>
      <w:divBdr>
        <w:top w:val="none" w:sz="0" w:space="0" w:color="auto"/>
        <w:left w:val="none" w:sz="0" w:space="0" w:color="auto"/>
        <w:bottom w:val="none" w:sz="0" w:space="0" w:color="auto"/>
        <w:right w:val="none" w:sz="0" w:space="0" w:color="auto"/>
      </w:divBdr>
    </w:div>
    <w:div w:id="2136945605">
      <w:bodyDiv w:val="1"/>
      <w:marLeft w:val="0"/>
      <w:marRight w:val="0"/>
      <w:marTop w:val="0"/>
      <w:marBottom w:val="0"/>
      <w:divBdr>
        <w:top w:val="none" w:sz="0" w:space="0" w:color="auto"/>
        <w:left w:val="none" w:sz="0" w:space="0" w:color="auto"/>
        <w:bottom w:val="none" w:sz="0" w:space="0" w:color="auto"/>
        <w:right w:val="none" w:sz="0" w:space="0" w:color="auto"/>
      </w:divBdr>
      <w:divsChild>
        <w:div w:id="565260798">
          <w:marLeft w:val="0"/>
          <w:marRight w:val="0"/>
          <w:marTop w:val="0"/>
          <w:marBottom w:val="0"/>
          <w:divBdr>
            <w:top w:val="none" w:sz="0" w:space="0" w:color="auto"/>
            <w:left w:val="none" w:sz="0" w:space="0" w:color="auto"/>
            <w:bottom w:val="none" w:sz="0" w:space="0" w:color="auto"/>
            <w:right w:val="none" w:sz="0" w:space="0" w:color="auto"/>
          </w:divBdr>
          <w:divsChild>
            <w:div w:id="1930917761">
              <w:marLeft w:val="0"/>
              <w:marRight w:val="0"/>
              <w:marTop w:val="0"/>
              <w:marBottom w:val="0"/>
              <w:divBdr>
                <w:top w:val="none" w:sz="0" w:space="0" w:color="auto"/>
                <w:left w:val="none" w:sz="0" w:space="0" w:color="auto"/>
                <w:bottom w:val="none" w:sz="0" w:space="0" w:color="auto"/>
                <w:right w:val="none" w:sz="0" w:space="0" w:color="auto"/>
              </w:divBdr>
            </w:div>
            <w:div w:id="1057625658">
              <w:marLeft w:val="0"/>
              <w:marRight w:val="0"/>
              <w:marTop w:val="0"/>
              <w:marBottom w:val="0"/>
              <w:divBdr>
                <w:top w:val="none" w:sz="0" w:space="0" w:color="auto"/>
                <w:left w:val="none" w:sz="0" w:space="0" w:color="auto"/>
                <w:bottom w:val="none" w:sz="0" w:space="0" w:color="auto"/>
                <w:right w:val="none" w:sz="0" w:space="0" w:color="auto"/>
              </w:divBdr>
            </w:div>
            <w:div w:id="1038312627">
              <w:marLeft w:val="0"/>
              <w:marRight w:val="0"/>
              <w:marTop w:val="0"/>
              <w:marBottom w:val="0"/>
              <w:divBdr>
                <w:top w:val="none" w:sz="0" w:space="0" w:color="auto"/>
                <w:left w:val="none" w:sz="0" w:space="0" w:color="auto"/>
                <w:bottom w:val="none" w:sz="0" w:space="0" w:color="auto"/>
                <w:right w:val="none" w:sz="0" w:space="0" w:color="auto"/>
              </w:divBdr>
            </w:div>
            <w:div w:id="971668201">
              <w:marLeft w:val="0"/>
              <w:marRight w:val="0"/>
              <w:marTop w:val="0"/>
              <w:marBottom w:val="0"/>
              <w:divBdr>
                <w:top w:val="none" w:sz="0" w:space="0" w:color="auto"/>
                <w:left w:val="none" w:sz="0" w:space="0" w:color="auto"/>
                <w:bottom w:val="none" w:sz="0" w:space="0" w:color="auto"/>
                <w:right w:val="none" w:sz="0" w:space="0" w:color="auto"/>
              </w:divBdr>
            </w:div>
            <w:div w:id="1570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penai/gym-http-api/blob/master/gym_http_server.py" TargetMode="External"/><Relationship Id="rId18" Type="http://schemas.openxmlformats.org/officeDocument/2006/relationships/image" Target="media/image9.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cholarpedia.org/article/Temporal_difference_learning" TargetMode="External"/><Relationship Id="rId7" Type="http://schemas.openxmlformats.org/officeDocument/2006/relationships/endnotes" Target="endnotes.xml"/><Relationship Id="rId12" Type="http://schemas.openxmlformats.org/officeDocument/2006/relationships/hyperlink" Target="https://github.com/openai/gym" TargetMode="External"/><Relationship Id="rId17" Type="http://schemas.openxmlformats.org/officeDocument/2006/relationships/image" Target="media/image8.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dfs.semanticscholar.org/ad84/eaa48d082cc1d41a062007ad996ebc18a6b7.pdf" TargetMode="Externa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insights.stackoverflow.com/survey/2019?utm_source=Iterable&amp;utm_medium=email&amp;utm_campaign=dev-survey-2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AppData\Local\Temp\Temp1_lncs-ms-word.zip\splnproc1110.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an\Desktop\Workspace\gym\output\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an\Desktop\Workspace\gym\output\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Buckets: 1,1,20,20</a:t>
            </a:r>
          </a:p>
        </c:rich>
      </c:tx>
      <c:layout>
        <c:manualLayout>
          <c:xMode val="edge"/>
          <c:yMode val="edge"/>
          <c:x val="0.10129366960092695"/>
          <c:y val="3.108808290155440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1003459004710503E-2"/>
          <c:y val="5.952522255192879E-2"/>
          <c:w val="0.95133649684517907"/>
          <c:h val="0.87540409822659404"/>
        </c:manualLayout>
      </c:layout>
      <c:lineChart>
        <c:grouping val="standard"/>
        <c:varyColors val="0"/>
        <c:ser>
          <c:idx val="0"/>
          <c:order val="0"/>
          <c:tx>
            <c:strRef>
              <c:f>Sheet16!$B$1</c:f>
              <c:strCache>
                <c:ptCount val="1"/>
                <c:pt idx="0">
                  <c:v>Run0steps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rgbClr val="FF0000"/>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29705663418265255"/>
                  <c:y val="-0.5571714740320672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Sheet16!$A$2:$A$1001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Sheet16!$B$2:$B$1001</c:f>
              <c:numCache>
                <c:formatCode>General</c:formatCode>
                <c:ptCount val="1000"/>
                <c:pt idx="0">
                  <c:v>290</c:v>
                </c:pt>
                <c:pt idx="1">
                  <c:v>330</c:v>
                </c:pt>
                <c:pt idx="2">
                  <c:v>100</c:v>
                </c:pt>
                <c:pt idx="3">
                  <c:v>150</c:v>
                </c:pt>
                <c:pt idx="4">
                  <c:v>130</c:v>
                </c:pt>
                <c:pt idx="5">
                  <c:v>650</c:v>
                </c:pt>
                <c:pt idx="6">
                  <c:v>130</c:v>
                </c:pt>
                <c:pt idx="7">
                  <c:v>140</c:v>
                </c:pt>
                <c:pt idx="8">
                  <c:v>850</c:v>
                </c:pt>
                <c:pt idx="9">
                  <c:v>360</c:v>
                </c:pt>
                <c:pt idx="10">
                  <c:v>450</c:v>
                </c:pt>
                <c:pt idx="11">
                  <c:v>240</c:v>
                </c:pt>
                <c:pt idx="12">
                  <c:v>150</c:v>
                </c:pt>
                <c:pt idx="13">
                  <c:v>240</c:v>
                </c:pt>
                <c:pt idx="14">
                  <c:v>100</c:v>
                </c:pt>
                <c:pt idx="15">
                  <c:v>340</c:v>
                </c:pt>
                <c:pt idx="16">
                  <c:v>130</c:v>
                </c:pt>
                <c:pt idx="17">
                  <c:v>1030</c:v>
                </c:pt>
                <c:pt idx="18">
                  <c:v>190</c:v>
                </c:pt>
                <c:pt idx="19">
                  <c:v>200</c:v>
                </c:pt>
                <c:pt idx="20">
                  <c:v>270</c:v>
                </c:pt>
                <c:pt idx="21">
                  <c:v>170</c:v>
                </c:pt>
                <c:pt idx="22">
                  <c:v>220</c:v>
                </c:pt>
                <c:pt idx="23">
                  <c:v>340</c:v>
                </c:pt>
                <c:pt idx="24">
                  <c:v>130</c:v>
                </c:pt>
                <c:pt idx="25">
                  <c:v>1070</c:v>
                </c:pt>
                <c:pt idx="26">
                  <c:v>390</c:v>
                </c:pt>
                <c:pt idx="27">
                  <c:v>140</c:v>
                </c:pt>
                <c:pt idx="28">
                  <c:v>90</c:v>
                </c:pt>
                <c:pt idx="29">
                  <c:v>170</c:v>
                </c:pt>
                <c:pt idx="30">
                  <c:v>390</c:v>
                </c:pt>
                <c:pt idx="31">
                  <c:v>270</c:v>
                </c:pt>
                <c:pt idx="32">
                  <c:v>440</c:v>
                </c:pt>
                <c:pt idx="33">
                  <c:v>180</c:v>
                </c:pt>
                <c:pt idx="34">
                  <c:v>120</c:v>
                </c:pt>
                <c:pt idx="35">
                  <c:v>420</c:v>
                </c:pt>
                <c:pt idx="36">
                  <c:v>530</c:v>
                </c:pt>
                <c:pt idx="37">
                  <c:v>240</c:v>
                </c:pt>
                <c:pt idx="38">
                  <c:v>400</c:v>
                </c:pt>
                <c:pt idx="39">
                  <c:v>210</c:v>
                </c:pt>
                <c:pt idx="40">
                  <c:v>120</c:v>
                </c:pt>
                <c:pt idx="41">
                  <c:v>230</c:v>
                </c:pt>
                <c:pt idx="42">
                  <c:v>160</c:v>
                </c:pt>
                <c:pt idx="43">
                  <c:v>350</c:v>
                </c:pt>
                <c:pt idx="44">
                  <c:v>460</c:v>
                </c:pt>
                <c:pt idx="45">
                  <c:v>220</c:v>
                </c:pt>
                <c:pt idx="46">
                  <c:v>830</c:v>
                </c:pt>
                <c:pt idx="47">
                  <c:v>130</c:v>
                </c:pt>
                <c:pt idx="48">
                  <c:v>350</c:v>
                </c:pt>
                <c:pt idx="49">
                  <c:v>1230</c:v>
                </c:pt>
                <c:pt idx="50">
                  <c:v>480</c:v>
                </c:pt>
                <c:pt idx="51">
                  <c:v>1470</c:v>
                </c:pt>
                <c:pt idx="52">
                  <c:v>320</c:v>
                </c:pt>
                <c:pt idx="53">
                  <c:v>110</c:v>
                </c:pt>
                <c:pt idx="54">
                  <c:v>200</c:v>
                </c:pt>
                <c:pt idx="55">
                  <c:v>180</c:v>
                </c:pt>
                <c:pt idx="56">
                  <c:v>1010</c:v>
                </c:pt>
                <c:pt idx="57">
                  <c:v>880</c:v>
                </c:pt>
                <c:pt idx="58">
                  <c:v>340</c:v>
                </c:pt>
                <c:pt idx="59">
                  <c:v>130</c:v>
                </c:pt>
                <c:pt idx="60">
                  <c:v>120</c:v>
                </c:pt>
                <c:pt idx="61">
                  <c:v>90</c:v>
                </c:pt>
                <c:pt idx="62">
                  <c:v>140</c:v>
                </c:pt>
                <c:pt idx="63">
                  <c:v>250</c:v>
                </c:pt>
                <c:pt idx="64">
                  <c:v>330</c:v>
                </c:pt>
                <c:pt idx="65">
                  <c:v>280</c:v>
                </c:pt>
                <c:pt idx="66">
                  <c:v>150</c:v>
                </c:pt>
                <c:pt idx="67">
                  <c:v>210</c:v>
                </c:pt>
                <c:pt idx="68">
                  <c:v>150</c:v>
                </c:pt>
                <c:pt idx="69">
                  <c:v>230</c:v>
                </c:pt>
                <c:pt idx="70">
                  <c:v>220</c:v>
                </c:pt>
                <c:pt idx="71">
                  <c:v>450</c:v>
                </c:pt>
                <c:pt idx="72">
                  <c:v>610</c:v>
                </c:pt>
                <c:pt idx="73">
                  <c:v>150</c:v>
                </c:pt>
                <c:pt idx="74">
                  <c:v>520</c:v>
                </c:pt>
                <c:pt idx="75">
                  <c:v>470</c:v>
                </c:pt>
                <c:pt idx="76">
                  <c:v>100</c:v>
                </c:pt>
                <c:pt idx="77">
                  <c:v>410</c:v>
                </c:pt>
                <c:pt idx="78">
                  <c:v>480</c:v>
                </c:pt>
                <c:pt idx="79">
                  <c:v>830</c:v>
                </c:pt>
                <c:pt idx="80">
                  <c:v>220</c:v>
                </c:pt>
                <c:pt idx="81">
                  <c:v>450</c:v>
                </c:pt>
                <c:pt idx="82">
                  <c:v>580</c:v>
                </c:pt>
                <c:pt idx="83">
                  <c:v>390</c:v>
                </c:pt>
                <c:pt idx="84">
                  <c:v>90</c:v>
                </c:pt>
                <c:pt idx="85">
                  <c:v>80</c:v>
                </c:pt>
                <c:pt idx="86">
                  <c:v>150</c:v>
                </c:pt>
                <c:pt idx="87">
                  <c:v>130</c:v>
                </c:pt>
                <c:pt idx="88">
                  <c:v>130</c:v>
                </c:pt>
                <c:pt idx="89">
                  <c:v>610</c:v>
                </c:pt>
                <c:pt idx="90">
                  <c:v>430</c:v>
                </c:pt>
                <c:pt idx="91">
                  <c:v>280</c:v>
                </c:pt>
                <c:pt idx="92">
                  <c:v>890</c:v>
                </c:pt>
                <c:pt idx="93">
                  <c:v>160</c:v>
                </c:pt>
                <c:pt idx="94">
                  <c:v>150</c:v>
                </c:pt>
                <c:pt idx="95">
                  <c:v>300</c:v>
                </c:pt>
                <c:pt idx="96">
                  <c:v>1190</c:v>
                </c:pt>
                <c:pt idx="97">
                  <c:v>300</c:v>
                </c:pt>
                <c:pt idx="98">
                  <c:v>270</c:v>
                </c:pt>
                <c:pt idx="99">
                  <c:v>700</c:v>
                </c:pt>
                <c:pt idx="100">
                  <c:v>130</c:v>
                </c:pt>
                <c:pt idx="101">
                  <c:v>180</c:v>
                </c:pt>
                <c:pt idx="102">
                  <c:v>160</c:v>
                </c:pt>
                <c:pt idx="103">
                  <c:v>150</c:v>
                </c:pt>
                <c:pt idx="104">
                  <c:v>120</c:v>
                </c:pt>
                <c:pt idx="105">
                  <c:v>140</c:v>
                </c:pt>
                <c:pt idx="106">
                  <c:v>130</c:v>
                </c:pt>
                <c:pt idx="107">
                  <c:v>290</c:v>
                </c:pt>
                <c:pt idx="108">
                  <c:v>670</c:v>
                </c:pt>
                <c:pt idx="109">
                  <c:v>140</c:v>
                </c:pt>
                <c:pt idx="110">
                  <c:v>160</c:v>
                </c:pt>
                <c:pt idx="111">
                  <c:v>740</c:v>
                </c:pt>
                <c:pt idx="112">
                  <c:v>110</c:v>
                </c:pt>
                <c:pt idx="113">
                  <c:v>100</c:v>
                </c:pt>
                <c:pt idx="114">
                  <c:v>260</c:v>
                </c:pt>
                <c:pt idx="115">
                  <c:v>280</c:v>
                </c:pt>
                <c:pt idx="116">
                  <c:v>250</c:v>
                </c:pt>
                <c:pt idx="117">
                  <c:v>1350</c:v>
                </c:pt>
                <c:pt idx="118">
                  <c:v>140</c:v>
                </c:pt>
                <c:pt idx="119">
                  <c:v>240</c:v>
                </c:pt>
                <c:pt idx="120">
                  <c:v>890</c:v>
                </c:pt>
                <c:pt idx="121">
                  <c:v>520</c:v>
                </c:pt>
                <c:pt idx="122">
                  <c:v>460</c:v>
                </c:pt>
                <c:pt idx="123">
                  <c:v>110</c:v>
                </c:pt>
                <c:pt idx="124">
                  <c:v>640</c:v>
                </c:pt>
                <c:pt idx="125">
                  <c:v>190</c:v>
                </c:pt>
                <c:pt idx="126">
                  <c:v>120</c:v>
                </c:pt>
                <c:pt idx="127">
                  <c:v>450</c:v>
                </c:pt>
                <c:pt idx="128">
                  <c:v>110</c:v>
                </c:pt>
                <c:pt idx="129">
                  <c:v>90</c:v>
                </c:pt>
                <c:pt idx="130">
                  <c:v>130</c:v>
                </c:pt>
                <c:pt idx="131">
                  <c:v>140</c:v>
                </c:pt>
                <c:pt idx="132">
                  <c:v>710</c:v>
                </c:pt>
                <c:pt idx="133">
                  <c:v>230</c:v>
                </c:pt>
                <c:pt idx="134">
                  <c:v>140</c:v>
                </c:pt>
                <c:pt idx="135">
                  <c:v>80</c:v>
                </c:pt>
                <c:pt idx="136">
                  <c:v>1030</c:v>
                </c:pt>
                <c:pt idx="137">
                  <c:v>600</c:v>
                </c:pt>
                <c:pt idx="138">
                  <c:v>380</c:v>
                </c:pt>
                <c:pt idx="139">
                  <c:v>100</c:v>
                </c:pt>
                <c:pt idx="140">
                  <c:v>250</c:v>
                </c:pt>
                <c:pt idx="141">
                  <c:v>320</c:v>
                </c:pt>
                <c:pt idx="142">
                  <c:v>180</c:v>
                </c:pt>
                <c:pt idx="143">
                  <c:v>360</c:v>
                </c:pt>
                <c:pt idx="144">
                  <c:v>140</c:v>
                </c:pt>
                <c:pt idx="145">
                  <c:v>750</c:v>
                </c:pt>
                <c:pt idx="146">
                  <c:v>200</c:v>
                </c:pt>
                <c:pt idx="147">
                  <c:v>120</c:v>
                </c:pt>
                <c:pt idx="148">
                  <c:v>910</c:v>
                </c:pt>
                <c:pt idx="149">
                  <c:v>130</c:v>
                </c:pt>
                <c:pt idx="150">
                  <c:v>370</c:v>
                </c:pt>
                <c:pt idx="151">
                  <c:v>230</c:v>
                </c:pt>
                <c:pt idx="152">
                  <c:v>220</c:v>
                </c:pt>
                <c:pt idx="153">
                  <c:v>860</c:v>
                </c:pt>
                <c:pt idx="154">
                  <c:v>130</c:v>
                </c:pt>
                <c:pt idx="155">
                  <c:v>710</c:v>
                </c:pt>
                <c:pt idx="156">
                  <c:v>130</c:v>
                </c:pt>
                <c:pt idx="157">
                  <c:v>160</c:v>
                </c:pt>
                <c:pt idx="158">
                  <c:v>350</c:v>
                </c:pt>
                <c:pt idx="159">
                  <c:v>110</c:v>
                </c:pt>
                <c:pt idx="160">
                  <c:v>260</c:v>
                </c:pt>
                <c:pt idx="161">
                  <c:v>110</c:v>
                </c:pt>
                <c:pt idx="162">
                  <c:v>170</c:v>
                </c:pt>
                <c:pt idx="163">
                  <c:v>130</c:v>
                </c:pt>
                <c:pt idx="164">
                  <c:v>120</c:v>
                </c:pt>
                <c:pt idx="165">
                  <c:v>100</c:v>
                </c:pt>
                <c:pt idx="166">
                  <c:v>200</c:v>
                </c:pt>
                <c:pt idx="167">
                  <c:v>90</c:v>
                </c:pt>
                <c:pt idx="168">
                  <c:v>410</c:v>
                </c:pt>
                <c:pt idx="169">
                  <c:v>540</c:v>
                </c:pt>
                <c:pt idx="170">
                  <c:v>290</c:v>
                </c:pt>
                <c:pt idx="171">
                  <c:v>450</c:v>
                </c:pt>
                <c:pt idx="172">
                  <c:v>130</c:v>
                </c:pt>
                <c:pt idx="173">
                  <c:v>160</c:v>
                </c:pt>
                <c:pt idx="174">
                  <c:v>1180</c:v>
                </c:pt>
                <c:pt idx="175">
                  <c:v>230</c:v>
                </c:pt>
                <c:pt idx="176">
                  <c:v>940</c:v>
                </c:pt>
                <c:pt idx="177">
                  <c:v>320</c:v>
                </c:pt>
                <c:pt idx="178">
                  <c:v>770</c:v>
                </c:pt>
                <c:pt idx="179">
                  <c:v>170</c:v>
                </c:pt>
                <c:pt idx="180">
                  <c:v>660</c:v>
                </c:pt>
                <c:pt idx="181">
                  <c:v>200</c:v>
                </c:pt>
                <c:pt idx="182">
                  <c:v>120</c:v>
                </c:pt>
                <c:pt idx="183">
                  <c:v>650</c:v>
                </c:pt>
                <c:pt idx="184">
                  <c:v>100</c:v>
                </c:pt>
                <c:pt idx="185">
                  <c:v>360</c:v>
                </c:pt>
                <c:pt idx="186">
                  <c:v>120</c:v>
                </c:pt>
                <c:pt idx="187">
                  <c:v>180</c:v>
                </c:pt>
                <c:pt idx="188">
                  <c:v>270</c:v>
                </c:pt>
                <c:pt idx="189">
                  <c:v>600</c:v>
                </c:pt>
                <c:pt idx="190">
                  <c:v>120</c:v>
                </c:pt>
                <c:pt idx="191">
                  <c:v>120</c:v>
                </c:pt>
                <c:pt idx="192">
                  <c:v>210</c:v>
                </c:pt>
                <c:pt idx="193">
                  <c:v>120</c:v>
                </c:pt>
                <c:pt idx="194">
                  <c:v>240</c:v>
                </c:pt>
                <c:pt idx="195">
                  <c:v>150</c:v>
                </c:pt>
                <c:pt idx="196">
                  <c:v>80</c:v>
                </c:pt>
                <c:pt idx="197">
                  <c:v>840</c:v>
                </c:pt>
                <c:pt idx="198">
                  <c:v>1100</c:v>
                </c:pt>
                <c:pt idx="199">
                  <c:v>140</c:v>
                </c:pt>
                <c:pt idx="200">
                  <c:v>190</c:v>
                </c:pt>
                <c:pt idx="201">
                  <c:v>150</c:v>
                </c:pt>
                <c:pt idx="202">
                  <c:v>100</c:v>
                </c:pt>
                <c:pt idx="203">
                  <c:v>250</c:v>
                </c:pt>
                <c:pt idx="204">
                  <c:v>90</c:v>
                </c:pt>
                <c:pt idx="205">
                  <c:v>500</c:v>
                </c:pt>
                <c:pt idx="206">
                  <c:v>1350</c:v>
                </c:pt>
                <c:pt idx="207">
                  <c:v>530</c:v>
                </c:pt>
                <c:pt idx="208">
                  <c:v>100</c:v>
                </c:pt>
                <c:pt idx="209">
                  <c:v>90</c:v>
                </c:pt>
                <c:pt idx="210">
                  <c:v>710</c:v>
                </c:pt>
                <c:pt idx="211">
                  <c:v>260</c:v>
                </c:pt>
                <c:pt idx="212">
                  <c:v>1420</c:v>
                </c:pt>
                <c:pt idx="213">
                  <c:v>420</c:v>
                </c:pt>
                <c:pt idx="214">
                  <c:v>100</c:v>
                </c:pt>
                <c:pt idx="215">
                  <c:v>180</c:v>
                </c:pt>
                <c:pt idx="216">
                  <c:v>1000</c:v>
                </c:pt>
                <c:pt idx="217">
                  <c:v>420</c:v>
                </c:pt>
                <c:pt idx="218">
                  <c:v>360</c:v>
                </c:pt>
                <c:pt idx="219">
                  <c:v>400</c:v>
                </c:pt>
                <c:pt idx="220">
                  <c:v>540</c:v>
                </c:pt>
                <c:pt idx="221">
                  <c:v>210</c:v>
                </c:pt>
                <c:pt idx="222">
                  <c:v>510</c:v>
                </c:pt>
                <c:pt idx="223">
                  <c:v>220</c:v>
                </c:pt>
                <c:pt idx="224">
                  <c:v>440</c:v>
                </c:pt>
                <c:pt idx="225">
                  <c:v>120</c:v>
                </c:pt>
                <c:pt idx="226">
                  <c:v>820</c:v>
                </c:pt>
                <c:pt idx="227">
                  <c:v>850</c:v>
                </c:pt>
                <c:pt idx="228">
                  <c:v>430</c:v>
                </c:pt>
                <c:pt idx="229">
                  <c:v>670</c:v>
                </c:pt>
                <c:pt idx="230">
                  <c:v>390</c:v>
                </c:pt>
                <c:pt idx="231">
                  <c:v>110</c:v>
                </c:pt>
                <c:pt idx="232">
                  <c:v>240</c:v>
                </c:pt>
                <c:pt idx="233">
                  <c:v>100</c:v>
                </c:pt>
                <c:pt idx="234">
                  <c:v>240</c:v>
                </c:pt>
                <c:pt idx="235">
                  <c:v>220</c:v>
                </c:pt>
                <c:pt idx="236">
                  <c:v>90</c:v>
                </c:pt>
                <c:pt idx="237">
                  <c:v>530</c:v>
                </c:pt>
                <c:pt idx="238">
                  <c:v>320</c:v>
                </c:pt>
                <c:pt idx="239">
                  <c:v>160</c:v>
                </c:pt>
                <c:pt idx="240">
                  <c:v>90</c:v>
                </c:pt>
                <c:pt idx="241">
                  <c:v>790</c:v>
                </c:pt>
                <c:pt idx="242">
                  <c:v>110</c:v>
                </c:pt>
                <c:pt idx="243">
                  <c:v>680</c:v>
                </c:pt>
                <c:pt idx="244">
                  <c:v>90</c:v>
                </c:pt>
                <c:pt idx="245">
                  <c:v>110</c:v>
                </c:pt>
                <c:pt idx="246">
                  <c:v>120</c:v>
                </c:pt>
                <c:pt idx="247">
                  <c:v>480</c:v>
                </c:pt>
                <c:pt idx="248">
                  <c:v>1110</c:v>
                </c:pt>
                <c:pt idx="249">
                  <c:v>610</c:v>
                </c:pt>
                <c:pt idx="250">
                  <c:v>530</c:v>
                </c:pt>
                <c:pt idx="251">
                  <c:v>440</c:v>
                </c:pt>
                <c:pt idx="252">
                  <c:v>90</c:v>
                </c:pt>
                <c:pt idx="253">
                  <c:v>700</c:v>
                </c:pt>
                <c:pt idx="254">
                  <c:v>1070</c:v>
                </c:pt>
                <c:pt idx="255">
                  <c:v>120</c:v>
                </c:pt>
                <c:pt idx="256">
                  <c:v>910</c:v>
                </c:pt>
                <c:pt idx="257">
                  <c:v>220</c:v>
                </c:pt>
                <c:pt idx="258">
                  <c:v>160</c:v>
                </c:pt>
                <c:pt idx="259">
                  <c:v>670</c:v>
                </c:pt>
                <c:pt idx="260">
                  <c:v>130</c:v>
                </c:pt>
                <c:pt idx="261">
                  <c:v>150</c:v>
                </c:pt>
                <c:pt idx="262">
                  <c:v>180</c:v>
                </c:pt>
                <c:pt idx="263">
                  <c:v>1850</c:v>
                </c:pt>
                <c:pt idx="264">
                  <c:v>100</c:v>
                </c:pt>
                <c:pt idx="265">
                  <c:v>110</c:v>
                </c:pt>
                <c:pt idx="266">
                  <c:v>100</c:v>
                </c:pt>
                <c:pt idx="267">
                  <c:v>180</c:v>
                </c:pt>
                <c:pt idx="268">
                  <c:v>840</c:v>
                </c:pt>
                <c:pt idx="269">
                  <c:v>120</c:v>
                </c:pt>
                <c:pt idx="270">
                  <c:v>680</c:v>
                </c:pt>
                <c:pt idx="271">
                  <c:v>1330</c:v>
                </c:pt>
                <c:pt idx="272">
                  <c:v>540</c:v>
                </c:pt>
                <c:pt idx="273">
                  <c:v>600</c:v>
                </c:pt>
                <c:pt idx="274">
                  <c:v>1010</c:v>
                </c:pt>
                <c:pt idx="275">
                  <c:v>970</c:v>
                </c:pt>
                <c:pt idx="276">
                  <c:v>140</c:v>
                </c:pt>
                <c:pt idx="277">
                  <c:v>620</c:v>
                </c:pt>
                <c:pt idx="278">
                  <c:v>830</c:v>
                </c:pt>
                <c:pt idx="279">
                  <c:v>1250</c:v>
                </c:pt>
                <c:pt idx="280">
                  <c:v>240</c:v>
                </c:pt>
                <c:pt idx="281">
                  <c:v>130</c:v>
                </c:pt>
                <c:pt idx="282">
                  <c:v>810</c:v>
                </c:pt>
                <c:pt idx="283">
                  <c:v>120</c:v>
                </c:pt>
                <c:pt idx="284">
                  <c:v>1010</c:v>
                </c:pt>
                <c:pt idx="285">
                  <c:v>420</c:v>
                </c:pt>
                <c:pt idx="286">
                  <c:v>120</c:v>
                </c:pt>
                <c:pt idx="287">
                  <c:v>970</c:v>
                </c:pt>
                <c:pt idx="288">
                  <c:v>890</c:v>
                </c:pt>
                <c:pt idx="289">
                  <c:v>320</c:v>
                </c:pt>
                <c:pt idx="290">
                  <c:v>210</c:v>
                </c:pt>
                <c:pt idx="291">
                  <c:v>120</c:v>
                </c:pt>
                <c:pt idx="292">
                  <c:v>110</c:v>
                </c:pt>
                <c:pt idx="293">
                  <c:v>290</c:v>
                </c:pt>
                <c:pt idx="294">
                  <c:v>120</c:v>
                </c:pt>
                <c:pt idx="295">
                  <c:v>110</c:v>
                </c:pt>
                <c:pt idx="296">
                  <c:v>680</c:v>
                </c:pt>
                <c:pt idx="297">
                  <c:v>760</c:v>
                </c:pt>
                <c:pt idx="298">
                  <c:v>160</c:v>
                </c:pt>
                <c:pt idx="299">
                  <c:v>520</c:v>
                </c:pt>
                <c:pt idx="300">
                  <c:v>90</c:v>
                </c:pt>
                <c:pt idx="301">
                  <c:v>580</c:v>
                </c:pt>
                <c:pt idx="302">
                  <c:v>1400</c:v>
                </c:pt>
                <c:pt idx="303">
                  <c:v>690</c:v>
                </c:pt>
                <c:pt idx="304">
                  <c:v>610</c:v>
                </c:pt>
                <c:pt idx="305">
                  <c:v>650</c:v>
                </c:pt>
                <c:pt idx="306">
                  <c:v>430</c:v>
                </c:pt>
                <c:pt idx="307">
                  <c:v>1240</c:v>
                </c:pt>
                <c:pt idx="308">
                  <c:v>180</c:v>
                </c:pt>
                <c:pt idx="309">
                  <c:v>1780</c:v>
                </c:pt>
                <c:pt idx="310">
                  <c:v>100</c:v>
                </c:pt>
                <c:pt idx="311">
                  <c:v>380</c:v>
                </c:pt>
                <c:pt idx="312">
                  <c:v>90</c:v>
                </c:pt>
                <c:pt idx="313">
                  <c:v>580</c:v>
                </c:pt>
                <c:pt idx="314">
                  <c:v>760</c:v>
                </c:pt>
                <c:pt idx="315">
                  <c:v>370</c:v>
                </c:pt>
                <c:pt idx="316">
                  <c:v>590</c:v>
                </c:pt>
                <c:pt idx="317">
                  <c:v>620</c:v>
                </c:pt>
                <c:pt idx="318">
                  <c:v>170</c:v>
                </c:pt>
                <c:pt idx="319">
                  <c:v>770</c:v>
                </c:pt>
                <c:pt idx="320">
                  <c:v>1290</c:v>
                </c:pt>
                <c:pt idx="321">
                  <c:v>90</c:v>
                </c:pt>
                <c:pt idx="322">
                  <c:v>360</c:v>
                </c:pt>
                <c:pt idx="323">
                  <c:v>110</c:v>
                </c:pt>
                <c:pt idx="324">
                  <c:v>390</c:v>
                </c:pt>
                <c:pt idx="325">
                  <c:v>130</c:v>
                </c:pt>
                <c:pt idx="326">
                  <c:v>240</c:v>
                </c:pt>
                <c:pt idx="327">
                  <c:v>140</c:v>
                </c:pt>
                <c:pt idx="328">
                  <c:v>120</c:v>
                </c:pt>
                <c:pt idx="329">
                  <c:v>170</c:v>
                </c:pt>
                <c:pt idx="330">
                  <c:v>750</c:v>
                </c:pt>
                <c:pt idx="331">
                  <c:v>810</c:v>
                </c:pt>
                <c:pt idx="332">
                  <c:v>1260</c:v>
                </c:pt>
                <c:pt idx="333">
                  <c:v>240</c:v>
                </c:pt>
                <c:pt idx="334">
                  <c:v>710</c:v>
                </c:pt>
                <c:pt idx="335">
                  <c:v>1180</c:v>
                </c:pt>
                <c:pt idx="336">
                  <c:v>140</c:v>
                </c:pt>
                <c:pt idx="337">
                  <c:v>130</c:v>
                </c:pt>
                <c:pt idx="338">
                  <c:v>560</c:v>
                </c:pt>
                <c:pt idx="339">
                  <c:v>110</c:v>
                </c:pt>
                <c:pt idx="340">
                  <c:v>420</c:v>
                </c:pt>
                <c:pt idx="341">
                  <c:v>140</c:v>
                </c:pt>
                <c:pt idx="342">
                  <c:v>310</c:v>
                </c:pt>
                <c:pt idx="343">
                  <c:v>120</c:v>
                </c:pt>
                <c:pt idx="344">
                  <c:v>1470</c:v>
                </c:pt>
                <c:pt idx="345">
                  <c:v>1010</c:v>
                </c:pt>
                <c:pt idx="346">
                  <c:v>990</c:v>
                </c:pt>
                <c:pt idx="347">
                  <c:v>960</c:v>
                </c:pt>
                <c:pt idx="348">
                  <c:v>1250</c:v>
                </c:pt>
                <c:pt idx="349">
                  <c:v>1480</c:v>
                </c:pt>
                <c:pt idx="350">
                  <c:v>260</c:v>
                </c:pt>
                <c:pt idx="351">
                  <c:v>610</c:v>
                </c:pt>
                <c:pt idx="352">
                  <c:v>290</c:v>
                </c:pt>
                <c:pt idx="353">
                  <c:v>90</c:v>
                </c:pt>
                <c:pt idx="354">
                  <c:v>1420</c:v>
                </c:pt>
                <c:pt idx="355">
                  <c:v>1550</c:v>
                </c:pt>
                <c:pt idx="356">
                  <c:v>1240</c:v>
                </c:pt>
                <c:pt idx="357">
                  <c:v>1530</c:v>
                </c:pt>
                <c:pt idx="358">
                  <c:v>740</c:v>
                </c:pt>
                <c:pt idx="359">
                  <c:v>800</c:v>
                </c:pt>
                <c:pt idx="360">
                  <c:v>130</c:v>
                </c:pt>
                <c:pt idx="361">
                  <c:v>120</c:v>
                </c:pt>
                <c:pt idx="362">
                  <c:v>100</c:v>
                </c:pt>
                <c:pt idx="363">
                  <c:v>630</c:v>
                </c:pt>
                <c:pt idx="364">
                  <c:v>610</c:v>
                </c:pt>
                <c:pt idx="365">
                  <c:v>610</c:v>
                </c:pt>
                <c:pt idx="366">
                  <c:v>130</c:v>
                </c:pt>
                <c:pt idx="367">
                  <c:v>270</c:v>
                </c:pt>
                <c:pt idx="368">
                  <c:v>140</c:v>
                </c:pt>
                <c:pt idx="369">
                  <c:v>810</c:v>
                </c:pt>
                <c:pt idx="370">
                  <c:v>1360</c:v>
                </c:pt>
                <c:pt idx="371">
                  <c:v>610</c:v>
                </c:pt>
                <c:pt idx="372">
                  <c:v>320</c:v>
                </c:pt>
                <c:pt idx="373">
                  <c:v>190</c:v>
                </c:pt>
                <c:pt idx="374">
                  <c:v>420</c:v>
                </c:pt>
                <c:pt idx="375">
                  <c:v>110</c:v>
                </c:pt>
                <c:pt idx="376">
                  <c:v>160</c:v>
                </c:pt>
                <c:pt idx="377">
                  <c:v>890</c:v>
                </c:pt>
                <c:pt idx="378">
                  <c:v>590</c:v>
                </c:pt>
                <c:pt idx="379">
                  <c:v>920</c:v>
                </c:pt>
                <c:pt idx="380">
                  <c:v>170</c:v>
                </c:pt>
                <c:pt idx="381">
                  <c:v>500</c:v>
                </c:pt>
                <c:pt idx="382">
                  <c:v>100</c:v>
                </c:pt>
                <c:pt idx="383">
                  <c:v>600</c:v>
                </c:pt>
                <c:pt idx="384">
                  <c:v>310</c:v>
                </c:pt>
                <c:pt idx="385">
                  <c:v>100</c:v>
                </c:pt>
                <c:pt idx="386">
                  <c:v>510</c:v>
                </c:pt>
                <c:pt idx="387">
                  <c:v>1920</c:v>
                </c:pt>
                <c:pt idx="388">
                  <c:v>980</c:v>
                </c:pt>
                <c:pt idx="389">
                  <c:v>1000</c:v>
                </c:pt>
                <c:pt idx="390">
                  <c:v>2000</c:v>
                </c:pt>
                <c:pt idx="391">
                  <c:v>1910</c:v>
                </c:pt>
                <c:pt idx="392">
                  <c:v>2000</c:v>
                </c:pt>
                <c:pt idx="393">
                  <c:v>460</c:v>
                </c:pt>
                <c:pt idx="394">
                  <c:v>880</c:v>
                </c:pt>
                <c:pt idx="395">
                  <c:v>170</c:v>
                </c:pt>
                <c:pt idx="396">
                  <c:v>1530</c:v>
                </c:pt>
                <c:pt idx="397">
                  <c:v>1440</c:v>
                </c:pt>
                <c:pt idx="398">
                  <c:v>370</c:v>
                </c:pt>
                <c:pt idx="399">
                  <c:v>200</c:v>
                </c:pt>
                <c:pt idx="400">
                  <c:v>130</c:v>
                </c:pt>
                <c:pt idx="401">
                  <c:v>880</c:v>
                </c:pt>
                <c:pt idx="402">
                  <c:v>450</c:v>
                </c:pt>
                <c:pt idx="403">
                  <c:v>120</c:v>
                </c:pt>
                <c:pt idx="404">
                  <c:v>1340</c:v>
                </c:pt>
                <c:pt idx="405">
                  <c:v>170</c:v>
                </c:pt>
                <c:pt idx="406">
                  <c:v>110</c:v>
                </c:pt>
                <c:pt idx="407">
                  <c:v>1290</c:v>
                </c:pt>
                <c:pt idx="408">
                  <c:v>210</c:v>
                </c:pt>
                <c:pt idx="409">
                  <c:v>120</c:v>
                </c:pt>
                <c:pt idx="410">
                  <c:v>630</c:v>
                </c:pt>
                <c:pt idx="411">
                  <c:v>910</c:v>
                </c:pt>
                <c:pt idx="412">
                  <c:v>90</c:v>
                </c:pt>
                <c:pt idx="413">
                  <c:v>1050</c:v>
                </c:pt>
                <c:pt idx="414">
                  <c:v>670</c:v>
                </c:pt>
                <c:pt idx="415">
                  <c:v>120</c:v>
                </c:pt>
                <c:pt idx="416">
                  <c:v>840</c:v>
                </c:pt>
                <c:pt idx="417">
                  <c:v>160</c:v>
                </c:pt>
                <c:pt idx="418">
                  <c:v>260</c:v>
                </c:pt>
                <c:pt idx="419">
                  <c:v>150</c:v>
                </c:pt>
                <c:pt idx="420">
                  <c:v>1180</c:v>
                </c:pt>
                <c:pt idx="421">
                  <c:v>1440</c:v>
                </c:pt>
                <c:pt idx="422">
                  <c:v>560</c:v>
                </c:pt>
                <c:pt idx="423">
                  <c:v>200</c:v>
                </c:pt>
                <c:pt idx="424">
                  <c:v>300</c:v>
                </c:pt>
                <c:pt idx="425">
                  <c:v>710</c:v>
                </c:pt>
                <c:pt idx="426">
                  <c:v>590</c:v>
                </c:pt>
                <c:pt idx="427">
                  <c:v>120</c:v>
                </c:pt>
                <c:pt idx="428">
                  <c:v>670</c:v>
                </c:pt>
                <c:pt idx="429">
                  <c:v>940</c:v>
                </c:pt>
                <c:pt idx="430">
                  <c:v>1030</c:v>
                </c:pt>
                <c:pt idx="431">
                  <c:v>670</c:v>
                </c:pt>
                <c:pt idx="432">
                  <c:v>140</c:v>
                </c:pt>
                <c:pt idx="433">
                  <c:v>160</c:v>
                </c:pt>
                <c:pt idx="434">
                  <c:v>110</c:v>
                </c:pt>
                <c:pt idx="435">
                  <c:v>90</c:v>
                </c:pt>
                <c:pt idx="436">
                  <c:v>120</c:v>
                </c:pt>
                <c:pt idx="437">
                  <c:v>1440</c:v>
                </c:pt>
                <c:pt idx="438">
                  <c:v>290</c:v>
                </c:pt>
                <c:pt idx="439">
                  <c:v>840</c:v>
                </c:pt>
                <c:pt idx="440">
                  <c:v>220</c:v>
                </c:pt>
                <c:pt idx="441">
                  <c:v>1080</c:v>
                </c:pt>
                <c:pt idx="442">
                  <c:v>100</c:v>
                </c:pt>
                <c:pt idx="443">
                  <c:v>1420</c:v>
                </c:pt>
                <c:pt idx="444">
                  <c:v>100</c:v>
                </c:pt>
                <c:pt idx="445">
                  <c:v>580</c:v>
                </c:pt>
                <c:pt idx="446">
                  <c:v>100</c:v>
                </c:pt>
                <c:pt idx="447">
                  <c:v>100</c:v>
                </c:pt>
                <c:pt idx="448">
                  <c:v>1370</c:v>
                </c:pt>
                <c:pt idx="449">
                  <c:v>110</c:v>
                </c:pt>
                <c:pt idx="450">
                  <c:v>140</c:v>
                </c:pt>
                <c:pt idx="451">
                  <c:v>1020</c:v>
                </c:pt>
                <c:pt idx="452">
                  <c:v>470</c:v>
                </c:pt>
                <c:pt idx="453">
                  <c:v>640</c:v>
                </c:pt>
                <c:pt idx="454">
                  <c:v>350</c:v>
                </c:pt>
                <c:pt idx="455">
                  <c:v>1040</c:v>
                </c:pt>
                <c:pt idx="456">
                  <c:v>730</c:v>
                </c:pt>
                <c:pt idx="457">
                  <c:v>1090</c:v>
                </c:pt>
                <c:pt idx="458">
                  <c:v>930</c:v>
                </c:pt>
                <c:pt idx="459">
                  <c:v>120</c:v>
                </c:pt>
                <c:pt idx="460">
                  <c:v>390</c:v>
                </c:pt>
                <c:pt idx="461">
                  <c:v>1830</c:v>
                </c:pt>
                <c:pt idx="462">
                  <c:v>280</c:v>
                </c:pt>
                <c:pt idx="463">
                  <c:v>1360</c:v>
                </c:pt>
                <c:pt idx="464">
                  <c:v>370</c:v>
                </c:pt>
                <c:pt idx="465">
                  <c:v>150</c:v>
                </c:pt>
                <c:pt idx="466">
                  <c:v>190</c:v>
                </c:pt>
                <c:pt idx="467">
                  <c:v>120</c:v>
                </c:pt>
                <c:pt idx="468">
                  <c:v>990</c:v>
                </c:pt>
                <c:pt idx="469">
                  <c:v>1230</c:v>
                </c:pt>
                <c:pt idx="470">
                  <c:v>150</c:v>
                </c:pt>
                <c:pt idx="471">
                  <c:v>110</c:v>
                </c:pt>
                <c:pt idx="472">
                  <c:v>580</c:v>
                </c:pt>
                <c:pt idx="473">
                  <c:v>2000</c:v>
                </c:pt>
                <c:pt idx="474">
                  <c:v>680</c:v>
                </c:pt>
                <c:pt idx="475">
                  <c:v>140</c:v>
                </c:pt>
                <c:pt idx="476">
                  <c:v>780</c:v>
                </c:pt>
                <c:pt idx="477">
                  <c:v>2000</c:v>
                </c:pt>
                <c:pt idx="478">
                  <c:v>220</c:v>
                </c:pt>
                <c:pt idx="479">
                  <c:v>120</c:v>
                </c:pt>
                <c:pt idx="480">
                  <c:v>120</c:v>
                </c:pt>
                <c:pt idx="481">
                  <c:v>360</c:v>
                </c:pt>
                <c:pt idx="482">
                  <c:v>100</c:v>
                </c:pt>
                <c:pt idx="483">
                  <c:v>120</c:v>
                </c:pt>
                <c:pt idx="484">
                  <c:v>110</c:v>
                </c:pt>
                <c:pt idx="485">
                  <c:v>110</c:v>
                </c:pt>
                <c:pt idx="486">
                  <c:v>130</c:v>
                </c:pt>
                <c:pt idx="487">
                  <c:v>270</c:v>
                </c:pt>
                <c:pt idx="488">
                  <c:v>530</c:v>
                </c:pt>
                <c:pt idx="489">
                  <c:v>880</c:v>
                </c:pt>
                <c:pt idx="490">
                  <c:v>140</c:v>
                </c:pt>
                <c:pt idx="491">
                  <c:v>110</c:v>
                </c:pt>
                <c:pt idx="492">
                  <c:v>120</c:v>
                </c:pt>
                <c:pt idx="493">
                  <c:v>440</c:v>
                </c:pt>
                <c:pt idx="494">
                  <c:v>2000</c:v>
                </c:pt>
                <c:pt idx="495">
                  <c:v>490</c:v>
                </c:pt>
                <c:pt idx="496">
                  <c:v>140</c:v>
                </c:pt>
                <c:pt idx="497">
                  <c:v>810</c:v>
                </c:pt>
                <c:pt idx="498">
                  <c:v>580</c:v>
                </c:pt>
                <c:pt idx="499">
                  <c:v>720</c:v>
                </c:pt>
                <c:pt idx="500">
                  <c:v>150</c:v>
                </c:pt>
                <c:pt idx="501">
                  <c:v>280</c:v>
                </c:pt>
                <c:pt idx="502">
                  <c:v>1620</c:v>
                </c:pt>
                <c:pt idx="503">
                  <c:v>830</c:v>
                </c:pt>
                <c:pt idx="504">
                  <c:v>440</c:v>
                </c:pt>
                <c:pt idx="505">
                  <c:v>870</c:v>
                </c:pt>
                <c:pt idx="506">
                  <c:v>2000</c:v>
                </c:pt>
                <c:pt idx="507">
                  <c:v>700</c:v>
                </c:pt>
                <c:pt idx="508">
                  <c:v>1040</c:v>
                </c:pt>
                <c:pt idx="509">
                  <c:v>270</c:v>
                </c:pt>
                <c:pt idx="510">
                  <c:v>100</c:v>
                </c:pt>
                <c:pt idx="511">
                  <c:v>660</c:v>
                </c:pt>
                <c:pt idx="512">
                  <c:v>110</c:v>
                </c:pt>
                <c:pt idx="513">
                  <c:v>200</c:v>
                </c:pt>
                <c:pt idx="514">
                  <c:v>140</c:v>
                </c:pt>
                <c:pt idx="515">
                  <c:v>80</c:v>
                </c:pt>
                <c:pt idx="516">
                  <c:v>350</c:v>
                </c:pt>
                <c:pt idx="517">
                  <c:v>1440</c:v>
                </c:pt>
                <c:pt idx="518">
                  <c:v>280</c:v>
                </c:pt>
                <c:pt idx="519">
                  <c:v>340</c:v>
                </c:pt>
                <c:pt idx="520">
                  <c:v>860</c:v>
                </c:pt>
                <c:pt idx="521">
                  <c:v>160</c:v>
                </c:pt>
                <c:pt idx="522">
                  <c:v>540</c:v>
                </c:pt>
                <c:pt idx="523">
                  <c:v>120</c:v>
                </c:pt>
                <c:pt idx="524">
                  <c:v>150</c:v>
                </c:pt>
                <c:pt idx="525">
                  <c:v>390</c:v>
                </c:pt>
                <c:pt idx="526">
                  <c:v>460</c:v>
                </c:pt>
                <c:pt idx="527">
                  <c:v>150</c:v>
                </c:pt>
                <c:pt idx="528">
                  <c:v>490</c:v>
                </c:pt>
                <c:pt idx="529">
                  <c:v>120</c:v>
                </c:pt>
                <c:pt idx="530">
                  <c:v>120</c:v>
                </c:pt>
                <c:pt idx="531">
                  <c:v>2000</c:v>
                </c:pt>
                <c:pt idx="532">
                  <c:v>2000</c:v>
                </c:pt>
                <c:pt idx="533">
                  <c:v>450</c:v>
                </c:pt>
                <c:pt idx="534">
                  <c:v>1390</c:v>
                </c:pt>
                <c:pt idx="535">
                  <c:v>430</c:v>
                </c:pt>
                <c:pt idx="536">
                  <c:v>300</c:v>
                </c:pt>
                <c:pt idx="537">
                  <c:v>110</c:v>
                </c:pt>
                <c:pt idx="538">
                  <c:v>300</c:v>
                </c:pt>
                <c:pt idx="539">
                  <c:v>330</c:v>
                </c:pt>
                <c:pt idx="540">
                  <c:v>570</c:v>
                </c:pt>
                <c:pt idx="541">
                  <c:v>1110</c:v>
                </c:pt>
                <c:pt idx="542">
                  <c:v>140</c:v>
                </c:pt>
                <c:pt idx="543">
                  <c:v>170</c:v>
                </c:pt>
                <c:pt idx="544">
                  <c:v>590</c:v>
                </c:pt>
                <c:pt idx="545">
                  <c:v>140</c:v>
                </c:pt>
                <c:pt idx="546">
                  <c:v>2000</c:v>
                </c:pt>
                <c:pt idx="547">
                  <c:v>2000</c:v>
                </c:pt>
                <c:pt idx="548">
                  <c:v>1380</c:v>
                </c:pt>
                <c:pt idx="549">
                  <c:v>350</c:v>
                </c:pt>
                <c:pt idx="550">
                  <c:v>1000</c:v>
                </c:pt>
                <c:pt idx="551">
                  <c:v>120</c:v>
                </c:pt>
                <c:pt idx="552">
                  <c:v>1070</c:v>
                </c:pt>
                <c:pt idx="553">
                  <c:v>940</c:v>
                </c:pt>
                <c:pt idx="554">
                  <c:v>2000</c:v>
                </c:pt>
                <c:pt idx="555">
                  <c:v>1870</c:v>
                </c:pt>
                <c:pt idx="556">
                  <c:v>1060</c:v>
                </c:pt>
                <c:pt idx="557">
                  <c:v>1440</c:v>
                </c:pt>
                <c:pt idx="558">
                  <c:v>950</c:v>
                </c:pt>
                <c:pt idx="559">
                  <c:v>140</c:v>
                </c:pt>
                <c:pt idx="560">
                  <c:v>1620</c:v>
                </c:pt>
                <c:pt idx="561">
                  <c:v>170</c:v>
                </c:pt>
                <c:pt idx="562">
                  <c:v>260</c:v>
                </c:pt>
                <c:pt idx="563">
                  <c:v>150</c:v>
                </c:pt>
                <c:pt idx="564">
                  <c:v>230</c:v>
                </c:pt>
                <c:pt idx="565">
                  <c:v>160</c:v>
                </c:pt>
                <c:pt idx="566">
                  <c:v>90</c:v>
                </c:pt>
                <c:pt idx="567">
                  <c:v>1560</c:v>
                </c:pt>
                <c:pt idx="568">
                  <c:v>570</c:v>
                </c:pt>
                <c:pt idx="569">
                  <c:v>130</c:v>
                </c:pt>
                <c:pt idx="570">
                  <c:v>260</c:v>
                </c:pt>
                <c:pt idx="571">
                  <c:v>1310</c:v>
                </c:pt>
                <c:pt idx="572">
                  <c:v>130</c:v>
                </c:pt>
                <c:pt idx="573">
                  <c:v>150</c:v>
                </c:pt>
                <c:pt idx="574">
                  <c:v>120</c:v>
                </c:pt>
                <c:pt idx="575">
                  <c:v>180</c:v>
                </c:pt>
                <c:pt idx="576">
                  <c:v>1840</c:v>
                </c:pt>
                <c:pt idx="577">
                  <c:v>110</c:v>
                </c:pt>
                <c:pt idx="578">
                  <c:v>710</c:v>
                </c:pt>
                <c:pt idx="579">
                  <c:v>1750</c:v>
                </c:pt>
                <c:pt idx="580">
                  <c:v>1300</c:v>
                </c:pt>
                <c:pt idx="581">
                  <c:v>140</c:v>
                </c:pt>
                <c:pt idx="582">
                  <c:v>130</c:v>
                </c:pt>
                <c:pt idx="583">
                  <c:v>170</c:v>
                </c:pt>
                <c:pt idx="584">
                  <c:v>130</c:v>
                </c:pt>
                <c:pt idx="585">
                  <c:v>100</c:v>
                </c:pt>
                <c:pt idx="586">
                  <c:v>1950</c:v>
                </c:pt>
                <c:pt idx="587">
                  <c:v>300</c:v>
                </c:pt>
                <c:pt idx="588">
                  <c:v>350</c:v>
                </c:pt>
                <c:pt idx="589">
                  <c:v>1150</c:v>
                </c:pt>
                <c:pt idx="590">
                  <c:v>270</c:v>
                </c:pt>
                <c:pt idx="591">
                  <c:v>1010</c:v>
                </c:pt>
                <c:pt idx="592">
                  <c:v>120</c:v>
                </c:pt>
                <c:pt idx="593">
                  <c:v>160</c:v>
                </c:pt>
                <c:pt idx="594">
                  <c:v>900</c:v>
                </c:pt>
                <c:pt idx="595">
                  <c:v>620</c:v>
                </c:pt>
                <c:pt idx="596">
                  <c:v>110</c:v>
                </c:pt>
                <c:pt idx="597">
                  <c:v>340</c:v>
                </c:pt>
                <c:pt idx="598">
                  <c:v>110</c:v>
                </c:pt>
                <c:pt idx="599">
                  <c:v>930</c:v>
                </c:pt>
                <c:pt idx="600">
                  <c:v>500</c:v>
                </c:pt>
                <c:pt idx="601">
                  <c:v>120</c:v>
                </c:pt>
                <c:pt idx="602">
                  <c:v>120</c:v>
                </c:pt>
                <c:pt idx="603">
                  <c:v>930</c:v>
                </c:pt>
                <c:pt idx="604">
                  <c:v>110</c:v>
                </c:pt>
                <c:pt idx="605">
                  <c:v>100</c:v>
                </c:pt>
                <c:pt idx="606">
                  <c:v>550</c:v>
                </c:pt>
                <c:pt idx="607">
                  <c:v>1210</c:v>
                </c:pt>
                <c:pt idx="608">
                  <c:v>530</c:v>
                </c:pt>
                <c:pt idx="609">
                  <c:v>210</c:v>
                </c:pt>
                <c:pt idx="610">
                  <c:v>210</c:v>
                </c:pt>
                <c:pt idx="611">
                  <c:v>1330</c:v>
                </c:pt>
                <c:pt idx="612">
                  <c:v>130</c:v>
                </c:pt>
                <c:pt idx="613">
                  <c:v>1810</c:v>
                </c:pt>
                <c:pt idx="614">
                  <c:v>630</c:v>
                </c:pt>
                <c:pt idx="615">
                  <c:v>140</c:v>
                </c:pt>
                <c:pt idx="616">
                  <c:v>100</c:v>
                </c:pt>
                <c:pt idx="617">
                  <c:v>570</c:v>
                </c:pt>
                <c:pt idx="618">
                  <c:v>130</c:v>
                </c:pt>
                <c:pt idx="619">
                  <c:v>280</c:v>
                </c:pt>
                <c:pt idx="620">
                  <c:v>210</c:v>
                </c:pt>
                <c:pt idx="621">
                  <c:v>100</c:v>
                </c:pt>
                <c:pt idx="622">
                  <c:v>1440</c:v>
                </c:pt>
                <c:pt idx="623">
                  <c:v>2000</c:v>
                </c:pt>
                <c:pt idx="624">
                  <c:v>590</c:v>
                </c:pt>
                <c:pt idx="625">
                  <c:v>130</c:v>
                </c:pt>
                <c:pt idx="626">
                  <c:v>140</c:v>
                </c:pt>
                <c:pt idx="627">
                  <c:v>650</c:v>
                </c:pt>
                <c:pt idx="628">
                  <c:v>450</c:v>
                </c:pt>
                <c:pt idx="629">
                  <c:v>1340</c:v>
                </c:pt>
                <c:pt idx="630">
                  <c:v>600</c:v>
                </c:pt>
                <c:pt idx="631">
                  <c:v>300</c:v>
                </c:pt>
                <c:pt idx="632">
                  <c:v>110</c:v>
                </c:pt>
                <c:pt idx="633">
                  <c:v>140</c:v>
                </c:pt>
                <c:pt idx="634">
                  <c:v>1020</c:v>
                </c:pt>
                <c:pt idx="635">
                  <c:v>180</c:v>
                </c:pt>
                <c:pt idx="636">
                  <c:v>1610</c:v>
                </c:pt>
                <c:pt idx="637">
                  <c:v>170</c:v>
                </c:pt>
                <c:pt idx="638">
                  <c:v>110</c:v>
                </c:pt>
                <c:pt idx="639">
                  <c:v>120</c:v>
                </c:pt>
                <c:pt idx="640">
                  <c:v>600</c:v>
                </c:pt>
                <c:pt idx="641">
                  <c:v>180</c:v>
                </c:pt>
                <c:pt idx="642">
                  <c:v>460</c:v>
                </c:pt>
                <c:pt idx="643">
                  <c:v>120</c:v>
                </c:pt>
                <c:pt idx="644">
                  <c:v>120</c:v>
                </c:pt>
                <c:pt idx="645">
                  <c:v>110</c:v>
                </c:pt>
                <c:pt idx="646">
                  <c:v>1390</c:v>
                </c:pt>
                <c:pt idx="647">
                  <c:v>880</c:v>
                </c:pt>
                <c:pt idx="648">
                  <c:v>310</c:v>
                </c:pt>
                <c:pt idx="649">
                  <c:v>620</c:v>
                </c:pt>
                <c:pt idx="650">
                  <c:v>110</c:v>
                </c:pt>
                <c:pt idx="651">
                  <c:v>1490</c:v>
                </c:pt>
                <c:pt idx="652">
                  <c:v>790</c:v>
                </c:pt>
                <c:pt idx="653">
                  <c:v>1610</c:v>
                </c:pt>
                <c:pt idx="654">
                  <c:v>1940</c:v>
                </c:pt>
                <c:pt idx="655">
                  <c:v>130</c:v>
                </c:pt>
                <c:pt idx="656">
                  <c:v>1870</c:v>
                </c:pt>
                <c:pt idx="657">
                  <c:v>120</c:v>
                </c:pt>
                <c:pt idx="658">
                  <c:v>1220</c:v>
                </c:pt>
                <c:pt idx="659">
                  <c:v>230</c:v>
                </c:pt>
                <c:pt idx="660">
                  <c:v>660</c:v>
                </c:pt>
                <c:pt idx="661">
                  <c:v>780</c:v>
                </c:pt>
                <c:pt idx="662">
                  <c:v>110</c:v>
                </c:pt>
                <c:pt idx="663">
                  <c:v>200</c:v>
                </c:pt>
                <c:pt idx="664">
                  <c:v>1220</c:v>
                </c:pt>
                <c:pt idx="665">
                  <c:v>970</c:v>
                </c:pt>
                <c:pt idx="666">
                  <c:v>80</c:v>
                </c:pt>
                <c:pt idx="667">
                  <c:v>670</c:v>
                </c:pt>
                <c:pt idx="668">
                  <c:v>2000</c:v>
                </c:pt>
                <c:pt idx="669">
                  <c:v>1280</c:v>
                </c:pt>
                <c:pt idx="670">
                  <c:v>510</c:v>
                </c:pt>
                <c:pt idx="671">
                  <c:v>100</c:v>
                </c:pt>
                <c:pt idx="672">
                  <c:v>760</c:v>
                </c:pt>
                <c:pt idx="673">
                  <c:v>100</c:v>
                </c:pt>
                <c:pt idx="674">
                  <c:v>250</c:v>
                </c:pt>
                <c:pt idx="675">
                  <c:v>650</c:v>
                </c:pt>
                <c:pt idx="676">
                  <c:v>1190</c:v>
                </c:pt>
                <c:pt idx="677">
                  <c:v>120</c:v>
                </c:pt>
                <c:pt idx="678">
                  <c:v>1540</c:v>
                </c:pt>
                <c:pt idx="679">
                  <c:v>720</c:v>
                </c:pt>
                <c:pt idx="680">
                  <c:v>150</c:v>
                </c:pt>
                <c:pt idx="681">
                  <c:v>1040</c:v>
                </c:pt>
                <c:pt idx="682">
                  <c:v>110</c:v>
                </c:pt>
                <c:pt idx="683">
                  <c:v>1020</c:v>
                </c:pt>
                <c:pt idx="684">
                  <c:v>150</c:v>
                </c:pt>
                <c:pt idx="685">
                  <c:v>600</c:v>
                </c:pt>
                <c:pt idx="686">
                  <c:v>620</c:v>
                </c:pt>
                <c:pt idx="687">
                  <c:v>160</c:v>
                </c:pt>
                <c:pt idx="688">
                  <c:v>780</c:v>
                </c:pt>
                <c:pt idx="689">
                  <c:v>130</c:v>
                </c:pt>
                <c:pt idx="690">
                  <c:v>250</c:v>
                </c:pt>
                <c:pt idx="691">
                  <c:v>1030</c:v>
                </c:pt>
                <c:pt idx="692">
                  <c:v>1020</c:v>
                </c:pt>
                <c:pt idx="693">
                  <c:v>430</c:v>
                </c:pt>
                <c:pt idx="694">
                  <c:v>440</c:v>
                </c:pt>
                <c:pt idx="695">
                  <c:v>1530</c:v>
                </c:pt>
                <c:pt idx="696">
                  <c:v>1050</c:v>
                </c:pt>
                <c:pt idx="697">
                  <c:v>800</c:v>
                </c:pt>
                <c:pt idx="698">
                  <c:v>450</c:v>
                </c:pt>
                <c:pt idx="699">
                  <c:v>410</c:v>
                </c:pt>
                <c:pt idx="700">
                  <c:v>130</c:v>
                </c:pt>
                <c:pt idx="701">
                  <c:v>100</c:v>
                </c:pt>
                <c:pt idx="702">
                  <c:v>250</c:v>
                </c:pt>
                <c:pt idx="703">
                  <c:v>160</c:v>
                </c:pt>
                <c:pt idx="704">
                  <c:v>170</c:v>
                </c:pt>
                <c:pt idx="705">
                  <c:v>1360</c:v>
                </c:pt>
                <c:pt idx="706">
                  <c:v>900</c:v>
                </c:pt>
                <c:pt idx="707">
                  <c:v>1420</c:v>
                </c:pt>
                <c:pt idx="708">
                  <c:v>120</c:v>
                </c:pt>
                <c:pt idx="709">
                  <c:v>260</c:v>
                </c:pt>
                <c:pt idx="710">
                  <c:v>750</c:v>
                </c:pt>
                <c:pt idx="711">
                  <c:v>800</c:v>
                </c:pt>
                <c:pt idx="712">
                  <c:v>200</c:v>
                </c:pt>
                <c:pt idx="713">
                  <c:v>910</c:v>
                </c:pt>
                <c:pt idx="714">
                  <c:v>370</c:v>
                </c:pt>
                <c:pt idx="715">
                  <c:v>480</c:v>
                </c:pt>
                <c:pt idx="716">
                  <c:v>120</c:v>
                </c:pt>
                <c:pt idx="717">
                  <c:v>230</c:v>
                </c:pt>
                <c:pt idx="718">
                  <c:v>120</c:v>
                </c:pt>
                <c:pt idx="719">
                  <c:v>200</c:v>
                </c:pt>
                <c:pt idx="720">
                  <c:v>950</c:v>
                </c:pt>
                <c:pt idx="721">
                  <c:v>690</c:v>
                </c:pt>
                <c:pt idx="722">
                  <c:v>370</c:v>
                </c:pt>
                <c:pt idx="723">
                  <c:v>1480</c:v>
                </c:pt>
                <c:pt idx="724">
                  <c:v>130</c:v>
                </c:pt>
                <c:pt idx="725">
                  <c:v>120</c:v>
                </c:pt>
                <c:pt idx="726">
                  <c:v>190</c:v>
                </c:pt>
                <c:pt idx="727">
                  <c:v>90</c:v>
                </c:pt>
                <c:pt idx="728">
                  <c:v>810</c:v>
                </c:pt>
                <c:pt idx="729">
                  <c:v>200</c:v>
                </c:pt>
                <c:pt idx="730">
                  <c:v>140</c:v>
                </c:pt>
                <c:pt idx="731">
                  <c:v>160</c:v>
                </c:pt>
                <c:pt idx="732">
                  <c:v>210</c:v>
                </c:pt>
                <c:pt idx="733">
                  <c:v>140</c:v>
                </c:pt>
                <c:pt idx="734">
                  <c:v>160</c:v>
                </c:pt>
                <c:pt idx="735">
                  <c:v>1490</c:v>
                </c:pt>
                <c:pt idx="736">
                  <c:v>320</c:v>
                </c:pt>
                <c:pt idx="737">
                  <c:v>680</c:v>
                </c:pt>
                <c:pt idx="738">
                  <c:v>890</c:v>
                </c:pt>
                <c:pt idx="739">
                  <c:v>1550</c:v>
                </c:pt>
                <c:pt idx="740">
                  <c:v>800</c:v>
                </c:pt>
                <c:pt idx="741">
                  <c:v>150</c:v>
                </c:pt>
                <c:pt idx="742">
                  <c:v>120</c:v>
                </c:pt>
                <c:pt idx="743">
                  <c:v>130</c:v>
                </c:pt>
                <c:pt idx="744">
                  <c:v>1480</c:v>
                </c:pt>
                <c:pt idx="745">
                  <c:v>1370</c:v>
                </c:pt>
                <c:pt idx="746">
                  <c:v>460</c:v>
                </c:pt>
                <c:pt idx="747">
                  <c:v>120</c:v>
                </c:pt>
                <c:pt idx="748">
                  <c:v>690</c:v>
                </c:pt>
                <c:pt idx="749">
                  <c:v>1730</c:v>
                </c:pt>
                <c:pt idx="750">
                  <c:v>170</c:v>
                </c:pt>
                <c:pt idx="751">
                  <c:v>1130</c:v>
                </c:pt>
                <c:pt idx="752">
                  <c:v>770</c:v>
                </c:pt>
                <c:pt idx="753">
                  <c:v>1040</c:v>
                </c:pt>
                <c:pt idx="754">
                  <c:v>420</c:v>
                </c:pt>
                <c:pt idx="755">
                  <c:v>1620</c:v>
                </c:pt>
                <c:pt idx="756">
                  <c:v>90</c:v>
                </c:pt>
                <c:pt idx="757">
                  <c:v>670</c:v>
                </c:pt>
                <c:pt idx="758">
                  <c:v>120</c:v>
                </c:pt>
                <c:pt idx="759">
                  <c:v>120</c:v>
                </c:pt>
                <c:pt idx="760">
                  <c:v>240</c:v>
                </c:pt>
                <c:pt idx="761">
                  <c:v>1050</c:v>
                </c:pt>
                <c:pt idx="762">
                  <c:v>360</c:v>
                </c:pt>
                <c:pt idx="763">
                  <c:v>1050</c:v>
                </c:pt>
                <c:pt idx="764">
                  <c:v>120</c:v>
                </c:pt>
                <c:pt idx="765">
                  <c:v>600</c:v>
                </c:pt>
                <c:pt idx="766">
                  <c:v>710</c:v>
                </c:pt>
                <c:pt idx="767">
                  <c:v>100</c:v>
                </c:pt>
                <c:pt idx="768">
                  <c:v>2000</c:v>
                </c:pt>
                <c:pt idx="769">
                  <c:v>1170</c:v>
                </c:pt>
                <c:pt idx="770">
                  <c:v>630</c:v>
                </c:pt>
                <c:pt idx="771">
                  <c:v>280</c:v>
                </c:pt>
                <c:pt idx="772">
                  <c:v>1220</c:v>
                </c:pt>
                <c:pt idx="773">
                  <c:v>790</c:v>
                </c:pt>
                <c:pt idx="774">
                  <c:v>90</c:v>
                </c:pt>
                <c:pt idx="775">
                  <c:v>630</c:v>
                </c:pt>
                <c:pt idx="776">
                  <c:v>440</c:v>
                </c:pt>
                <c:pt idx="777">
                  <c:v>110</c:v>
                </c:pt>
                <c:pt idx="778">
                  <c:v>710</c:v>
                </c:pt>
                <c:pt idx="779">
                  <c:v>460</c:v>
                </c:pt>
                <c:pt idx="780">
                  <c:v>140</c:v>
                </c:pt>
                <c:pt idx="781">
                  <c:v>170</c:v>
                </c:pt>
                <c:pt idx="782">
                  <c:v>770</c:v>
                </c:pt>
                <c:pt idx="783">
                  <c:v>890</c:v>
                </c:pt>
                <c:pt idx="784">
                  <c:v>590</c:v>
                </c:pt>
                <c:pt idx="785">
                  <c:v>1320</c:v>
                </c:pt>
                <c:pt idx="786">
                  <c:v>1270</c:v>
                </c:pt>
                <c:pt idx="787">
                  <c:v>290</c:v>
                </c:pt>
                <c:pt idx="788">
                  <c:v>1610</c:v>
                </c:pt>
                <c:pt idx="789">
                  <c:v>110</c:v>
                </c:pt>
                <c:pt idx="790">
                  <c:v>120</c:v>
                </c:pt>
                <c:pt idx="791">
                  <c:v>820</c:v>
                </c:pt>
                <c:pt idx="792">
                  <c:v>110</c:v>
                </c:pt>
                <c:pt idx="793">
                  <c:v>170</c:v>
                </c:pt>
                <c:pt idx="794">
                  <c:v>1120</c:v>
                </c:pt>
                <c:pt idx="795">
                  <c:v>1030</c:v>
                </c:pt>
                <c:pt idx="796">
                  <c:v>940</c:v>
                </c:pt>
                <c:pt idx="797">
                  <c:v>110</c:v>
                </c:pt>
                <c:pt idx="798">
                  <c:v>320</c:v>
                </c:pt>
                <c:pt idx="799">
                  <c:v>750</c:v>
                </c:pt>
                <c:pt idx="800">
                  <c:v>640</c:v>
                </c:pt>
                <c:pt idx="801">
                  <c:v>150</c:v>
                </c:pt>
                <c:pt idx="802">
                  <c:v>1110</c:v>
                </c:pt>
                <c:pt idx="803">
                  <c:v>560</c:v>
                </c:pt>
                <c:pt idx="804">
                  <c:v>200</c:v>
                </c:pt>
                <c:pt idx="805">
                  <c:v>160</c:v>
                </c:pt>
                <c:pt idx="806">
                  <c:v>330</c:v>
                </c:pt>
                <c:pt idx="807">
                  <c:v>270</c:v>
                </c:pt>
                <c:pt idx="808">
                  <c:v>1610</c:v>
                </c:pt>
                <c:pt idx="809">
                  <c:v>90</c:v>
                </c:pt>
                <c:pt idx="810">
                  <c:v>250</c:v>
                </c:pt>
                <c:pt idx="811">
                  <c:v>1450</c:v>
                </c:pt>
                <c:pt idx="812">
                  <c:v>1300</c:v>
                </c:pt>
                <c:pt idx="813">
                  <c:v>1050</c:v>
                </c:pt>
                <c:pt idx="814">
                  <c:v>1570</c:v>
                </c:pt>
                <c:pt idx="815">
                  <c:v>490</c:v>
                </c:pt>
                <c:pt idx="816">
                  <c:v>480</c:v>
                </c:pt>
                <c:pt idx="817">
                  <c:v>1100</c:v>
                </c:pt>
                <c:pt idx="818">
                  <c:v>860</c:v>
                </c:pt>
                <c:pt idx="819">
                  <c:v>290</c:v>
                </c:pt>
                <c:pt idx="820">
                  <c:v>270</c:v>
                </c:pt>
                <c:pt idx="821">
                  <c:v>230</c:v>
                </c:pt>
                <c:pt idx="822">
                  <c:v>1370</c:v>
                </c:pt>
                <c:pt idx="823">
                  <c:v>520</c:v>
                </c:pt>
                <c:pt idx="824">
                  <c:v>370</c:v>
                </c:pt>
                <c:pt idx="825">
                  <c:v>600</c:v>
                </c:pt>
                <c:pt idx="826">
                  <c:v>170</c:v>
                </c:pt>
                <c:pt idx="827">
                  <c:v>140</c:v>
                </c:pt>
                <c:pt idx="828">
                  <c:v>150</c:v>
                </c:pt>
                <c:pt idx="829">
                  <c:v>160</c:v>
                </c:pt>
                <c:pt idx="830">
                  <c:v>1290</c:v>
                </c:pt>
                <c:pt idx="831">
                  <c:v>150</c:v>
                </c:pt>
                <c:pt idx="832">
                  <c:v>910</c:v>
                </c:pt>
                <c:pt idx="833">
                  <c:v>140</c:v>
                </c:pt>
                <c:pt idx="834">
                  <c:v>90</c:v>
                </c:pt>
                <c:pt idx="835">
                  <c:v>980</c:v>
                </c:pt>
                <c:pt idx="836">
                  <c:v>1120</c:v>
                </c:pt>
                <c:pt idx="837">
                  <c:v>1720</c:v>
                </c:pt>
                <c:pt idx="838">
                  <c:v>1670</c:v>
                </c:pt>
                <c:pt idx="839">
                  <c:v>390</c:v>
                </c:pt>
                <c:pt idx="840">
                  <c:v>480</c:v>
                </c:pt>
                <c:pt idx="841">
                  <c:v>1320</c:v>
                </c:pt>
                <c:pt idx="842">
                  <c:v>1030</c:v>
                </c:pt>
                <c:pt idx="843">
                  <c:v>580</c:v>
                </c:pt>
                <c:pt idx="844">
                  <c:v>2000</c:v>
                </c:pt>
                <c:pt idx="845">
                  <c:v>1390</c:v>
                </c:pt>
                <c:pt idx="846">
                  <c:v>140</c:v>
                </c:pt>
                <c:pt idx="847">
                  <c:v>90</c:v>
                </c:pt>
                <c:pt idx="848">
                  <c:v>940</c:v>
                </c:pt>
                <c:pt idx="849">
                  <c:v>170</c:v>
                </c:pt>
                <c:pt idx="850">
                  <c:v>1200</c:v>
                </c:pt>
                <c:pt idx="851">
                  <c:v>490</c:v>
                </c:pt>
                <c:pt idx="852">
                  <c:v>250</c:v>
                </c:pt>
                <c:pt idx="853">
                  <c:v>130</c:v>
                </c:pt>
                <c:pt idx="854">
                  <c:v>640</c:v>
                </c:pt>
                <c:pt idx="855">
                  <c:v>160</c:v>
                </c:pt>
                <c:pt idx="856">
                  <c:v>130</c:v>
                </c:pt>
                <c:pt idx="857">
                  <c:v>120</c:v>
                </c:pt>
                <c:pt idx="858">
                  <c:v>280</c:v>
                </c:pt>
                <c:pt idx="859">
                  <c:v>1150</c:v>
                </c:pt>
                <c:pt idx="860">
                  <c:v>190</c:v>
                </c:pt>
                <c:pt idx="861">
                  <c:v>1050</c:v>
                </c:pt>
                <c:pt idx="862">
                  <c:v>120</c:v>
                </c:pt>
                <c:pt idx="863">
                  <c:v>740</c:v>
                </c:pt>
                <c:pt idx="864">
                  <c:v>130</c:v>
                </c:pt>
                <c:pt idx="865">
                  <c:v>110</c:v>
                </c:pt>
                <c:pt idx="866">
                  <c:v>160</c:v>
                </c:pt>
                <c:pt idx="867">
                  <c:v>110</c:v>
                </c:pt>
                <c:pt idx="868">
                  <c:v>330</c:v>
                </c:pt>
                <c:pt idx="869">
                  <c:v>1540</c:v>
                </c:pt>
                <c:pt idx="870">
                  <c:v>140</c:v>
                </c:pt>
                <c:pt idx="871">
                  <c:v>2000</c:v>
                </c:pt>
                <c:pt idx="872">
                  <c:v>1480</c:v>
                </c:pt>
                <c:pt idx="873">
                  <c:v>280</c:v>
                </c:pt>
                <c:pt idx="874">
                  <c:v>190</c:v>
                </c:pt>
                <c:pt idx="875">
                  <c:v>600</c:v>
                </c:pt>
                <c:pt idx="876">
                  <c:v>440</c:v>
                </c:pt>
                <c:pt idx="877">
                  <c:v>110</c:v>
                </c:pt>
                <c:pt idx="878">
                  <c:v>1260</c:v>
                </c:pt>
                <c:pt idx="879">
                  <c:v>370</c:v>
                </c:pt>
                <c:pt idx="880">
                  <c:v>120</c:v>
                </c:pt>
                <c:pt idx="881">
                  <c:v>940</c:v>
                </c:pt>
                <c:pt idx="882">
                  <c:v>310</c:v>
                </c:pt>
                <c:pt idx="883">
                  <c:v>770</c:v>
                </c:pt>
                <c:pt idx="884">
                  <c:v>110</c:v>
                </c:pt>
                <c:pt idx="885">
                  <c:v>1580</c:v>
                </c:pt>
                <c:pt idx="886">
                  <c:v>600</c:v>
                </c:pt>
                <c:pt idx="887">
                  <c:v>1360</c:v>
                </c:pt>
                <c:pt idx="888">
                  <c:v>150</c:v>
                </c:pt>
                <c:pt idx="889">
                  <c:v>110</c:v>
                </c:pt>
                <c:pt idx="890">
                  <c:v>1160</c:v>
                </c:pt>
                <c:pt idx="891">
                  <c:v>1090</c:v>
                </c:pt>
                <c:pt idx="892">
                  <c:v>1800</c:v>
                </c:pt>
                <c:pt idx="893">
                  <c:v>1450</c:v>
                </c:pt>
                <c:pt idx="894">
                  <c:v>2000</c:v>
                </c:pt>
                <c:pt idx="895">
                  <c:v>750</c:v>
                </c:pt>
                <c:pt idx="896">
                  <c:v>130</c:v>
                </c:pt>
                <c:pt idx="897">
                  <c:v>190</c:v>
                </c:pt>
                <c:pt idx="898">
                  <c:v>250</c:v>
                </c:pt>
                <c:pt idx="899">
                  <c:v>240</c:v>
                </c:pt>
                <c:pt idx="900">
                  <c:v>1820</c:v>
                </c:pt>
                <c:pt idx="901">
                  <c:v>1620</c:v>
                </c:pt>
                <c:pt idx="902">
                  <c:v>220</c:v>
                </c:pt>
                <c:pt idx="903">
                  <c:v>1470</c:v>
                </c:pt>
                <c:pt idx="904">
                  <c:v>1040</c:v>
                </c:pt>
                <c:pt idx="905">
                  <c:v>1970</c:v>
                </c:pt>
                <c:pt idx="906">
                  <c:v>110</c:v>
                </c:pt>
                <c:pt idx="907">
                  <c:v>370</c:v>
                </c:pt>
                <c:pt idx="908">
                  <c:v>440</c:v>
                </c:pt>
                <c:pt idx="909">
                  <c:v>260</c:v>
                </c:pt>
                <c:pt idx="910">
                  <c:v>90</c:v>
                </c:pt>
                <c:pt idx="911">
                  <c:v>100</c:v>
                </c:pt>
                <c:pt idx="912">
                  <c:v>100</c:v>
                </c:pt>
                <c:pt idx="913">
                  <c:v>830</c:v>
                </c:pt>
                <c:pt idx="914">
                  <c:v>1040</c:v>
                </c:pt>
                <c:pt idx="915">
                  <c:v>1290</c:v>
                </c:pt>
                <c:pt idx="916">
                  <c:v>760</c:v>
                </c:pt>
                <c:pt idx="917">
                  <c:v>2000</c:v>
                </c:pt>
                <c:pt idx="918">
                  <c:v>530</c:v>
                </c:pt>
                <c:pt idx="919">
                  <c:v>1020</c:v>
                </c:pt>
                <c:pt idx="920">
                  <c:v>160</c:v>
                </c:pt>
                <c:pt idx="921">
                  <c:v>840</c:v>
                </c:pt>
                <c:pt idx="922">
                  <c:v>1710</c:v>
                </c:pt>
                <c:pt idx="923">
                  <c:v>970</c:v>
                </c:pt>
                <c:pt idx="924">
                  <c:v>1360</c:v>
                </c:pt>
                <c:pt idx="925">
                  <c:v>890</c:v>
                </c:pt>
                <c:pt idx="926">
                  <c:v>1470</c:v>
                </c:pt>
                <c:pt idx="927">
                  <c:v>140</c:v>
                </c:pt>
                <c:pt idx="928">
                  <c:v>130</c:v>
                </c:pt>
                <c:pt idx="929">
                  <c:v>90</c:v>
                </c:pt>
                <c:pt idx="930">
                  <c:v>430</c:v>
                </c:pt>
                <c:pt idx="931">
                  <c:v>1250</c:v>
                </c:pt>
                <c:pt idx="932">
                  <c:v>1540</c:v>
                </c:pt>
                <c:pt idx="933">
                  <c:v>1410</c:v>
                </c:pt>
                <c:pt idx="934">
                  <c:v>150</c:v>
                </c:pt>
                <c:pt idx="935">
                  <c:v>800</c:v>
                </c:pt>
                <c:pt idx="936">
                  <c:v>810</c:v>
                </c:pt>
                <c:pt idx="937">
                  <c:v>600</c:v>
                </c:pt>
                <c:pt idx="938">
                  <c:v>420</c:v>
                </c:pt>
                <c:pt idx="939">
                  <c:v>650</c:v>
                </c:pt>
                <c:pt idx="940">
                  <c:v>1240</c:v>
                </c:pt>
                <c:pt idx="941">
                  <c:v>280</c:v>
                </c:pt>
                <c:pt idx="942">
                  <c:v>600</c:v>
                </c:pt>
                <c:pt idx="943">
                  <c:v>1890</c:v>
                </c:pt>
                <c:pt idx="944">
                  <c:v>1250</c:v>
                </c:pt>
                <c:pt idx="945">
                  <c:v>1010</c:v>
                </c:pt>
                <c:pt idx="946">
                  <c:v>920</c:v>
                </c:pt>
                <c:pt idx="947">
                  <c:v>280</c:v>
                </c:pt>
                <c:pt idx="948">
                  <c:v>1330</c:v>
                </c:pt>
                <c:pt idx="949">
                  <c:v>120</c:v>
                </c:pt>
                <c:pt idx="950">
                  <c:v>410</c:v>
                </c:pt>
                <c:pt idx="951">
                  <c:v>970</c:v>
                </c:pt>
                <c:pt idx="952">
                  <c:v>100</c:v>
                </c:pt>
                <c:pt idx="953">
                  <c:v>1530</c:v>
                </c:pt>
                <c:pt idx="954">
                  <c:v>160</c:v>
                </c:pt>
                <c:pt idx="955">
                  <c:v>210</c:v>
                </c:pt>
                <c:pt idx="956">
                  <c:v>1060</c:v>
                </c:pt>
                <c:pt idx="957">
                  <c:v>500</c:v>
                </c:pt>
                <c:pt idx="958">
                  <c:v>830</c:v>
                </c:pt>
                <c:pt idx="959">
                  <c:v>710</c:v>
                </c:pt>
                <c:pt idx="960">
                  <c:v>1340</c:v>
                </c:pt>
                <c:pt idx="961">
                  <c:v>1170</c:v>
                </c:pt>
                <c:pt idx="962">
                  <c:v>120</c:v>
                </c:pt>
                <c:pt idx="963">
                  <c:v>110</c:v>
                </c:pt>
                <c:pt idx="964">
                  <c:v>270</c:v>
                </c:pt>
                <c:pt idx="965">
                  <c:v>460</c:v>
                </c:pt>
                <c:pt idx="966">
                  <c:v>1090</c:v>
                </c:pt>
                <c:pt idx="967">
                  <c:v>720</c:v>
                </c:pt>
                <c:pt idx="968">
                  <c:v>160</c:v>
                </c:pt>
                <c:pt idx="969">
                  <c:v>1000</c:v>
                </c:pt>
                <c:pt idx="970">
                  <c:v>90</c:v>
                </c:pt>
                <c:pt idx="971">
                  <c:v>120</c:v>
                </c:pt>
                <c:pt idx="972">
                  <c:v>950</c:v>
                </c:pt>
                <c:pt idx="973">
                  <c:v>120</c:v>
                </c:pt>
                <c:pt idx="974">
                  <c:v>1170</c:v>
                </c:pt>
                <c:pt idx="975">
                  <c:v>300</c:v>
                </c:pt>
                <c:pt idx="976">
                  <c:v>140</c:v>
                </c:pt>
                <c:pt idx="977">
                  <c:v>160</c:v>
                </c:pt>
                <c:pt idx="978">
                  <c:v>120</c:v>
                </c:pt>
                <c:pt idx="979">
                  <c:v>2000</c:v>
                </c:pt>
                <c:pt idx="980">
                  <c:v>380</c:v>
                </c:pt>
                <c:pt idx="981">
                  <c:v>990</c:v>
                </c:pt>
                <c:pt idx="982">
                  <c:v>2000</c:v>
                </c:pt>
                <c:pt idx="983">
                  <c:v>1220</c:v>
                </c:pt>
                <c:pt idx="984">
                  <c:v>1210</c:v>
                </c:pt>
                <c:pt idx="985">
                  <c:v>570</c:v>
                </c:pt>
                <c:pt idx="986">
                  <c:v>680</c:v>
                </c:pt>
                <c:pt idx="987">
                  <c:v>1170</c:v>
                </c:pt>
                <c:pt idx="988">
                  <c:v>130</c:v>
                </c:pt>
                <c:pt idx="989">
                  <c:v>130</c:v>
                </c:pt>
                <c:pt idx="990">
                  <c:v>800</c:v>
                </c:pt>
                <c:pt idx="991">
                  <c:v>120</c:v>
                </c:pt>
                <c:pt idx="992">
                  <c:v>130</c:v>
                </c:pt>
                <c:pt idx="993">
                  <c:v>130</c:v>
                </c:pt>
                <c:pt idx="994">
                  <c:v>850</c:v>
                </c:pt>
                <c:pt idx="995">
                  <c:v>1380</c:v>
                </c:pt>
                <c:pt idx="996">
                  <c:v>130</c:v>
                </c:pt>
                <c:pt idx="997">
                  <c:v>240</c:v>
                </c:pt>
                <c:pt idx="998">
                  <c:v>220</c:v>
                </c:pt>
                <c:pt idx="999">
                  <c:v>350</c:v>
                </c:pt>
              </c:numCache>
            </c:numRef>
          </c:val>
          <c:smooth val="0"/>
          <c:extLst>
            <c:ext xmlns:c16="http://schemas.microsoft.com/office/drawing/2014/chart" uri="{C3380CC4-5D6E-409C-BE32-E72D297353CC}">
              <c16:uniqueId val="{00000003-1365-4EC3-A3FA-6483D8F78853}"/>
            </c:ext>
          </c:extLst>
        </c:ser>
        <c:dLbls>
          <c:showLegendKey val="0"/>
          <c:showVal val="0"/>
          <c:showCatName val="0"/>
          <c:showSerName val="0"/>
          <c:showPercent val="0"/>
          <c:showBubbleSize val="0"/>
        </c:dLbls>
        <c:smooth val="0"/>
        <c:axId val="922430399"/>
        <c:axId val="1144598559"/>
      </c:lineChart>
      <c:catAx>
        <c:axId val="922430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4598559"/>
        <c:crosses val="autoZero"/>
        <c:auto val="1"/>
        <c:lblAlgn val="ctr"/>
        <c:lblOffset val="100"/>
        <c:noMultiLvlLbl val="0"/>
      </c:catAx>
      <c:valAx>
        <c:axId val="1144598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4303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b="1"/>
              <a:t>Buckets: 10,</a:t>
            </a:r>
            <a:r>
              <a:rPr lang="en-US" b="1" baseline="0"/>
              <a:t> 5, 20, 15  </a:t>
            </a:r>
            <a:r>
              <a:rPr lang="en-US" sz="1600" b="0" i="0" baseline="0">
                <a:effectLst/>
              </a:rPr>
              <a:t>y = 0,0706x + 59,679</a:t>
            </a:r>
            <a:endParaRPr lang="en-GB" b="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b="1"/>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Sheet7!$F$1</c:f>
              <c:strCache>
                <c:ptCount val="1"/>
                <c:pt idx="0">
                  <c:v>Column1</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rgbClr val="FF0000"/>
                </a:solidFill>
                <a:prstDash val="sysDot"/>
              </a:ln>
              <a:effectLst/>
            </c:spPr>
            <c:trendlineType val="linear"/>
            <c:dispRSqr val="0"/>
            <c:dispEq val="0"/>
          </c:trendline>
          <c:cat>
            <c:numRef>
              <c:f>Sheet7!$A$2:$A$2504</c:f>
              <c:numCache>
                <c:formatCode>General</c:formatCode>
                <c:ptCount val="250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numCache>
            </c:numRef>
          </c:cat>
          <c:val>
            <c:numRef>
              <c:f>Sheet7!$F$2:$F$2504</c:f>
              <c:numCache>
                <c:formatCode>General</c:formatCode>
                <c:ptCount val="2503"/>
                <c:pt idx="0">
                  <c:v>16.75</c:v>
                </c:pt>
                <c:pt idx="1">
                  <c:v>19.5</c:v>
                </c:pt>
                <c:pt idx="2">
                  <c:v>14.75</c:v>
                </c:pt>
                <c:pt idx="3">
                  <c:v>17.75</c:v>
                </c:pt>
                <c:pt idx="4">
                  <c:v>13.25</c:v>
                </c:pt>
                <c:pt idx="5">
                  <c:v>12.75</c:v>
                </c:pt>
                <c:pt idx="6">
                  <c:v>12.75</c:v>
                </c:pt>
                <c:pt idx="7">
                  <c:v>16.75</c:v>
                </c:pt>
                <c:pt idx="8">
                  <c:v>13</c:v>
                </c:pt>
                <c:pt idx="9">
                  <c:v>15.25</c:v>
                </c:pt>
                <c:pt idx="10">
                  <c:v>17.75</c:v>
                </c:pt>
                <c:pt idx="11">
                  <c:v>17</c:v>
                </c:pt>
                <c:pt idx="12">
                  <c:v>16.75</c:v>
                </c:pt>
                <c:pt idx="13">
                  <c:v>13.75</c:v>
                </c:pt>
                <c:pt idx="14">
                  <c:v>14.5</c:v>
                </c:pt>
                <c:pt idx="15">
                  <c:v>14</c:v>
                </c:pt>
                <c:pt idx="16">
                  <c:v>15.5</c:v>
                </c:pt>
                <c:pt idx="17">
                  <c:v>14</c:v>
                </c:pt>
                <c:pt idx="18">
                  <c:v>9.75</c:v>
                </c:pt>
                <c:pt idx="19">
                  <c:v>19</c:v>
                </c:pt>
                <c:pt idx="20">
                  <c:v>20.25</c:v>
                </c:pt>
                <c:pt idx="21">
                  <c:v>13.25</c:v>
                </c:pt>
                <c:pt idx="22">
                  <c:v>15.25</c:v>
                </c:pt>
                <c:pt idx="23">
                  <c:v>15.5</c:v>
                </c:pt>
                <c:pt idx="24">
                  <c:v>16.25</c:v>
                </c:pt>
                <c:pt idx="25">
                  <c:v>20.75</c:v>
                </c:pt>
                <c:pt idx="26">
                  <c:v>18.5</c:v>
                </c:pt>
                <c:pt idx="27">
                  <c:v>19.5</c:v>
                </c:pt>
                <c:pt idx="28">
                  <c:v>16.5</c:v>
                </c:pt>
                <c:pt idx="29">
                  <c:v>20.5</c:v>
                </c:pt>
                <c:pt idx="30">
                  <c:v>23.25</c:v>
                </c:pt>
                <c:pt idx="31">
                  <c:v>11.25</c:v>
                </c:pt>
                <c:pt idx="32">
                  <c:v>22</c:v>
                </c:pt>
                <c:pt idx="33">
                  <c:v>22.75</c:v>
                </c:pt>
                <c:pt idx="34">
                  <c:v>20.75</c:v>
                </c:pt>
                <c:pt idx="35">
                  <c:v>30</c:v>
                </c:pt>
                <c:pt idx="36">
                  <c:v>15.5</c:v>
                </c:pt>
                <c:pt idx="37">
                  <c:v>24.25</c:v>
                </c:pt>
                <c:pt idx="38">
                  <c:v>20</c:v>
                </c:pt>
                <c:pt idx="39">
                  <c:v>25.75</c:v>
                </c:pt>
                <c:pt idx="40">
                  <c:v>15.25</c:v>
                </c:pt>
                <c:pt idx="41">
                  <c:v>20.5</c:v>
                </c:pt>
                <c:pt idx="42">
                  <c:v>17.5</c:v>
                </c:pt>
                <c:pt idx="43">
                  <c:v>20</c:v>
                </c:pt>
                <c:pt idx="44">
                  <c:v>14.5</c:v>
                </c:pt>
                <c:pt idx="45">
                  <c:v>15.25</c:v>
                </c:pt>
                <c:pt idx="46">
                  <c:v>18</c:v>
                </c:pt>
                <c:pt idx="47">
                  <c:v>24</c:v>
                </c:pt>
                <c:pt idx="48">
                  <c:v>31.5</c:v>
                </c:pt>
                <c:pt idx="49">
                  <c:v>21.5</c:v>
                </c:pt>
                <c:pt idx="50">
                  <c:v>25.25</c:v>
                </c:pt>
                <c:pt idx="51">
                  <c:v>29</c:v>
                </c:pt>
                <c:pt idx="52">
                  <c:v>19</c:v>
                </c:pt>
                <c:pt idx="53">
                  <c:v>18.75</c:v>
                </c:pt>
                <c:pt idx="54">
                  <c:v>20.25</c:v>
                </c:pt>
                <c:pt idx="55">
                  <c:v>24.75</c:v>
                </c:pt>
                <c:pt idx="56">
                  <c:v>18.5</c:v>
                </c:pt>
                <c:pt idx="57">
                  <c:v>25</c:v>
                </c:pt>
                <c:pt idx="58">
                  <c:v>20.75</c:v>
                </c:pt>
                <c:pt idx="59">
                  <c:v>30.5</c:v>
                </c:pt>
                <c:pt idx="60">
                  <c:v>29.5</c:v>
                </c:pt>
                <c:pt idx="61">
                  <c:v>35.5</c:v>
                </c:pt>
                <c:pt idx="62">
                  <c:v>32.5</c:v>
                </c:pt>
                <c:pt idx="63">
                  <c:v>29.75</c:v>
                </c:pt>
                <c:pt idx="64">
                  <c:v>22.75</c:v>
                </c:pt>
                <c:pt idx="65">
                  <c:v>67.5</c:v>
                </c:pt>
                <c:pt idx="66">
                  <c:v>25.25</c:v>
                </c:pt>
                <c:pt idx="67">
                  <c:v>28</c:v>
                </c:pt>
                <c:pt idx="68">
                  <c:v>32.5</c:v>
                </c:pt>
                <c:pt idx="69">
                  <c:v>58.5</c:v>
                </c:pt>
                <c:pt idx="70">
                  <c:v>34.75</c:v>
                </c:pt>
                <c:pt idx="71">
                  <c:v>27.5</c:v>
                </c:pt>
                <c:pt idx="72">
                  <c:v>22.75</c:v>
                </c:pt>
                <c:pt idx="73">
                  <c:v>21.25</c:v>
                </c:pt>
                <c:pt idx="74">
                  <c:v>34</c:v>
                </c:pt>
                <c:pt idx="75">
                  <c:v>24</c:v>
                </c:pt>
                <c:pt idx="76">
                  <c:v>31.75</c:v>
                </c:pt>
                <c:pt idx="77">
                  <c:v>36.25</c:v>
                </c:pt>
                <c:pt idx="78">
                  <c:v>30.5</c:v>
                </c:pt>
                <c:pt idx="79">
                  <c:v>36.5</c:v>
                </c:pt>
                <c:pt idx="80">
                  <c:v>24</c:v>
                </c:pt>
                <c:pt idx="81">
                  <c:v>21.5</c:v>
                </c:pt>
                <c:pt idx="82">
                  <c:v>22</c:v>
                </c:pt>
                <c:pt idx="83">
                  <c:v>25.25</c:v>
                </c:pt>
                <c:pt idx="84">
                  <c:v>34.5</c:v>
                </c:pt>
                <c:pt idx="85">
                  <c:v>23.5</c:v>
                </c:pt>
                <c:pt idx="86">
                  <c:v>32.75</c:v>
                </c:pt>
                <c:pt idx="87">
                  <c:v>24.75</c:v>
                </c:pt>
                <c:pt idx="88">
                  <c:v>28.5</c:v>
                </c:pt>
                <c:pt idx="89">
                  <c:v>32.75</c:v>
                </c:pt>
                <c:pt idx="90">
                  <c:v>24.5</c:v>
                </c:pt>
                <c:pt idx="91">
                  <c:v>24.75</c:v>
                </c:pt>
                <c:pt idx="92">
                  <c:v>24</c:v>
                </c:pt>
                <c:pt idx="93">
                  <c:v>23.5</c:v>
                </c:pt>
                <c:pt idx="94">
                  <c:v>27.5</c:v>
                </c:pt>
                <c:pt idx="95">
                  <c:v>67</c:v>
                </c:pt>
                <c:pt idx="96">
                  <c:v>29.25</c:v>
                </c:pt>
                <c:pt idx="97">
                  <c:v>56</c:v>
                </c:pt>
                <c:pt idx="98">
                  <c:v>43.75</c:v>
                </c:pt>
                <c:pt idx="99">
                  <c:v>22</c:v>
                </c:pt>
                <c:pt idx="100">
                  <c:v>20.75</c:v>
                </c:pt>
                <c:pt idx="101">
                  <c:v>35.5</c:v>
                </c:pt>
                <c:pt idx="102">
                  <c:v>25.5</c:v>
                </c:pt>
                <c:pt idx="103">
                  <c:v>23.5</c:v>
                </c:pt>
                <c:pt idx="104">
                  <c:v>33.25</c:v>
                </c:pt>
                <c:pt idx="105">
                  <c:v>24</c:v>
                </c:pt>
                <c:pt idx="106">
                  <c:v>29.75</c:v>
                </c:pt>
                <c:pt idx="107">
                  <c:v>19.25</c:v>
                </c:pt>
                <c:pt idx="108">
                  <c:v>22</c:v>
                </c:pt>
                <c:pt idx="109">
                  <c:v>25.25</c:v>
                </c:pt>
                <c:pt idx="110">
                  <c:v>68.5</c:v>
                </c:pt>
                <c:pt idx="111">
                  <c:v>33.25</c:v>
                </c:pt>
                <c:pt idx="112">
                  <c:v>22</c:v>
                </c:pt>
                <c:pt idx="113">
                  <c:v>76</c:v>
                </c:pt>
                <c:pt idx="114">
                  <c:v>22.75</c:v>
                </c:pt>
                <c:pt idx="115">
                  <c:v>20.25</c:v>
                </c:pt>
                <c:pt idx="116">
                  <c:v>25.75</c:v>
                </c:pt>
                <c:pt idx="117">
                  <c:v>33.5</c:v>
                </c:pt>
                <c:pt idx="118">
                  <c:v>32.25</c:v>
                </c:pt>
                <c:pt idx="119">
                  <c:v>26</c:v>
                </c:pt>
                <c:pt idx="120">
                  <c:v>25</c:v>
                </c:pt>
                <c:pt idx="121">
                  <c:v>36</c:v>
                </c:pt>
                <c:pt idx="122">
                  <c:v>23.5</c:v>
                </c:pt>
                <c:pt idx="123">
                  <c:v>31</c:v>
                </c:pt>
                <c:pt idx="124">
                  <c:v>29.75</c:v>
                </c:pt>
                <c:pt idx="125">
                  <c:v>19.25</c:v>
                </c:pt>
                <c:pt idx="126">
                  <c:v>22.75</c:v>
                </c:pt>
                <c:pt idx="127">
                  <c:v>27.75</c:v>
                </c:pt>
                <c:pt idx="128">
                  <c:v>22</c:v>
                </c:pt>
                <c:pt idx="129">
                  <c:v>28.75</c:v>
                </c:pt>
                <c:pt idx="130">
                  <c:v>66.25</c:v>
                </c:pt>
                <c:pt idx="131">
                  <c:v>67.25</c:v>
                </c:pt>
                <c:pt idx="132">
                  <c:v>26.25</c:v>
                </c:pt>
                <c:pt idx="133">
                  <c:v>42.25</c:v>
                </c:pt>
                <c:pt idx="134">
                  <c:v>21.5</c:v>
                </c:pt>
                <c:pt idx="135">
                  <c:v>16</c:v>
                </c:pt>
                <c:pt idx="136">
                  <c:v>25</c:v>
                </c:pt>
                <c:pt idx="137">
                  <c:v>21.25</c:v>
                </c:pt>
                <c:pt idx="138">
                  <c:v>23.5</c:v>
                </c:pt>
                <c:pt idx="139">
                  <c:v>24</c:v>
                </c:pt>
                <c:pt idx="140">
                  <c:v>52</c:v>
                </c:pt>
                <c:pt idx="141">
                  <c:v>20.5</c:v>
                </c:pt>
                <c:pt idx="142">
                  <c:v>72</c:v>
                </c:pt>
                <c:pt idx="143">
                  <c:v>32.5</c:v>
                </c:pt>
                <c:pt idx="144">
                  <c:v>25.75</c:v>
                </c:pt>
                <c:pt idx="145">
                  <c:v>50.5</c:v>
                </c:pt>
                <c:pt idx="146">
                  <c:v>43.75</c:v>
                </c:pt>
                <c:pt idx="147">
                  <c:v>25.5</c:v>
                </c:pt>
                <c:pt idx="148">
                  <c:v>24.25</c:v>
                </c:pt>
                <c:pt idx="149">
                  <c:v>23.25</c:v>
                </c:pt>
                <c:pt idx="150">
                  <c:v>28.75</c:v>
                </c:pt>
                <c:pt idx="151">
                  <c:v>31</c:v>
                </c:pt>
                <c:pt idx="152">
                  <c:v>28</c:v>
                </c:pt>
                <c:pt idx="153">
                  <c:v>30.25</c:v>
                </c:pt>
                <c:pt idx="154">
                  <c:v>26.75</c:v>
                </c:pt>
                <c:pt idx="155">
                  <c:v>38.75</c:v>
                </c:pt>
                <c:pt idx="156">
                  <c:v>20.5</c:v>
                </c:pt>
                <c:pt idx="157">
                  <c:v>25.75</c:v>
                </c:pt>
                <c:pt idx="158">
                  <c:v>24.5</c:v>
                </c:pt>
                <c:pt idx="159">
                  <c:v>61.5</c:v>
                </c:pt>
                <c:pt idx="160">
                  <c:v>38</c:v>
                </c:pt>
                <c:pt idx="161">
                  <c:v>73.25</c:v>
                </c:pt>
                <c:pt idx="162">
                  <c:v>73</c:v>
                </c:pt>
                <c:pt idx="163">
                  <c:v>71</c:v>
                </c:pt>
                <c:pt idx="164">
                  <c:v>64.75</c:v>
                </c:pt>
                <c:pt idx="165">
                  <c:v>32.25</c:v>
                </c:pt>
                <c:pt idx="166">
                  <c:v>68.25</c:v>
                </c:pt>
                <c:pt idx="167">
                  <c:v>51.5</c:v>
                </c:pt>
                <c:pt idx="168">
                  <c:v>42.25</c:v>
                </c:pt>
                <c:pt idx="169">
                  <c:v>30.75</c:v>
                </c:pt>
                <c:pt idx="170">
                  <c:v>71.75</c:v>
                </c:pt>
                <c:pt idx="171">
                  <c:v>25</c:v>
                </c:pt>
                <c:pt idx="172">
                  <c:v>39.25</c:v>
                </c:pt>
                <c:pt idx="173">
                  <c:v>62.75</c:v>
                </c:pt>
                <c:pt idx="174">
                  <c:v>24.75</c:v>
                </c:pt>
                <c:pt idx="175">
                  <c:v>72.25</c:v>
                </c:pt>
                <c:pt idx="176">
                  <c:v>67</c:v>
                </c:pt>
                <c:pt idx="177">
                  <c:v>70.25</c:v>
                </c:pt>
                <c:pt idx="178">
                  <c:v>68</c:v>
                </c:pt>
                <c:pt idx="179">
                  <c:v>53.75</c:v>
                </c:pt>
                <c:pt idx="180">
                  <c:v>30</c:v>
                </c:pt>
                <c:pt idx="181">
                  <c:v>44</c:v>
                </c:pt>
                <c:pt idx="182">
                  <c:v>65</c:v>
                </c:pt>
                <c:pt idx="183">
                  <c:v>27.5</c:v>
                </c:pt>
                <c:pt idx="184">
                  <c:v>24.5</c:v>
                </c:pt>
                <c:pt idx="185">
                  <c:v>23.5</c:v>
                </c:pt>
                <c:pt idx="186">
                  <c:v>32.75</c:v>
                </c:pt>
                <c:pt idx="187">
                  <c:v>28</c:v>
                </c:pt>
                <c:pt idx="188">
                  <c:v>27.5</c:v>
                </c:pt>
                <c:pt idx="189">
                  <c:v>30.75</c:v>
                </c:pt>
                <c:pt idx="190">
                  <c:v>27.25</c:v>
                </c:pt>
                <c:pt idx="191">
                  <c:v>29.75</c:v>
                </c:pt>
                <c:pt idx="192">
                  <c:v>43.5</c:v>
                </c:pt>
                <c:pt idx="193">
                  <c:v>40.5</c:v>
                </c:pt>
                <c:pt idx="194">
                  <c:v>28</c:v>
                </c:pt>
                <c:pt idx="195">
                  <c:v>45.25</c:v>
                </c:pt>
                <c:pt idx="196">
                  <c:v>33.75</c:v>
                </c:pt>
                <c:pt idx="197">
                  <c:v>67.25</c:v>
                </c:pt>
                <c:pt idx="198">
                  <c:v>47</c:v>
                </c:pt>
                <c:pt idx="199">
                  <c:v>48.75</c:v>
                </c:pt>
                <c:pt idx="200">
                  <c:v>52.25</c:v>
                </c:pt>
                <c:pt idx="201">
                  <c:v>30.5</c:v>
                </c:pt>
                <c:pt idx="202">
                  <c:v>27</c:v>
                </c:pt>
                <c:pt idx="203">
                  <c:v>25.25</c:v>
                </c:pt>
                <c:pt idx="204">
                  <c:v>27.5</c:v>
                </c:pt>
                <c:pt idx="205">
                  <c:v>27.75</c:v>
                </c:pt>
                <c:pt idx="206">
                  <c:v>28.5</c:v>
                </c:pt>
                <c:pt idx="207">
                  <c:v>68.5</c:v>
                </c:pt>
                <c:pt idx="208">
                  <c:v>45.25</c:v>
                </c:pt>
                <c:pt idx="209">
                  <c:v>29.5</c:v>
                </c:pt>
                <c:pt idx="210">
                  <c:v>35.5</c:v>
                </c:pt>
                <c:pt idx="211">
                  <c:v>20.5</c:v>
                </c:pt>
                <c:pt idx="212">
                  <c:v>19</c:v>
                </c:pt>
                <c:pt idx="213">
                  <c:v>24.5</c:v>
                </c:pt>
                <c:pt idx="214">
                  <c:v>24</c:v>
                </c:pt>
                <c:pt idx="215">
                  <c:v>21.75</c:v>
                </c:pt>
                <c:pt idx="216">
                  <c:v>20.25</c:v>
                </c:pt>
                <c:pt idx="217">
                  <c:v>22.25</c:v>
                </c:pt>
                <c:pt idx="218">
                  <c:v>35.75</c:v>
                </c:pt>
                <c:pt idx="219">
                  <c:v>25.5</c:v>
                </c:pt>
                <c:pt idx="220">
                  <c:v>35.5</c:v>
                </c:pt>
                <c:pt idx="221">
                  <c:v>34.25</c:v>
                </c:pt>
                <c:pt idx="222">
                  <c:v>23.5</c:v>
                </c:pt>
                <c:pt idx="223">
                  <c:v>27.5</c:v>
                </c:pt>
                <c:pt idx="224">
                  <c:v>32.5</c:v>
                </c:pt>
                <c:pt idx="225">
                  <c:v>68.75</c:v>
                </c:pt>
                <c:pt idx="226">
                  <c:v>29.75</c:v>
                </c:pt>
                <c:pt idx="227">
                  <c:v>33.25</c:v>
                </c:pt>
                <c:pt idx="228">
                  <c:v>53.5</c:v>
                </c:pt>
                <c:pt idx="229">
                  <c:v>52</c:v>
                </c:pt>
                <c:pt idx="230">
                  <c:v>67.75</c:v>
                </c:pt>
                <c:pt idx="231">
                  <c:v>28.25</c:v>
                </c:pt>
                <c:pt idx="232">
                  <c:v>45.75</c:v>
                </c:pt>
                <c:pt idx="233">
                  <c:v>69</c:v>
                </c:pt>
                <c:pt idx="234">
                  <c:v>74.75</c:v>
                </c:pt>
                <c:pt idx="235">
                  <c:v>74.75</c:v>
                </c:pt>
                <c:pt idx="236">
                  <c:v>71.5</c:v>
                </c:pt>
                <c:pt idx="237">
                  <c:v>68</c:v>
                </c:pt>
                <c:pt idx="238">
                  <c:v>85.5</c:v>
                </c:pt>
                <c:pt idx="239">
                  <c:v>33</c:v>
                </c:pt>
                <c:pt idx="240">
                  <c:v>24.25</c:v>
                </c:pt>
                <c:pt idx="241">
                  <c:v>26</c:v>
                </c:pt>
                <c:pt idx="242">
                  <c:v>35</c:v>
                </c:pt>
                <c:pt idx="243">
                  <c:v>26</c:v>
                </c:pt>
                <c:pt idx="244">
                  <c:v>21.75</c:v>
                </c:pt>
                <c:pt idx="245">
                  <c:v>19.5</c:v>
                </c:pt>
                <c:pt idx="246">
                  <c:v>27.75</c:v>
                </c:pt>
                <c:pt idx="247">
                  <c:v>34.5</c:v>
                </c:pt>
                <c:pt idx="248">
                  <c:v>34.75</c:v>
                </c:pt>
                <c:pt idx="249">
                  <c:v>35</c:v>
                </c:pt>
                <c:pt idx="250">
                  <c:v>25</c:v>
                </c:pt>
                <c:pt idx="251">
                  <c:v>25</c:v>
                </c:pt>
                <c:pt idx="252">
                  <c:v>29.25</c:v>
                </c:pt>
                <c:pt idx="253">
                  <c:v>50.25</c:v>
                </c:pt>
                <c:pt idx="254">
                  <c:v>68.5</c:v>
                </c:pt>
                <c:pt idx="255">
                  <c:v>34</c:v>
                </c:pt>
                <c:pt idx="256">
                  <c:v>29.75</c:v>
                </c:pt>
                <c:pt idx="257">
                  <c:v>71.75</c:v>
                </c:pt>
                <c:pt idx="258">
                  <c:v>21.5</c:v>
                </c:pt>
                <c:pt idx="259">
                  <c:v>55.25</c:v>
                </c:pt>
                <c:pt idx="260">
                  <c:v>16.75</c:v>
                </c:pt>
                <c:pt idx="261">
                  <c:v>66.5</c:v>
                </c:pt>
                <c:pt idx="262">
                  <c:v>39.25</c:v>
                </c:pt>
                <c:pt idx="263">
                  <c:v>51.5</c:v>
                </c:pt>
                <c:pt idx="264">
                  <c:v>41.75</c:v>
                </c:pt>
                <c:pt idx="265">
                  <c:v>46.75</c:v>
                </c:pt>
                <c:pt idx="266">
                  <c:v>21.75</c:v>
                </c:pt>
                <c:pt idx="267">
                  <c:v>68</c:v>
                </c:pt>
                <c:pt idx="268">
                  <c:v>23.25</c:v>
                </c:pt>
                <c:pt idx="269">
                  <c:v>66</c:v>
                </c:pt>
                <c:pt idx="270">
                  <c:v>71.75</c:v>
                </c:pt>
                <c:pt idx="271">
                  <c:v>37.75</c:v>
                </c:pt>
                <c:pt idx="272">
                  <c:v>68.75</c:v>
                </c:pt>
                <c:pt idx="273">
                  <c:v>71</c:v>
                </c:pt>
                <c:pt idx="274">
                  <c:v>62.5</c:v>
                </c:pt>
                <c:pt idx="275">
                  <c:v>68.75</c:v>
                </c:pt>
                <c:pt idx="276">
                  <c:v>66.25</c:v>
                </c:pt>
                <c:pt idx="277">
                  <c:v>68</c:v>
                </c:pt>
                <c:pt idx="278">
                  <c:v>68</c:v>
                </c:pt>
                <c:pt idx="279">
                  <c:v>66.75</c:v>
                </c:pt>
                <c:pt idx="280">
                  <c:v>70</c:v>
                </c:pt>
                <c:pt idx="281">
                  <c:v>68.25</c:v>
                </c:pt>
                <c:pt idx="282">
                  <c:v>69.25</c:v>
                </c:pt>
                <c:pt idx="283">
                  <c:v>64</c:v>
                </c:pt>
                <c:pt idx="284">
                  <c:v>30.5</c:v>
                </c:pt>
                <c:pt idx="285">
                  <c:v>31</c:v>
                </c:pt>
                <c:pt idx="286">
                  <c:v>67.75</c:v>
                </c:pt>
                <c:pt idx="287">
                  <c:v>45.5</c:v>
                </c:pt>
                <c:pt idx="288">
                  <c:v>40</c:v>
                </c:pt>
                <c:pt idx="289">
                  <c:v>72.5</c:v>
                </c:pt>
                <c:pt idx="290">
                  <c:v>41</c:v>
                </c:pt>
                <c:pt idx="291">
                  <c:v>71</c:v>
                </c:pt>
                <c:pt idx="292">
                  <c:v>29.25</c:v>
                </c:pt>
                <c:pt idx="293">
                  <c:v>28.25</c:v>
                </c:pt>
                <c:pt idx="294">
                  <c:v>27.75</c:v>
                </c:pt>
                <c:pt idx="295">
                  <c:v>29.25</c:v>
                </c:pt>
                <c:pt idx="296">
                  <c:v>69.5</c:v>
                </c:pt>
                <c:pt idx="297">
                  <c:v>41</c:v>
                </c:pt>
                <c:pt idx="298">
                  <c:v>20</c:v>
                </c:pt>
                <c:pt idx="299">
                  <c:v>20.5</c:v>
                </c:pt>
                <c:pt idx="300">
                  <c:v>31</c:v>
                </c:pt>
                <c:pt idx="301">
                  <c:v>21.75</c:v>
                </c:pt>
                <c:pt idx="302">
                  <c:v>68.25</c:v>
                </c:pt>
                <c:pt idx="303">
                  <c:v>26.25</c:v>
                </c:pt>
                <c:pt idx="304">
                  <c:v>23.5</c:v>
                </c:pt>
                <c:pt idx="305">
                  <c:v>32.75</c:v>
                </c:pt>
                <c:pt idx="306">
                  <c:v>36.25</c:v>
                </c:pt>
                <c:pt idx="307">
                  <c:v>22.75</c:v>
                </c:pt>
                <c:pt idx="308">
                  <c:v>68.5</c:v>
                </c:pt>
                <c:pt idx="309">
                  <c:v>53</c:v>
                </c:pt>
                <c:pt idx="310">
                  <c:v>26</c:v>
                </c:pt>
                <c:pt idx="311">
                  <c:v>24.25</c:v>
                </c:pt>
                <c:pt idx="312">
                  <c:v>31.75</c:v>
                </c:pt>
                <c:pt idx="313">
                  <c:v>35</c:v>
                </c:pt>
                <c:pt idx="314">
                  <c:v>102.25</c:v>
                </c:pt>
                <c:pt idx="315">
                  <c:v>74.5</c:v>
                </c:pt>
                <c:pt idx="316">
                  <c:v>109.5</c:v>
                </c:pt>
                <c:pt idx="317">
                  <c:v>69.25</c:v>
                </c:pt>
                <c:pt idx="318">
                  <c:v>67.75</c:v>
                </c:pt>
                <c:pt idx="319">
                  <c:v>69</c:v>
                </c:pt>
                <c:pt idx="320">
                  <c:v>115.5</c:v>
                </c:pt>
                <c:pt idx="321">
                  <c:v>81.5</c:v>
                </c:pt>
                <c:pt idx="322">
                  <c:v>67.5</c:v>
                </c:pt>
                <c:pt idx="323">
                  <c:v>54.25</c:v>
                </c:pt>
                <c:pt idx="324">
                  <c:v>68</c:v>
                </c:pt>
                <c:pt idx="325">
                  <c:v>70.75</c:v>
                </c:pt>
                <c:pt idx="326">
                  <c:v>47.25</c:v>
                </c:pt>
                <c:pt idx="327">
                  <c:v>43.5</c:v>
                </c:pt>
                <c:pt idx="328">
                  <c:v>69.75</c:v>
                </c:pt>
                <c:pt idx="329">
                  <c:v>32.5</c:v>
                </c:pt>
                <c:pt idx="330">
                  <c:v>47.5</c:v>
                </c:pt>
                <c:pt idx="331">
                  <c:v>70</c:v>
                </c:pt>
                <c:pt idx="332">
                  <c:v>22.5</c:v>
                </c:pt>
                <c:pt idx="333">
                  <c:v>65</c:v>
                </c:pt>
                <c:pt idx="334">
                  <c:v>28.25</c:v>
                </c:pt>
                <c:pt idx="335">
                  <c:v>74.75</c:v>
                </c:pt>
                <c:pt idx="336">
                  <c:v>74</c:v>
                </c:pt>
                <c:pt idx="337">
                  <c:v>68.25</c:v>
                </c:pt>
                <c:pt idx="338">
                  <c:v>73.75</c:v>
                </c:pt>
                <c:pt idx="339">
                  <c:v>74.75</c:v>
                </c:pt>
                <c:pt idx="340">
                  <c:v>82</c:v>
                </c:pt>
                <c:pt idx="341">
                  <c:v>73.25</c:v>
                </c:pt>
                <c:pt idx="342">
                  <c:v>72.25</c:v>
                </c:pt>
                <c:pt idx="343">
                  <c:v>85.5</c:v>
                </c:pt>
                <c:pt idx="344">
                  <c:v>69.75</c:v>
                </c:pt>
                <c:pt idx="345">
                  <c:v>71.5</c:v>
                </c:pt>
                <c:pt idx="346">
                  <c:v>29.75</c:v>
                </c:pt>
                <c:pt idx="347">
                  <c:v>45.5</c:v>
                </c:pt>
                <c:pt idx="348">
                  <c:v>45.75</c:v>
                </c:pt>
                <c:pt idx="349">
                  <c:v>23</c:v>
                </c:pt>
                <c:pt idx="350">
                  <c:v>77</c:v>
                </c:pt>
                <c:pt idx="351">
                  <c:v>58.25</c:v>
                </c:pt>
                <c:pt idx="352">
                  <c:v>24.5</c:v>
                </c:pt>
                <c:pt idx="353">
                  <c:v>36.75</c:v>
                </c:pt>
                <c:pt idx="354">
                  <c:v>34</c:v>
                </c:pt>
                <c:pt idx="355">
                  <c:v>44</c:v>
                </c:pt>
                <c:pt idx="356">
                  <c:v>33.25</c:v>
                </c:pt>
                <c:pt idx="357">
                  <c:v>52.75</c:v>
                </c:pt>
                <c:pt idx="358">
                  <c:v>28.75</c:v>
                </c:pt>
                <c:pt idx="359">
                  <c:v>52.75</c:v>
                </c:pt>
                <c:pt idx="360">
                  <c:v>62.75</c:v>
                </c:pt>
                <c:pt idx="361">
                  <c:v>66.75</c:v>
                </c:pt>
                <c:pt idx="362">
                  <c:v>73.75</c:v>
                </c:pt>
                <c:pt idx="363">
                  <c:v>73.25</c:v>
                </c:pt>
                <c:pt idx="364">
                  <c:v>28.5</c:v>
                </c:pt>
                <c:pt idx="365">
                  <c:v>38.25</c:v>
                </c:pt>
                <c:pt idx="366">
                  <c:v>70.75</c:v>
                </c:pt>
                <c:pt idx="367">
                  <c:v>21.5</c:v>
                </c:pt>
                <c:pt idx="368">
                  <c:v>19.5</c:v>
                </c:pt>
                <c:pt idx="369">
                  <c:v>31.5</c:v>
                </c:pt>
                <c:pt idx="370">
                  <c:v>22</c:v>
                </c:pt>
                <c:pt idx="371">
                  <c:v>24.5</c:v>
                </c:pt>
                <c:pt idx="372">
                  <c:v>18.5</c:v>
                </c:pt>
                <c:pt idx="373">
                  <c:v>117.25</c:v>
                </c:pt>
                <c:pt idx="374">
                  <c:v>53.75</c:v>
                </c:pt>
                <c:pt idx="375">
                  <c:v>90.25</c:v>
                </c:pt>
                <c:pt idx="376">
                  <c:v>91.75</c:v>
                </c:pt>
                <c:pt idx="377">
                  <c:v>109</c:v>
                </c:pt>
                <c:pt idx="378">
                  <c:v>85.25</c:v>
                </c:pt>
                <c:pt idx="379">
                  <c:v>74</c:v>
                </c:pt>
                <c:pt idx="380">
                  <c:v>83</c:v>
                </c:pt>
                <c:pt idx="381">
                  <c:v>154.25</c:v>
                </c:pt>
                <c:pt idx="382">
                  <c:v>117.5</c:v>
                </c:pt>
                <c:pt idx="383">
                  <c:v>101.75</c:v>
                </c:pt>
                <c:pt idx="384">
                  <c:v>66.25</c:v>
                </c:pt>
                <c:pt idx="385">
                  <c:v>65.25</c:v>
                </c:pt>
                <c:pt idx="386">
                  <c:v>64</c:v>
                </c:pt>
                <c:pt idx="387">
                  <c:v>67.5</c:v>
                </c:pt>
                <c:pt idx="388">
                  <c:v>41.25</c:v>
                </c:pt>
                <c:pt idx="389">
                  <c:v>77.75</c:v>
                </c:pt>
                <c:pt idx="390">
                  <c:v>47.5</c:v>
                </c:pt>
                <c:pt idx="391">
                  <c:v>79.75</c:v>
                </c:pt>
                <c:pt idx="392">
                  <c:v>69.25</c:v>
                </c:pt>
                <c:pt idx="393">
                  <c:v>69</c:v>
                </c:pt>
                <c:pt idx="394">
                  <c:v>87</c:v>
                </c:pt>
                <c:pt idx="395">
                  <c:v>68.25</c:v>
                </c:pt>
                <c:pt idx="396">
                  <c:v>43</c:v>
                </c:pt>
                <c:pt idx="397">
                  <c:v>24</c:v>
                </c:pt>
                <c:pt idx="398">
                  <c:v>63</c:v>
                </c:pt>
                <c:pt idx="399">
                  <c:v>67.25</c:v>
                </c:pt>
                <c:pt idx="400">
                  <c:v>24</c:v>
                </c:pt>
                <c:pt idx="401">
                  <c:v>53.75</c:v>
                </c:pt>
                <c:pt idx="402">
                  <c:v>77.25</c:v>
                </c:pt>
                <c:pt idx="403">
                  <c:v>66.25</c:v>
                </c:pt>
                <c:pt idx="404">
                  <c:v>46</c:v>
                </c:pt>
                <c:pt idx="405">
                  <c:v>172.75</c:v>
                </c:pt>
                <c:pt idx="406">
                  <c:v>75.75</c:v>
                </c:pt>
                <c:pt idx="407">
                  <c:v>82.75</c:v>
                </c:pt>
                <c:pt idx="408">
                  <c:v>51.25</c:v>
                </c:pt>
                <c:pt idx="409">
                  <c:v>73.5</c:v>
                </c:pt>
                <c:pt idx="410">
                  <c:v>113.5</c:v>
                </c:pt>
                <c:pt idx="411">
                  <c:v>41.75</c:v>
                </c:pt>
                <c:pt idx="412">
                  <c:v>154.5</c:v>
                </c:pt>
                <c:pt idx="413">
                  <c:v>72.25</c:v>
                </c:pt>
                <c:pt idx="414">
                  <c:v>42.75</c:v>
                </c:pt>
                <c:pt idx="415">
                  <c:v>87.75</c:v>
                </c:pt>
                <c:pt idx="416">
                  <c:v>96</c:v>
                </c:pt>
                <c:pt idx="417">
                  <c:v>158.5</c:v>
                </c:pt>
                <c:pt idx="418">
                  <c:v>145.25</c:v>
                </c:pt>
                <c:pt idx="419">
                  <c:v>109.25</c:v>
                </c:pt>
                <c:pt idx="420">
                  <c:v>113</c:v>
                </c:pt>
                <c:pt idx="421">
                  <c:v>73.75</c:v>
                </c:pt>
                <c:pt idx="422">
                  <c:v>116</c:v>
                </c:pt>
                <c:pt idx="423">
                  <c:v>155.75</c:v>
                </c:pt>
                <c:pt idx="424">
                  <c:v>80.5</c:v>
                </c:pt>
                <c:pt idx="425">
                  <c:v>112.25</c:v>
                </c:pt>
                <c:pt idx="426">
                  <c:v>119.5</c:v>
                </c:pt>
                <c:pt idx="427">
                  <c:v>122.5</c:v>
                </c:pt>
                <c:pt idx="428">
                  <c:v>162.25</c:v>
                </c:pt>
                <c:pt idx="429">
                  <c:v>93.75</c:v>
                </c:pt>
                <c:pt idx="430">
                  <c:v>114</c:v>
                </c:pt>
                <c:pt idx="431">
                  <c:v>159.5</c:v>
                </c:pt>
                <c:pt idx="432">
                  <c:v>103.5</c:v>
                </c:pt>
                <c:pt idx="433">
                  <c:v>77.25</c:v>
                </c:pt>
                <c:pt idx="434">
                  <c:v>74.75</c:v>
                </c:pt>
                <c:pt idx="435">
                  <c:v>60.25</c:v>
                </c:pt>
                <c:pt idx="436">
                  <c:v>73.25</c:v>
                </c:pt>
                <c:pt idx="437">
                  <c:v>33.5</c:v>
                </c:pt>
                <c:pt idx="438">
                  <c:v>40.25</c:v>
                </c:pt>
                <c:pt idx="439">
                  <c:v>64.5</c:v>
                </c:pt>
                <c:pt idx="440">
                  <c:v>40</c:v>
                </c:pt>
                <c:pt idx="441">
                  <c:v>73</c:v>
                </c:pt>
                <c:pt idx="442">
                  <c:v>44.75</c:v>
                </c:pt>
                <c:pt idx="443">
                  <c:v>29</c:v>
                </c:pt>
                <c:pt idx="444">
                  <c:v>90.75</c:v>
                </c:pt>
                <c:pt idx="445">
                  <c:v>117.25</c:v>
                </c:pt>
                <c:pt idx="446">
                  <c:v>83.75</c:v>
                </c:pt>
                <c:pt idx="447">
                  <c:v>120.25</c:v>
                </c:pt>
                <c:pt idx="448">
                  <c:v>68.25</c:v>
                </c:pt>
                <c:pt idx="449">
                  <c:v>91.75</c:v>
                </c:pt>
                <c:pt idx="450">
                  <c:v>33</c:v>
                </c:pt>
                <c:pt idx="451">
                  <c:v>78.5</c:v>
                </c:pt>
                <c:pt idx="452">
                  <c:v>23.5</c:v>
                </c:pt>
                <c:pt idx="453">
                  <c:v>72</c:v>
                </c:pt>
                <c:pt idx="454">
                  <c:v>109</c:v>
                </c:pt>
                <c:pt idx="455">
                  <c:v>79.5</c:v>
                </c:pt>
                <c:pt idx="456">
                  <c:v>113.5</c:v>
                </c:pt>
                <c:pt idx="457">
                  <c:v>68.25</c:v>
                </c:pt>
                <c:pt idx="458">
                  <c:v>79.5</c:v>
                </c:pt>
                <c:pt idx="459">
                  <c:v>80.75</c:v>
                </c:pt>
                <c:pt idx="460">
                  <c:v>109.5</c:v>
                </c:pt>
                <c:pt idx="461">
                  <c:v>130.75</c:v>
                </c:pt>
                <c:pt idx="462">
                  <c:v>123.25</c:v>
                </c:pt>
                <c:pt idx="463">
                  <c:v>106.25</c:v>
                </c:pt>
                <c:pt idx="464">
                  <c:v>75</c:v>
                </c:pt>
                <c:pt idx="465">
                  <c:v>22</c:v>
                </c:pt>
                <c:pt idx="466">
                  <c:v>59.5</c:v>
                </c:pt>
                <c:pt idx="467">
                  <c:v>24.25</c:v>
                </c:pt>
                <c:pt idx="468">
                  <c:v>42</c:v>
                </c:pt>
                <c:pt idx="469">
                  <c:v>79</c:v>
                </c:pt>
                <c:pt idx="470">
                  <c:v>83</c:v>
                </c:pt>
                <c:pt idx="471">
                  <c:v>77.25</c:v>
                </c:pt>
                <c:pt idx="472">
                  <c:v>105.25</c:v>
                </c:pt>
                <c:pt idx="473">
                  <c:v>139.5</c:v>
                </c:pt>
                <c:pt idx="474">
                  <c:v>64.75</c:v>
                </c:pt>
                <c:pt idx="475">
                  <c:v>71.25</c:v>
                </c:pt>
                <c:pt idx="476">
                  <c:v>36.5</c:v>
                </c:pt>
                <c:pt idx="477">
                  <c:v>131.75</c:v>
                </c:pt>
                <c:pt idx="478">
                  <c:v>98</c:v>
                </c:pt>
                <c:pt idx="479">
                  <c:v>44</c:v>
                </c:pt>
                <c:pt idx="480">
                  <c:v>44</c:v>
                </c:pt>
                <c:pt idx="481">
                  <c:v>41</c:v>
                </c:pt>
                <c:pt idx="482">
                  <c:v>73.75</c:v>
                </c:pt>
                <c:pt idx="483">
                  <c:v>115</c:v>
                </c:pt>
                <c:pt idx="484">
                  <c:v>68</c:v>
                </c:pt>
                <c:pt idx="485">
                  <c:v>109.5</c:v>
                </c:pt>
                <c:pt idx="486">
                  <c:v>80</c:v>
                </c:pt>
                <c:pt idx="487">
                  <c:v>108.75</c:v>
                </c:pt>
                <c:pt idx="488">
                  <c:v>113.75</c:v>
                </c:pt>
                <c:pt idx="489">
                  <c:v>117.25</c:v>
                </c:pt>
                <c:pt idx="490">
                  <c:v>114.5</c:v>
                </c:pt>
                <c:pt idx="491">
                  <c:v>122.5</c:v>
                </c:pt>
                <c:pt idx="492">
                  <c:v>103.5</c:v>
                </c:pt>
                <c:pt idx="493">
                  <c:v>105</c:v>
                </c:pt>
                <c:pt idx="494">
                  <c:v>119</c:v>
                </c:pt>
                <c:pt idx="495">
                  <c:v>125.5</c:v>
                </c:pt>
                <c:pt idx="496">
                  <c:v>138</c:v>
                </c:pt>
                <c:pt idx="497">
                  <c:v>59</c:v>
                </c:pt>
                <c:pt idx="498">
                  <c:v>79</c:v>
                </c:pt>
                <c:pt idx="499">
                  <c:v>113.75</c:v>
                </c:pt>
                <c:pt idx="500">
                  <c:v>113.75</c:v>
                </c:pt>
                <c:pt idx="501">
                  <c:v>93.25</c:v>
                </c:pt>
                <c:pt idx="502">
                  <c:v>143.5</c:v>
                </c:pt>
                <c:pt idx="503">
                  <c:v>126.5</c:v>
                </c:pt>
                <c:pt idx="504">
                  <c:v>64.25</c:v>
                </c:pt>
                <c:pt idx="505">
                  <c:v>106.75</c:v>
                </c:pt>
                <c:pt idx="506">
                  <c:v>138.75</c:v>
                </c:pt>
                <c:pt idx="507">
                  <c:v>138.5</c:v>
                </c:pt>
                <c:pt idx="508">
                  <c:v>128.25</c:v>
                </c:pt>
                <c:pt idx="509">
                  <c:v>133.25</c:v>
                </c:pt>
                <c:pt idx="510">
                  <c:v>157</c:v>
                </c:pt>
                <c:pt idx="511">
                  <c:v>165.75</c:v>
                </c:pt>
                <c:pt idx="512">
                  <c:v>129.75</c:v>
                </c:pt>
                <c:pt idx="513">
                  <c:v>165</c:v>
                </c:pt>
                <c:pt idx="514">
                  <c:v>170.25</c:v>
                </c:pt>
                <c:pt idx="515">
                  <c:v>92.25</c:v>
                </c:pt>
                <c:pt idx="516">
                  <c:v>133.75</c:v>
                </c:pt>
                <c:pt idx="517">
                  <c:v>163</c:v>
                </c:pt>
                <c:pt idx="518">
                  <c:v>187.25</c:v>
                </c:pt>
                <c:pt idx="519">
                  <c:v>118.75</c:v>
                </c:pt>
                <c:pt idx="520">
                  <c:v>109.75</c:v>
                </c:pt>
                <c:pt idx="521">
                  <c:v>142</c:v>
                </c:pt>
                <c:pt idx="522">
                  <c:v>164.75</c:v>
                </c:pt>
                <c:pt idx="523">
                  <c:v>148.25</c:v>
                </c:pt>
                <c:pt idx="524">
                  <c:v>149.25</c:v>
                </c:pt>
                <c:pt idx="525">
                  <c:v>149.25</c:v>
                </c:pt>
                <c:pt idx="526">
                  <c:v>107.5</c:v>
                </c:pt>
                <c:pt idx="527">
                  <c:v>157.5</c:v>
                </c:pt>
                <c:pt idx="528">
                  <c:v>142.75</c:v>
                </c:pt>
                <c:pt idx="529">
                  <c:v>160</c:v>
                </c:pt>
                <c:pt idx="530">
                  <c:v>138.5</c:v>
                </c:pt>
                <c:pt idx="531">
                  <c:v>158.25</c:v>
                </c:pt>
                <c:pt idx="532">
                  <c:v>131.25</c:v>
                </c:pt>
                <c:pt idx="533">
                  <c:v>119.5</c:v>
                </c:pt>
                <c:pt idx="534">
                  <c:v>126</c:v>
                </c:pt>
                <c:pt idx="535">
                  <c:v>128</c:v>
                </c:pt>
                <c:pt idx="536">
                  <c:v>79.75</c:v>
                </c:pt>
                <c:pt idx="537">
                  <c:v>88.5</c:v>
                </c:pt>
                <c:pt idx="538">
                  <c:v>112.75</c:v>
                </c:pt>
                <c:pt idx="539">
                  <c:v>136.75</c:v>
                </c:pt>
                <c:pt idx="540">
                  <c:v>123.5</c:v>
                </c:pt>
                <c:pt idx="541">
                  <c:v>96.25</c:v>
                </c:pt>
                <c:pt idx="542">
                  <c:v>78.75</c:v>
                </c:pt>
                <c:pt idx="543">
                  <c:v>91.5</c:v>
                </c:pt>
                <c:pt idx="544">
                  <c:v>24.5</c:v>
                </c:pt>
                <c:pt idx="545">
                  <c:v>62.25</c:v>
                </c:pt>
                <c:pt idx="546">
                  <c:v>77.5</c:v>
                </c:pt>
                <c:pt idx="547">
                  <c:v>62.75</c:v>
                </c:pt>
                <c:pt idx="548">
                  <c:v>100.75</c:v>
                </c:pt>
                <c:pt idx="549">
                  <c:v>85</c:v>
                </c:pt>
                <c:pt idx="550">
                  <c:v>149</c:v>
                </c:pt>
                <c:pt idx="551">
                  <c:v>127.5</c:v>
                </c:pt>
                <c:pt idx="552">
                  <c:v>126.75</c:v>
                </c:pt>
                <c:pt idx="553">
                  <c:v>200</c:v>
                </c:pt>
                <c:pt idx="554">
                  <c:v>200</c:v>
                </c:pt>
                <c:pt idx="555">
                  <c:v>200</c:v>
                </c:pt>
                <c:pt idx="556">
                  <c:v>200</c:v>
                </c:pt>
                <c:pt idx="557">
                  <c:v>184.25</c:v>
                </c:pt>
                <c:pt idx="558">
                  <c:v>169.75</c:v>
                </c:pt>
                <c:pt idx="559">
                  <c:v>135.25</c:v>
                </c:pt>
                <c:pt idx="560">
                  <c:v>160.5</c:v>
                </c:pt>
                <c:pt idx="561">
                  <c:v>173.25</c:v>
                </c:pt>
                <c:pt idx="562">
                  <c:v>156.5</c:v>
                </c:pt>
                <c:pt idx="563">
                  <c:v>166.75</c:v>
                </c:pt>
                <c:pt idx="564">
                  <c:v>115</c:v>
                </c:pt>
                <c:pt idx="565">
                  <c:v>132.25</c:v>
                </c:pt>
                <c:pt idx="566">
                  <c:v>156.25</c:v>
                </c:pt>
                <c:pt idx="567">
                  <c:v>158.75</c:v>
                </c:pt>
                <c:pt idx="568">
                  <c:v>159.75</c:v>
                </c:pt>
                <c:pt idx="569">
                  <c:v>119.75</c:v>
                </c:pt>
                <c:pt idx="570">
                  <c:v>166.5</c:v>
                </c:pt>
                <c:pt idx="571">
                  <c:v>155.25</c:v>
                </c:pt>
                <c:pt idx="572">
                  <c:v>125</c:v>
                </c:pt>
                <c:pt idx="573">
                  <c:v>136.75</c:v>
                </c:pt>
                <c:pt idx="574">
                  <c:v>180.75</c:v>
                </c:pt>
                <c:pt idx="575">
                  <c:v>182.75</c:v>
                </c:pt>
                <c:pt idx="576">
                  <c:v>200</c:v>
                </c:pt>
                <c:pt idx="577">
                  <c:v>180.5</c:v>
                </c:pt>
                <c:pt idx="578">
                  <c:v>137</c:v>
                </c:pt>
                <c:pt idx="579">
                  <c:v>65.25</c:v>
                </c:pt>
                <c:pt idx="580">
                  <c:v>73</c:v>
                </c:pt>
                <c:pt idx="581">
                  <c:v>111.75</c:v>
                </c:pt>
                <c:pt idx="582">
                  <c:v>78</c:v>
                </c:pt>
                <c:pt idx="583">
                  <c:v>60.5</c:v>
                </c:pt>
                <c:pt idx="584">
                  <c:v>132.25</c:v>
                </c:pt>
                <c:pt idx="585">
                  <c:v>84.25</c:v>
                </c:pt>
                <c:pt idx="586">
                  <c:v>113</c:v>
                </c:pt>
                <c:pt idx="587">
                  <c:v>128.25</c:v>
                </c:pt>
                <c:pt idx="588">
                  <c:v>114.75</c:v>
                </c:pt>
                <c:pt idx="589">
                  <c:v>140.5</c:v>
                </c:pt>
                <c:pt idx="590">
                  <c:v>119</c:v>
                </c:pt>
                <c:pt idx="591">
                  <c:v>131.25</c:v>
                </c:pt>
                <c:pt idx="592">
                  <c:v>77.75</c:v>
                </c:pt>
                <c:pt idx="593">
                  <c:v>115.75</c:v>
                </c:pt>
                <c:pt idx="594">
                  <c:v>134.25</c:v>
                </c:pt>
                <c:pt idx="595">
                  <c:v>133</c:v>
                </c:pt>
                <c:pt idx="596">
                  <c:v>117.5</c:v>
                </c:pt>
                <c:pt idx="597">
                  <c:v>67.25</c:v>
                </c:pt>
                <c:pt idx="598">
                  <c:v>77</c:v>
                </c:pt>
                <c:pt idx="599">
                  <c:v>47.25</c:v>
                </c:pt>
                <c:pt idx="600">
                  <c:v>92.25</c:v>
                </c:pt>
                <c:pt idx="601">
                  <c:v>101.25</c:v>
                </c:pt>
                <c:pt idx="602">
                  <c:v>105</c:v>
                </c:pt>
                <c:pt idx="603">
                  <c:v>147.5</c:v>
                </c:pt>
                <c:pt idx="604">
                  <c:v>160</c:v>
                </c:pt>
                <c:pt idx="605">
                  <c:v>159.75</c:v>
                </c:pt>
                <c:pt idx="606">
                  <c:v>139.25</c:v>
                </c:pt>
                <c:pt idx="607">
                  <c:v>129</c:v>
                </c:pt>
                <c:pt idx="608">
                  <c:v>118.5</c:v>
                </c:pt>
                <c:pt idx="609">
                  <c:v>87.5</c:v>
                </c:pt>
                <c:pt idx="610">
                  <c:v>130.75</c:v>
                </c:pt>
                <c:pt idx="611">
                  <c:v>117.5</c:v>
                </c:pt>
                <c:pt idx="612">
                  <c:v>134.5</c:v>
                </c:pt>
                <c:pt idx="613">
                  <c:v>171.25</c:v>
                </c:pt>
                <c:pt idx="614">
                  <c:v>120</c:v>
                </c:pt>
                <c:pt idx="615">
                  <c:v>196.5</c:v>
                </c:pt>
                <c:pt idx="616">
                  <c:v>155.25</c:v>
                </c:pt>
                <c:pt idx="617">
                  <c:v>168.25</c:v>
                </c:pt>
                <c:pt idx="618">
                  <c:v>200</c:v>
                </c:pt>
                <c:pt idx="619">
                  <c:v>127</c:v>
                </c:pt>
                <c:pt idx="620">
                  <c:v>129</c:v>
                </c:pt>
                <c:pt idx="621">
                  <c:v>157.75</c:v>
                </c:pt>
                <c:pt idx="622">
                  <c:v>153.5</c:v>
                </c:pt>
                <c:pt idx="623">
                  <c:v>200</c:v>
                </c:pt>
                <c:pt idx="624">
                  <c:v>176.25</c:v>
                </c:pt>
                <c:pt idx="625">
                  <c:v>129.5</c:v>
                </c:pt>
                <c:pt idx="626">
                  <c:v>143.5</c:v>
                </c:pt>
                <c:pt idx="627">
                  <c:v>171</c:v>
                </c:pt>
                <c:pt idx="628">
                  <c:v>112</c:v>
                </c:pt>
                <c:pt idx="629">
                  <c:v>175.75</c:v>
                </c:pt>
                <c:pt idx="630">
                  <c:v>131.25</c:v>
                </c:pt>
                <c:pt idx="631">
                  <c:v>147.5</c:v>
                </c:pt>
                <c:pt idx="632">
                  <c:v>155.75</c:v>
                </c:pt>
                <c:pt idx="633">
                  <c:v>113</c:v>
                </c:pt>
                <c:pt idx="634">
                  <c:v>166.25</c:v>
                </c:pt>
                <c:pt idx="635">
                  <c:v>84.75</c:v>
                </c:pt>
                <c:pt idx="636">
                  <c:v>133.75</c:v>
                </c:pt>
                <c:pt idx="637">
                  <c:v>132</c:v>
                </c:pt>
                <c:pt idx="638">
                  <c:v>98.75</c:v>
                </c:pt>
                <c:pt idx="639">
                  <c:v>137.75</c:v>
                </c:pt>
                <c:pt idx="640">
                  <c:v>142.25</c:v>
                </c:pt>
                <c:pt idx="641">
                  <c:v>108</c:v>
                </c:pt>
                <c:pt idx="642">
                  <c:v>81.25</c:v>
                </c:pt>
                <c:pt idx="643">
                  <c:v>131.5</c:v>
                </c:pt>
                <c:pt idx="644">
                  <c:v>135.25</c:v>
                </c:pt>
                <c:pt idx="645">
                  <c:v>150</c:v>
                </c:pt>
                <c:pt idx="646">
                  <c:v>122.75</c:v>
                </c:pt>
                <c:pt idx="647">
                  <c:v>120</c:v>
                </c:pt>
                <c:pt idx="648">
                  <c:v>156.5</c:v>
                </c:pt>
                <c:pt idx="649">
                  <c:v>182.25</c:v>
                </c:pt>
                <c:pt idx="650">
                  <c:v>124</c:v>
                </c:pt>
                <c:pt idx="651">
                  <c:v>154.75</c:v>
                </c:pt>
                <c:pt idx="652">
                  <c:v>139.5</c:v>
                </c:pt>
                <c:pt idx="653">
                  <c:v>89.75</c:v>
                </c:pt>
                <c:pt idx="654">
                  <c:v>41</c:v>
                </c:pt>
                <c:pt idx="655">
                  <c:v>114.5</c:v>
                </c:pt>
                <c:pt idx="656">
                  <c:v>77.5</c:v>
                </c:pt>
                <c:pt idx="657">
                  <c:v>163.5</c:v>
                </c:pt>
                <c:pt idx="658">
                  <c:v>114.5</c:v>
                </c:pt>
                <c:pt idx="659">
                  <c:v>111</c:v>
                </c:pt>
                <c:pt idx="660">
                  <c:v>96</c:v>
                </c:pt>
                <c:pt idx="661">
                  <c:v>100.25</c:v>
                </c:pt>
                <c:pt idx="662">
                  <c:v>125</c:v>
                </c:pt>
                <c:pt idx="663">
                  <c:v>134.75</c:v>
                </c:pt>
                <c:pt idx="664">
                  <c:v>74.75</c:v>
                </c:pt>
                <c:pt idx="665">
                  <c:v>110</c:v>
                </c:pt>
                <c:pt idx="666">
                  <c:v>129</c:v>
                </c:pt>
                <c:pt idx="667">
                  <c:v>71</c:v>
                </c:pt>
                <c:pt idx="668">
                  <c:v>45</c:v>
                </c:pt>
                <c:pt idx="669">
                  <c:v>132.25</c:v>
                </c:pt>
                <c:pt idx="670">
                  <c:v>130</c:v>
                </c:pt>
                <c:pt idx="671">
                  <c:v>91</c:v>
                </c:pt>
                <c:pt idx="672">
                  <c:v>87</c:v>
                </c:pt>
                <c:pt idx="673">
                  <c:v>98.75</c:v>
                </c:pt>
                <c:pt idx="674">
                  <c:v>116.25</c:v>
                </c:pt>
                <c:pt idx="675">
                  <c:v>119.5</c:v>
                </c:pt>
                <c:pt idx="676">
                  <c:v>76.5</c:v>
                </c:pt>
                <c:pt idx="677">
                  <c:v>110.25</c:v>
                </c:pt>
                <c:pt idx="678">
                  <c:v>135.75</c:v>
                </c:pt>
                <c:pt idx="679">
                  <c:v>79.5</c:v>
                </c:pt>
                <c:pt idx="680">
                  <c:v>94</c:v>
                </c:pt>
                <c:pt idx="681">
                  <c:v>110.75</c:v>
                </c:pt>
                <c:pt idx="682">
                  <c:v>122.25</c:v>
                </c:pt>
                <c:pt idx="683">
                  <c:v>144.75</c:v>
                </c:pt>
                <c:pt idx="684">
                  <c:v>109.75</c:v>
                </c:pt>
                <c:pt idx="685">
                  <c:v>166</c:v>
                </c:pt>
                <c:pt idx="686">
                  <c:v>115.5</c:v>
                </c:pt>
                <c:pt idx="687">
                  <c:v>176</c:v>
                </c:pt>
                <c:pt idx="688">
                  <c:v>117.75</c:v>
                </c:pt>
                <c:pt idx="689">
                  <c:v>144.5</c:v>
                </c:pt>
                <c:pt idx="690">
                  <c:v>103</c:v>
                </c:pt>
                <c:pt idx="691">
                  <c:v>96</c:v>
                </c:pt>
                <c:pt idx="692">
                  <c:v>131</c:v>
                </c:pt>
                <c:pt idx="693">
                  <c:v>114.5</c:v>
                </c:pt>
                <c:pt idx="694">
                  <c:v>153.5</c:v>
                </c:pt>
                <c:pt idx="695">
                  <c:v>152.5</c:v>
                </c:pt>
                <c:pt idx="696">
                  <c:v>80.5</c:v>
                </c:pt>
                <c:pt idx="697">
                  <c:v>116.25</c:v>
                </c:pt>
                <c:pt idx="698">
                  <c:v>134</c:v>
                </c:pt>
                <c:pt idx="699">
                  <c:v>132.25</c:v>
                </c:pt>
                <c:pt idx="700">
                  <c:v>98.25</c:v>
                </c:pt>
                <c:pt idx="701">
                  <c:v>143.5</c:v>
                </c:pt>
                <c:pt idx="702">
                  <c:v>200</c:v>
                </c:pt>
                <c:pt idx="703">
                  <c:v>179.5</c:v>
                </c:pt>
                <c:pt idx="704">
                  <c:v>164.75</c:v>
                </c:pt>
                <c:pt idx="705">
                  <c:v>155.25</c:v>
                </c:pt>
                <c:pt idx="706">
                  <c:v>200</c:v>
                </c:pt>
                <c:pt idx="707">
                  <c:v>124.75</c:v>
                </c:pt>
                <c:pt idx="708">
                  <c:v>74.25</c:v>
                </c:pt>
                <c:pt idx="709">
                  <c:v>105.25</c:v>
                </c:pt>
                <c:pt idx="710">
                  <c:v>118</c:v>
                </c:pt>
                <c:pt idx="711">
                  <c:v>165.25</c:v>
                </c:pt>
                <c:pt idx="712">
                  <c:v>176.75</c:v>
                </c:pt>
                <c:pt idx="713">
                  <c:v>135.5</c:v>
                </c:pt>
                <c:pt idx="714">
                  <c:v>156.5</c:v>
                </c:pt>
                <c:pt idx="715">
                  <c:v>66.25</c:v>
                </c:pt>
                <c:pt idx="716">
                  <c:v>103.25</c:v>
                </c:pt>
                <c:pt idx="717">
                  <c:v>102.75</c:v>
                </c:pt>
                <c:pt idx="718">
                  <c:v>62</c:v>
                </c:pt>
                <c:pt idx="719">
                  <c:v>66.5</c:v>
                </c:pt>
                <c:pt idx="720">
                  <c:v>22</c:v>
                </c:pt>
                <c:pt idx="721">
                  <c:v>70</c:v>
                </c:pt>
                <c:pt idx="722">
                  <c:v>85.75</c:v>
                </c:pt>
                <c:pt idx="723">
                  <c:v>41.75</c:v>
                </c:pt>
                <c:pt idx="724">
                  <c:v>70.25</c:v>
                </c:pt>
                <c:pt idx="725">
                  <c:v>71.75</c:v>
                </c:pt>
                <c:pt idx="726">
                  <c:v>98.75</c:v>
                </c:pt>
                <c:pt idx="727">
                  <c:v>118.5</c:v>
                </c:pt>
                <c:pt idx="728">
                  <c:v>77.5</c:v>
                </c:pt>
                <c:pt idx="729">
                  <c:v>90.5</c:v>
                </c:pt>
                <c:pt idx="730">
                  <c:v>92.25</c:v>
                </c:pt>
                <c:pt idx="731">
                  <c:v>69.25</c:v>
                </c:pt>
                <c:pt idx="732">
                  <c:v>124.5</c:v>
                </c:pt>
                <c:pt idx="733">
                  <c:v>156.25</c:v>
                </c:pt>
                <c:pt idx="734">
                  <c:v>156.5</c:v>
                </c:pt>
                <c:pt idx="735">
                  <c:v>154</c:v>
                </c:pt>
                <c:pt idx="736">
                  <c:v>167.5</c:v>
                </c:pt>
                <c:pt idx="737">
                  <c:v>135.25</c:v>
                </c:pt>
                <c:pt idx="738">
                  <c:v>137.25</c:v>
                </c:pt>
                <c:pt idx="739">
                  <c:v>114.5</c:v>
                </c:pt>
                <c:pt idx="740">
                  <c:v>144.25</c:v>
                </c:pt>
                <c:pt idx="741">
                  <c:v>125.25</c:v>
                </c:pt>
                <c:pt idx="742">
                  <c:v>115.25</c:v>
                </c:pt>
                <c:pt idx="743">
                  <c:v>152.25</c:v>
                </c:pt>
                <c:pt idx="744">
                  <c:v>154.25</c:v>
                </c:pt>
                <c:pt idx="745">
                  <c:v>172.75</c:v>
                </c:pt>
                <c:pt idx="746">
                  <c:v>196.25</c:v>
                </c:pt>
                <c:pt idx="747">
                  <c:v>159.75</c:v>
                </c:pt>
                <c:pt idx="748">
                  <c:v>194.5</c:v>
                </c:pt>
                <c:pt idx="749">
                  <c:v>134.5</c:v>
                </c:pt>
                <c:pt idx="750">
                  <c:v>153.25</c:v>
                </c:pt>
                <c:pt idx="751">
                  <c:v>120.25</c:v>
                </c:pt>
                <c:pt idx="752">
                  <c:v>148.25</c:v>
                </c:pt>
                <c:pt idx="753">
                  <c:v>147.25</c:v>
                </c:pt>
                <c:pt idx="754">
                  <c:v>101</c:v>
                </c:pt>
                <c:pt idx="755">
                  <c:v>61</c:v>
                </c:pt>
                <c:pt idx="756">
                  <c:v>183.75</c:v>
                </c:pt>
                <c:pt idx="757">
                  <c:v>68.75</c:v>
                </c:pt>
                <c:pt idx="758">
                  <c:v>77.25</c:v>
                </c:pt>
                <c:pt idx="759">
                  <c:v>154.75</c:v>
                </c:pt>
                <c:pt idx="760">
                  <c:v>88</c:v>
                </c:pt>
                <c:pt idx="761">
                  <c:v>139.25</c:v>
                </c:pt>
                <c:pt idx="762">
                  <c:v>135.75</c:v>
                </c:pt>
                <c:pt idx="763">
                  <c:v>118</c:v>
                </c:pt>
                <c:pt idx="764">
                  <c:v>167.75</c:v>
                </c:pt>
                <c:pt idx="765">
                  <c:v>115.75</c:v>
                </c:pt>
                <c:pt idx="766">
                  <c:v>154.75</c:v>
                </c:pt>
                <c:pt idx="767">
                  <c:v>153.25</c:v>
                </c:pt>
                <c:pt idx="768">
                  <c:v>200</c:v>
                </c:pt>
                <c:pt idx="769">
                  <c:v>155</c:v>
                </c:pt>
                <c:pt idx="770">
                  <c:v>135.25</c:v>
                </c:pt>
                <c:pt idx="771">
                  <c:v>151.75</c:v>
                </c:pt>
                <c:pt idx="772">
                  <c:v>157.25</c:v>
                </c:pt>
                <c:pt idx="773">
                  <c:v>200</c:v>
                </c:pt>
                <c:pt idx="774">
                  <c:v>126.5</c:v>
                </c:pt>
                <c:pt idx="775">
                  <c:v>114.25</c:v>
                </c:pt>
                <c:pt idx="776">
                  <c:v>190.5</c:v>
                </c:pt>
                <c:pt idx="777">
                  <c:v>131</c:v>
                </c:pt>
                <c:pt idx="778">
                  <c:v>130.75</c:v>
                </c:pt>
                <c:pt idx="779">
                  <c:v>162</c:v>
                </c:pt>
                <c:pt idx="780">
                  <c:v>160</c:v>
                </c:pt>
                <c:pt idx="781">
                  <c:v>157.25</c:v>
                </c:pt>
                <c:pt idx="782">
                  <c:v>155.75</c:v>
                </c:pt>
                <c:pt idx="783">
                  <c:v>160.75</c:v>
                </c:pt>
                <c:pt idx="784">
                  <c:v>112.75</c:v>
                </c:pt>
                <c:pt idx="785">
                  <c:v>108</c:v>
                </c:pt>
                <c:pt idx="786">
                  <c:v>157.25</c:v>
                </c:pt>
                <c:pt idx="787">
                  <c:v>156.75</c:v>
                </c:pt>
                <c:pt idx="788">
                  <c:v>172</c:v>
                </c:pt>
                <c:pt idx="789">
                  <c:v>153.25</c:v>
                </c:pt>
                <c:pt idx="790">
                  <c:v>108</c:v>
                </c:pt>
                <c:pt idx="791">
                  <c:v>176.25</c:v>
                </c:pt>
                <c:pt idx="792">
                  <c:v>177.75</c:v>
                </c:pt>
                <c:pt idx="793">
                  <c:v>185</c:v>
                </c:pt>
                <c:pt idx="794">
                  <c:v>88</c:v>
                </c:pt>
                <c:pt idx="795">
                  <c:v>114</c:v>
                </c:pt>
                <c:pt idx="796">
                  <c:v>158.25</c:v>
                </c:pt>
                <c:pt idx="797">
                  <c:v>160.5</c:v>
                </c:pt>
                <c:pt idx="798">
                  <c:v>152.25</c:v>
                </c:pt>
                <c:pt idx="799">
                  <c:v>117.75</c:v>
                </c:pt>
                <c:pt idx="800">
                  <c:v>157.25</c:v>
                </c:pt>
                <c:pt idx="801">
                  <c:v>164.75</c:v>
                </c:pt>
                <c:pt idx="802">
                  <c:v>162</c:v>
                </c:pt>
                <c:pt idx="803">
                  <c:v>126.5</c:v>
                </c:pt>
                <c:pt idx="804">
                  <c:v>107.75</c:v>
                </c:pt>
                <c:pt idx="805">
                  <c:v>102</c:v>
                </c:pt>
                <c:pt idx="806">
                  <c:v>127</c:v>
                </c:pt>
                <c:pt idx="807">
                  <c:v>145.25</c:v>
                </c:pt>
                <c:pt idx="808">
                  <c:v>116</c:v>
                </c:pt>
                <c:pt idx="809">
                  <c:v>147.75</c:v>
                </c:pt>
                <c:pt idx="810">
                  <c:v>110.5</c:v>
                </c:pt>
                <c:pt idx="811">
                  <c:v>128.5</c:v>
                </c:pt>
                <c:pt idx="812">
                  <c:v>173.25</c:v>
                </c:pt>
                <c:pt idx="813">
                  <c:v>108.5</c:v>
                </c:pt>
                <c:pt idx="814">
                  <c:v>117.25</c:v>
                </c:pt>
                <c:pt idx="815">
                  <c:v>116</c:v>
                </c:pt>
                <c:pt idx="816">
                  <c:v>120.5</c:v>
                </c:pt>
                <c:pt idx="817">
                  <c:v>128.75</c:v>
                </c:pt>
                <c:pt idx="818">
                  <c:v>119</c:v>
                </c:pt>
                <c:pt idx="819">
                  <c:v>155.5</c:v>
                </c:pt>
                <c:pt idx="820">
                  <c:v>158</c:v>
                </c:pt>
                <c:pt idx="821">
                  <c:v>156.75</c:v>
                </c:pt>
                <c:pt idx="822">
                  <c:v>144.75</c:v>
                </c:pt>
                <c:pt idx="823">
                  <c:v>174.75</c:v>
                </c:pt>
                <c:pt idx="824">
                  <c:v>161.25</c:v>
                </c:pt>
                <c:pt idx="825">
                  <c:v>160.5</c:v>
                </c:pt>
                <c:pt idx="826">
                  <c:v>160.75</c:v>
                </c:pt>
                <c:pt idx="827">
                  <c:v>153</c:v>
                </c:pt>
                <c:pt idx="828">
                  <c:v>114.5</c:v>
                </c:pt>
                <c:pt idx="829">
                  <c:v>110.5</c:v>
                </c:pt>
                <c:pt idx="830">
                  <c:v>125.75</c:v>
                </c:pt>
                <c:pt idx="831">
                  <c:v>99.5</c:v>
                </c:pt>
                <c:pt idx="832">
                  <c:v>124.75</c:v>
                </c:pt>
                <c:pt idx="833">
                  <c:v>127.75</c:v>
                </c:pt>
                <c:pt idx="834">
                  <c:v>123</c:v>
                </c:pt>
                <c:pt idx="835">
                  <c:v>144</c:v>
                </c:pt>
                <c:pt idx="836">
                  <c:v>86.25</c:v>
                </c:pt>
                <c:pt idx="837">
                  <c:v>123.25</c:v>
                </c:pt>
                <c:pt idx="838">
                  <c:v>115</c:v>
                </c:pt>
                <c:pt idx="839">
                  <c:v>200</c:v>
                </c:pt>
                <c:pt idx="840">
                  <c:v>167.5</c:v>
                </c:pt>
                <c:pt idx="841">
                  <c:v>164.25</c:v>
                </c:pt>
                <c:pt idx="842">
                  <c:v>200</c:v>
                </c:pt>
                <c:pt idx="843">
                  <c:v>159.5</c:v>
                </c:pt>
                <c:pt idx="844">
                  <c:v>200</c:v>
                </c:pt>
                <c:pt idx="845">
                  <c:v>171.25</c:v>
                </c:pt>
                <c:pt idx="846">
                  <c:v>200</c:v>
                </c:pt>
                <c:pt idx="847">
                  <c:v>156.25</c:v>
                </c:pt>
                <c:pt idx="848">
                  <c:v>152.5</c:v>
                </c:pt>
                <c:pt idx="849">
                  <c:v>187.75</c:v>
                </c:pt>
                <c:pt idx="850">
                  <c:v>172</c:v>
                </c:pt>
                <c:pt idx="851">
                  <c:v>151</c:v>
                </c:pt>
                <c:pt idx="852">
                  <c:v>200</c:v>
                </c:pt>
                <c:pt idx="853">
                  <c:v>155</c:v>
                </c:pt>
                <c:pt idx="854">
                  <c:v>160</c:v>
                </c:pt>
                <c:pt idx="855">
                  <c:v>169.25</c:v>
                </c:pt>
                <c:pt idx="856">
                  <c:v>159.5</c:v>
                </c:pt>
                <c:pt idx="857">
                  <c:v>176.5</c:v>
                </c:pt>
                <c:pt idx="858">
                  <c:v>165.25</c:v>
                </c:pt>
                <c:pt idx="859">
                  <c:v>200</c:v>
                </c:pt>
                <c:pt idx="860">
                  <c:v>200</c:v>
                </c:pt>
                <c:pt idx="861">
                  <c:v>160.75</c:v>
                </c:pt>
                <c:pt idx="862">
                  <c:v>200</c:v>
                </c:pt>
                <c:pt idx="863">
                  <c:v>200</c:v>
                </c:pt>
                <c:pt idx="864">
                  <c:v>200</c:v>
                </c:pt>
                <c:pt idx="865">
                  <c:v>200</c:v>
                </c:pt>
                <c:pt idx="866">
                  <c:v>198</c:v>
                </c:pt>
                <c:pt idx="867">
                  <c:v>187.25</c:v>
                </c:pt>
                <c:pt idx="868">
                  <c:v>162.25</c:v>
                </c:pt>
                <c:pt idx="869">
                  <c:v>154.5</c:v>
                </c:pt>
                <c:pt idx="870">
                  <c:v>170.75</c:v>
                </c:pt>
                <c:pt idx="871">
                  <c:v>123.5</c:v>
                </c:pt>
                <c:pt idx="872">
                  <c:v>139.25</c:v>
                </c:pt>
                <c:pt idx="873">
                  <c:v>117.75</c:v>
                </c:pt>
                <c:pt idx="874">
                  <c:v>143.5</c:v>
                </c:pt>
                <c:pt idx="875">
                  <c:v>109.25</c:v>
                </c:pt>
                <c:pt idx="876">
                  <c:v>131.75</c:v>
                </c:pt>
                <c:pt idx="877">
                  <c:v>161.5</c:v>
                </c:pt>
                <c:pt idx="878">
                  <c:v>136</c:v>
                </c:pt>
                <c:pt idx="879">
                  <c:v>72.5</c:v>
                </c:pt>
                <c:pt idx="880">
                  <c:v>157</c:v>
                </c:pt>
                <c:pt idx="881">
                  <c:v>149</c:v>
                </c:pt>
                <c:pt idx="882">
                  <c:v>131</c:v>
                </c:pt>
                <c:pt idx="883">
                  <c:v>153.75</c:v>
                </c:pt>
                <c:pt idx="884">
                  <c:v>155.5</c:v>
                </c:pt>
                <c:pt idx="885">
                  <c:v>154.25</c:v>
                </c:pt>
                <c:pt idx="886">
                  <c:v>137.25</c:v>
                </c:pt>
                <c:pt idx="887">
                  <c:v>146</c:v>
                </c:pt>
                <c:pt idx="888">
                  <c:v>200</c:v>
                </c:pt>
                <c:pt idx="889">
                  <c:v>200</c:v>
                </c:pt>
                <c:pt idx="890">
                  <c:v>175.75</c:v>
                </c:pt>
                <c:pt idx="891">
                  <c:v>74</c:v>
                </c:pt>
                <c:pt idx="892">
                  <c:v>108.5</c:v>
                </c:pt>
                <c:pt idx="893">
                  <c:v>118.25</c:v>
                </c:pt>
                <c:pt idx="894">
                  <c:v>125.25</c:v>
                </c:pt>
                <c:pt idx="895">
                  <c:v>133.75</c:v>
                </c:pt>
                <c:pt idx="896">
                  <c:v>114</c:v>
                </c:pt>
                <c:pt idx="897">
                  <c:v>161.25</c:v>
                </c:pt>
                <c:pt idx="898">
                  <c:v>92.5</c:v>
                </c:pt>
                <c:pt idx="899">
                  <c:v>107.25</c:v>
                </c:pt>
                <c:pt idx="900">
                  <c:v>124.5</c:v>
                </c:pt>
                <c:pt idx="901">
                  <c:v>118.25</c:v>
                </c:pt>
                <c:pt idx="902">
                  <c:v>168.75</c:v>
                </c:pt>
                <c:pt idx="903">
                  <c:v>131.25</c:v>
                </c:pt>
                <c:pt idx="904">
                  <c:v>117.5</c:v>
                </c:pt>
                <c:pt idx="905">
                  <c:v>192.5</c:v>
                </c:pt>
                <c:pt idx="906">
                  <c:v>200</c:v>
                </c:pt>
                <c:pt idx="907">
                  <c:v>200</c:v>
                </c:pt>
                <c:pt idx="908">
                  <c:v>158.75</c:v>
                </c:pt>
                <c:pt idx="909">
                  <c:v>126.25</c:v>
                </c:pt>
                <c:pt idx="910">
                  <c:v>124</c:v>
                </c:pt>
                <c:pt idx="911">
                  <c:v>109.75</c:v>
                </c:pt>
                <c:pt idx="912">
                  <c:v>77.5</c:v>
                </c:pt>
                <c:pt idx="913">
                  <c:v>71.5</c:v>
                </c:pt>
                <c:pt idx="914">
                  <c:v>80</c:v>
                </c:pt>
                <c:pt idx="915">
                  <c:v>111.5</c:v>
                </c:pt>
                <c:pt idx="916">
                  <c:v>83.5</c:v>
                </c:pt>
                <c:pt idx="917">
                  <c:v>90.25</c:v>
                </c:pt>
                <c:pt idx="918">
                  <c:v>69.5</c:v>
                </c:pt>
                <c:pt idx="919">
                  <c:v>114.25</c:v>
                </c:pt>
                <c:pt idx="920">
                  <c:v>123.25</c:v>
                </c:pt>
                <c:pt idx="921">
                  <c:v>134.75</c:v>
                </c:pt>
                <c:pt idx="922">
                  <c:v>123.5</c:v>
                </c:pt>
                <c:pt idx="923">
                  <c:v>164.5</c:v>
                </c:pt>
                <c:pt idx="924">
                  <c:v>140.25</c:v>
                </c:pt>
                <c:pt idx="925">
                  <c:v>152.5</c:v>
                </c:pt>
                <c:pt idx="926">
                  <c:v>117</c:v>
                </c:pt>
                <c:pt idx="927">
                  <c:v>124</c:v>
                </c:pt>
                <c:pt idx="928">
                  <c:v>126</c:v>
                </c:pt>
                <c:pt idx="929">
                  <c:v>135.5</c:v>
                </c:pt>
                <c:pt idx="930">
                  <c:v>111.75</c:v>
                </c:pt>
                <c:pt idx="931">
                  <c:v>133</c:v>
                </c:pt>
                <c:pt idx="932">
                  <c:v>123</c:v>
                </c:pt>
                <c:pt idx="933">
                  <c:v>86</c:v>
                </c:pt>
                <c:pt idx="934">
                  <c:v>163.5</c:v>
                </c:pt>
                <c:pt idx="935">
                  <c:v>154</c:v>
                </c:pt>
                <c:pt idx="936">
                  <c:v>157.25</c:v>
                </c:pt>
                <c:pt idx="937">
                  <c:v>69.75</c:v>
                </c:pt>
                <c:pt idx="938">
                  <c:v>114.75</c:v>
                </c:pt>
                <c:pt idx="939">
                  <c:v>119.75</c:v>
                </c:pt>
                <c:pt idx="940">
                  <c:v>126.75</c:v>
                </c:pt>
                <c:pt idx="941">
                  <c:v>124.5</c:v>
                </c:pt>
                <c:pt idx="942">
                  <c:v>154</c:v>
                </c:pt>
                <c:pt idx="943">
                  <c:v>200</c:v>
                </c:pt>
                <c:pt idx="944">
                  <c:v>167.5</c:v>
                </c:pt>
                <c:pt idx="945">
                  <c:v>152.75</c:v>
                </c:pt>
                <c:pt idx="946">
                  <c:v>122.5</c:v>
                </c:pt>
                <c:pt idx="947">
                  <c:v>133.75</c:v>
                </c:pt>
                <c:pt idx="948">
                  <c:v>128</c:v>
                </c:pt>
                <c:pt idx="949">
                  <c:v>105.75</c:v>
                </c:pt>
                <c:pt idx="950">
                  <c:v>122</c:v>
                </c:pt>
                <c:pt idx="951">
                  <c:v>124.25</c:v>
                </c:pt>
                <c:pt idx="952">
                  <c:v>112.5</c:v>
                </c:pt>
                <c:pt idx="953">
                  <c:v>66</c:v>
                </c:pt>
                <c:pt idx="954">
                  <c:v>136.25</c:v>
                </c:pt>
                <c:pt idx="955">
                  <c:v>122.75</c:v>
                </c:pt>
                <c:pt idx="956">
                  <c:v>180</c:v>
                </c:pt>
                <c:pt idx="957">
                  <c:v>129.25</c:v>
                </c:pt>
                <c:pt idx="958">
                  <c:v>116</c:v>
                </c:pt>
                <c:pt idx="959">
                  <c:v>130</c:v>
                </c:pt>
                <c:pt idx="960">
                  <c:v>115.25</c:v>
                </c:pt>
                <c:pt idx="961">
                  <c:v>158.5</c:v>
                </c:pt>
                <c:pt idx="962">
                  <c:v>183</c:v>
                </c:pt>
                <c:pt idx="963">
                  <c:v>161.75</c:v>
                </c:pt>
                <c:pt idx="964">
                  <c:v>165</c:v>
                </c:pt>
                <c:pt idx="965">
                  <c:v>183</c:v>
                </c:pt>
                <c:pt idx="966">
                  <c:v>144.5</c:v>
                </c:pt>
                <c:pt idx="967">
                  <c:v>200</c:v>
                </c:pt>
                <c:pt idx="968">
                  <c:v>188</c:v>
                </c:pt>
                <c:pt idx="969">
                  <c:v>123</c:v>
                </c:pt>
                <c:pt idx="970">
                  <c:v>171.25</c:v>
                </c:pt>
                <c:pt idx="971">
                  <c:v>107.75</c:v>
                </c:pt>
                <c:pt idx="972">
                  <c:v>131.5</c:v>
                </c:pt>
                <c:pt idx="973">
                  <c:v>119.25</c:v>
                </c:pt>
                <c:pt idx="974">
                  <c:v>97.25</c:v>
                </c:pt>
                <c:pt idx="975">
                  <c:v>200</c:v>
                </c:pt>
                <c:pt idx="976">
                  <c:v>173</c:v>
                </c:pt>
                <c:pt idx="977">
                  <c:v>166.5</c:v>
                </c:pt>
                <c:pt idx="978">
                  <c:v>114.75</c:v>
                </c:pt>
                <c:pt idx="979">
                  <c:v>200</c:v>
                </c:pt>
                <c:pt idx="980">
                  <c:v>143.25</c:v>
                </c:pt>
                <c:pt idx="981">
                  <c:v>138.5</c:v>
                </c:pt>
                <c:pt idx="982">
                  <c:v>114.25</c:v>
                </c:pt>
                <c:pt idx="983">
                  <c:v>153.75</c:v>
                </c:pt>
                <c:pt idx="984">
                  <c:v>153.5</c:v>
                </c:pt>
                <c:pt idx="985">
                  <c:v>127.5</c:v>
                </c:pt>
                <c:pt idx="986">
                  <c:v>138.25</c:v>
                </c:pt>
                <c:pt idx="987">
                  <c:v>114.25</c:v>
                </c:pt>
                <c:pt idx="988">
                  <c:v>106.5</c:v>
                </c:pt>
                <c:pt idx="989">
                  <c:v>121.25</c:v>
                </c:pt>
                <c:pt idx="990">
                  <c:v>133</c:v>
                </c:pt>
                <c:pt idx="991">
                  <c:v>124</c:v>
                </c:pt>
                <c:pt idx="992">
                  <c:v>117.75</c:v>
                </c:pt>
                <c:pt idx="993">
                  <c:v>133.5</c:v>
                </c:pt>
                <c:pt idx="994">
                  <c:v>128.25</c:v>
                </c:pt>
                <c:pt idx="995">
                  <c:v>117.75</c:v>
                </c:pt>
                <c:pt idx="996">
                  <c:v>157.75</c:v>
                </c:pt>
                <c:pt idx="997">
                  <c:v>78.75</c:v>
                </c:pt>
                <c:pt idx="998">
                  <c:v>132</c:v>
                </c:pt>
                <c:pt idx="999">
                  <c:v>109.5</c:v>
                </c:pt>
                <c:pt idx="1000">
                  <c:v>131.25</c:v>
                </c:pt>
                <c:pt idx="1001">
                  <c:v>171.5</c:v>
                </c:pt>
                <c:pt idx="1002">
                  <c:v>105.5</c:v>
                </c:pt>
                <c:pt idx="1003">
                  <c:v>66.5</c:v>
                </c:pt>
                <c:pt idx="1004">
                  <c:v>108.25</c:v>
                </c:pt>
                <c:pt idx="1005">
                  <c:v>49.5</c:v>
                </c:pt>
                <c:pt idx="1006">
                  <c:v>110.75</c:v>
                </c:pt>
                <c:pt idx="1007">
                  <c:v>128.75</c:v>
                </c:pt>
                <c:pt idx="1008">
                  <c:v>126</c:v>
                </c:pt>
                <c:pt idx="1009">
                  <c:v>146.75</c:v>
                </c:pt>
                <c:pt idx="1010">
                  <c:v>156.25</c:v>
                </c:pt>
                <c:pt idx="1011">
                  <c:v>127.25</c:v>
                </c:pt>
                <c:pt idx="1012">
                  <c:v>164.5</c:v>
                </c:pt>
                <c:pt idx="1013">
                  <c:v>155</c:v>
                </c:pt>
                <c:pt idx="1014">
                  <c:v>154.25</c:v>
                </c:pt>
                <c:pt idx="1015">
                  <c:v>166.25</c:v>
                </c:pt>
                <c:pt idx="1016">
                  <c:v>159</c:v>
                </c:pt>
                <c:pt idx="1017">
                  <c:v>163.25</c:v>
                </c:pt>
                <c:pt idx="1018">
                  <c:v>159.25</c:v>
                </c:pt>
                <c:pt idx="1019">
                  <c:v>154</c:v>
                </c:pt>
                <c:pt idx="1020">
                  <c:v>153.5</c:v>
                </c:pt>
                <c:pt idx="1021">
                  <c:v>153.5</c:v>
                </c:pt>
                <c:pt idx="1022">
                  <c:v>152.5</c:v>
                </c:pt>
                <c:pt idx="1023">
                  <c:v>200</c:v>
                </c:pt>
                <c:pt idx="1024">
                  <c:v>200</c:v>
                </c:pt>
                <c:pt idx="1025">
                  <c:v>168.5</c:v>
                </c:pt>
                <c:pt idx="1026">
                  <c:v>153</c:v>
                </c:pt>
                <c:pt idx="1027">
                  <c:v>161.25</c:v>
                </c:pt>
                <c:pt idx="1028">
                  <c:v>200</c:v>
                </c:pt>
                <c:pt idx="1029">
                  <c:v>168</c:v>
                </c:pt>
                <c:pt idx="1030">
                  <c:v>168</c:v>
                </c:pt>
                <c:pt idx="1031">
                  <c:v>162.5</c:v>
                </c:pt>
                <c:pt idx="1032">
                  <c:v>156</c:v>
                </c:pt>
                <c:pt idx="1033">
                  <c:v>160.75</c:v>
                </c:pt>
                <c:pt idx="1034">
                  <c:v>200</c:v>
                </c:pt>
                <c:pt idx="1035">
                  <c:v>198.75</c:v>
                </c:pt>
                <c:pt idx="1036">
                  <c:v>155.25</c:v>
                </c:pt>
                <c:pt idx="1037">
                  <c:v>156.5</c:v>
                </c:pt>
                <c:pt idx="1038">
                  <c:v>200</c:v>
                </c:pt>
                <c:pt idx="1039">
                  <c:v>138</c:v>
                </c:pt>
                <c:pt idx="1040">
                  <c:v>161</c:v>
                </c:pt>
                <c:pt idx="1041">
                  <c:v>107.75</c:v>
                </c:pt>
                <c:pt idx="1042">
                  <c:v>106.5</c:v>
                </c:pt>
                <c:pt idx="1043">
                  <c:v>122.75</c:v>
                </c:pt>
                <c:pt idx="1044">
                  <c:v>139</c:v>
                </c:pt>
                <c:pt idx="1045">
                  <c:v>135.75</c:v>
                </c:pt>
                <c:pt idx="1046">
                  <c:v>90</c:v>
                </c:pt>
                <c:pt idx="1047">
                  <c:v>125</c:v>
                </c:pt>
                <c:pt idx="1048">
                  <c:v>124.5</c:v>
                </c:pt>
                <c:pt idx="1049">
                  <c:v>127</c:v>
                </c:pt>
                <c:pt idx="1050">
                  <c:v>46.5</c:v>
                </c:pt>
                <c:pt idx="1051">
                  <c:v>167.5</c:v>
                </c:pt>
                <c:pt idx="1052">
                  <c:v>144.75</c:v>
                </c:pt>
                <c:pt idx="1053">
                  <c:v>102.75</c:v>
                </c:pt>
                <c:pt idx="1054">
                  <c:v>114</c:v>
                </c:pt>
                <c:pt idx="1055">
                  <c:v>92.25</c:v>
                </c:pt>
                <c:pt idx="1056">
                  <c:v>90</c:v>
                </c:pt>
                <c:pt idx="1057">
                  <c:v>111.25</c:v>
                </c:pt>
                <c:pt idx="1058">
                  <c:v>129.5</c:v>
                </c:pt>
                <c:pt idx="1059">
                  <c:v>124.75</c:v>
                </c:pt>
                <c:pt idx="1060">
                  <c:v>67</c:v>
                </c:pt>
                <c:pt idx="1061">
                  <c:v>90</c:v>
                </c:pt>
                <c:pt idx="1062">
                  <c:v>119.5</c:v>
                </c:pt>
                <c:pt idx="1063">
                  <c:v>111.25</c:v>
                </c:pt>
                <c:pt idx="1064">
                  <c:v>154.25</c:v>
                </c:pt>
                <c:pt idx="1065">
                  <c:v>85</c:v>
                </c:pt>
                <c:pt idx="1066">
                  <c:v>200</c:v>
                </c:pt>
                <c:pt idx="1067">
                  <c:v>154.25</c:v>
                </c:pt>
                <c:pt idx="1068">
                  <c:v>200</c:v>
                </c:pt>
                <c:pt idx="1069">
                  <c:v>141.25</c:v>
                </c:pt>
                <c:pt idx="1070">
                  <c:v>143.75</c:v>
                </c:pt>
                <c:pt idx="1071">
                  <c:v>146</c:v>
                </c:pt>
                <c:pt idx="1072">
                  <c:v>189.75</c:v>
                </c:pt>
                <c:pt idx="1073">
                  <c:v>200</c:v>
                </c:pt>
                <c:pt idx="1074">
                  <c:v>190</c:v>
                </c:pt>
                <c:pt idx="1075">
                  <c:v>146.5</c:v>
                </c:pt>
                <c:pt idx="1076">
                  <c:v>200</c:v>
                </c:pt>
                <c:pt idx="1077">
                  <c:v>192.5</c:v>
                </c:pt>
                <c:pt idx="1078">
                  <c:v>200</c:v>
                </c:pt>
                <c:pt idx="1079">
                  <c:v>195.5</c:v>
                </c:pt>
                <c:pt idx="1080">
                  <c:v>153.75</c:v>
                </c:pt>
                <c:pt idx="1081">
                  <c:v>154.75</c:v>
                </c:pt>
                <c:pt idx="1082">
                  <c:v>116.75</c:v>
                </c:pt>
                <c:pt idx="1083">
                  <c:v>134</c:v>
                </c:pt>
                <c:pt idx="1084">
                  <c:v>160.25</c:v>
                </c:pt>
                <c:pt idx="1085">
                  <c:v>159.5</c:v>
                </c:pt>
                <c:pt idx="1086">
                  <c:v>161.5</c:v>
                </c:pt>
                <c:pt idx="1087">
                  <c:v>200</c:v>
                </c:pt>
                <c:pt idx="1088">
                  <c:v>152.75</c:v>
                </c:pt>
                <c:pt idx="1089">
                  <c:v>158.5</c:v>
                </c:pt>
                <c:pt idx="1090">
                  <c:v>200</c:v>
                </c:pt>
                <c:pt idx="1091">
                  <c:v>158</c:v>
                </c:pt>
                <c:pt idx="1092">
                  <c:v>200</c:v>
                </c:pt>
                <c:pt idx="1093">
                  <c:v>186.75</c:v>
                </c:pt>
                <c:pt idx="1094">
                  <c:v>157.75</c:v>
                </c:pt>
                <c:pt idx="1095">
                  <c:v>157</c:v>
                </c:pt>
                <c:pt idx="1096">
                  <c:v>156.25</c:v>
                </c:pt>
                <c:pt idx="1097">
                  <c:v>155</c:v>
                </c:pt>
                <c:pt idx="1098">
                  <c:v>173.5</c:v>
                </c:pt>
                <c:pt idx="1099">
                  <c:v>200</c:v>
                </c:pt>
                <c:pt idx="1100">
                  <c:v>153.5</c:v>
                </c:pt>
                <c:pt idx="1101">
                  <c:v>200</c:v>
                </c:pt>
                <c:pt idx="1102">
                  <c:v>159</c:v>
                </c:pt>
                <c:pt idx="1103">
                  <c:v>129.75</c:v>
                </c:pt>
                <c:pt idx="1104">
                  <c:v>156.5</c:v>
                </c:pt>
                <c:pt idx="1105">
                  <c:v>124.25</c:v>
                </c:pt>
                <c:pt idx="1106">
                  <c:v>166.5</c:v>
                </c:pt>
                <c:pt idx="1107">
                  <c:v>106.25</c:v>
                </c:pt>
                <c:pt idx="1108">
                  <c:v>133</c:v>
                </c:pt>
                <c:pt idx="1109">
                  <c:v>153.5</c:v>
                </c:pt>
                <c:pt idx="1110">
                  <c:v>137.75</c:v>
                </c:pt>
                <c:pt idx="1111">
                  <c:v>118</c:v>
                </c:pt>
                <c:pt idx="1112">
                  <c:v>122.5</c:v>
                </c:pt>
                <c:pt idx="1113">
                  <c:v>125.75</c:v>
                </c:pt>
                <c:pt idx="1114">
                  <c:v>165.5</c:v>
                </c:pt>
                <c:pt idx="1115">
                  <c:v>200</c:v>
                </c:pt>
                <c:pt idx="1116">
                  <c:v>118</c:v>
                </c:pt>
                <c:pt idx="1117">
                  <c:v>127.75</c:v>
                </c:pt>
                <c:pt idx="1118">
                  <c:v>158.5</c:v>
                </c:pt>
                <c:pt idx="1119">
                  <c:v>143.5</c:v>
                </c:pt>
                <c:pt idx="1120">
                  <c:v>132</c:v>
                </c:pt>
                <c:pt idx="1121">
                  <c:v>154.75</c:v>
                </c:pt>
                <c:pt idx="1122">
                  <c:v>115.75</c:v>
                </c:pt>
                <c:pt idx="1123">
                  <c:v>135</c:v>
                </c:pt>
                <c:pt idx="1124">
                  <c:v>166</c:v>
                </c:pt>
                <c:pt idx="1125">
                  <c:v>127.25</c:v>
                </c:pt>
                <c:pt idx="1126">
                  <c:v>176.5</c:v>
                </c:pt>
                <c:pt idx="1127">
                  <c:v>200</c:v>
                </c:pt>
                <c:pt idx="1128">
                  <c:v>163.25</c:v>
                </c:pt>
                <c:pt idx="1129">
                  <c:v>200</c:v>
                </c:pt>
                <c:pt idx="1130">
                  <c:v>197.25</c:v>
                </c:pt>
                <c:pt idx="1131">
                  <c:v>178.75</c:v>
                </c:pt>
                <c:pt idx="1132">
                  <c:v>170</c:v>
                </c:pt>
                <c:pt idx="1133">
                  <c:v>154.75</c:v>
                </c:pt>
                <c:pt idx="1134">
                  <c:v>152.5</c:v>
                </c:pt>
                <c:pt idx="1135">
                  <c:v>124.5</c:v>
                </c:pt>
                <c:pt idx="1136">
                  <c:v>117.25</c:v>
                </c:pt>
                <c:pt idx="1137">
                  <c:v>152.5</c:v>
                </c:pt>
                <c:pt idx="1138">
                  <c:v>117.75</c:v>
                </c:pt>
                <c:pt idx="1139">
                  <c:v>113</c:v>
                </c:pt>
                <c:pt idx="1140">
                  <c:v>197.5</c:v>
                </c:pt>
                <c:pt idx="1141">
                  <c:v>169</c:v>
                </c:pt>
                <c:pt idx="1142">
                  <c:v>120.75</c:v>
                </c:pt>
                <c:pt idx="1143">
                  <c:v>162</c:v>
                </c:pt>
                <c:pt idx="1144">
                  <c:v>200</c:v>
                </c:pt>
                <c:pt idx="1145">
                  <c:v>152.5</c:v>
                </c:pt>
                <c:pt idx="1146">
                  <c:v>130.25</c:v>
                </c:pt>
                <c:pt idx="1147">
                  <c:v>156.5</c:v>
                </c:pt>
                <c:pt idx="1148">
                  <c:v>158.5</c:v>
                </c:pt>
                <c:pt idx="1149">
                  <c:v>153</c:v>
                </c:pt>
                <c:pt idx="1150">
                  <c:v>156</c:v>
                </c:pt>
                <c:pt idx="1151">
                  <c:v>159.5</c:v>
                </c:pt>
                <c:pt idx="1152">
                  <c:v>152.5</c:v>
                </c:pt>
                <c:pt idx="1153">
                  <c:v>153.5</c:v>
                </c:pt>
                <c:pt idx="1154">
                  <c:v>153</c:v>
                </c:pt>
                <c:pt idx="1155">
                  <c:v>160</c:v>
                </c:pt>
                <c:pt idx="1156">
                  <c:v>160.25</c:v>
                </c:pt>
                <c:pt idx="1157">
                  <c:v>153.25</c:v>
                </c:pt>
                <c:pt idx="1158">
                  <c:v>158.25</c:v>
                </c:pt>
                <c:pt idx="1159">
                  <c:v>165</c:v>
                </c:pt>
                <c:pt idx="1160">
                  <c:v>111.5</c:v>
                </c:pt>
                <c:pt idx="1161">
                  <c:v>161.5</c:v>
                </c:pt>
                <c:pt idx="1162">
                  <c:v>145.75</c:v>
                </c:pt>
                <c:pt idx="1163">
                  <c:v>200</c:v>
                </c:pt>
                <c:pt idx="1164">
                  <c:v>164.5</c:v>
                </c:pt>
                <c:pt idx="1165">
                  <c:v>159.25</c:v>
                </c:pt>
                <c:pt idx="1166">
                  <c:v>155.25</c:v>
                </c:pt>
                <c:pt idx="1167">
                  <c:v>156.25</c:v>
                </c:pt>
                <c:pt idx="1168">
                  <c:v>166.75</c:v>
                </c:pt>
                <c:pt idx="1169">
                  <c:v>159.5</c:v>
                </c:pt>
                <c:pt idx="1170">
                  <c:v>195.25</c:v>
                </c:pt>
                <c:pt idx="1171">
                  <c:v>165.75</c:v>
                </c:pt>
                <c:pt idx="1172">
                  <c:v>172</c:v>
                </c:pt>
                <c:pt idx="1173">
                  <c:v>200</c:v>
                </c:pt>
                <c:pt idx="1174">
                  <c:v>164.5</c:v>
                </c:pt>
                <c:pt idx="1175">
                  <c:v>161</c:v>
                </c:pt>
                <c:pt idx="1176">
                  <c:v>160.5</c:v>
                </c:pt>
                <c:pt idx="1177">
                  <c:v>200</c:v>
                </c:pt>
                <c:pt idx="1178">
                  <c:v>200</c:v>
                </c:pt>
                <c:pt idx="1179">
                  <c:v>194</c:v>
                </c:pt>
                <c:pt idx="1180">
                  <c:v>118.75</c:v>
                </c:pt>
                <c:pt idx="1181">
                  <c:v>153.75</c:v>
                </c:pt>
                <c:pt idx="1182">
                  <c:v>157.75</c:v>
                </c:pt>
                <c:pt idx="1183">
                  <c:v>145.5</c:v>
                </c:pt>
                <c:pt idx="1184">
                  <c:v>135.25</c:v>
                </c:pt>
                <c:pt idx="1185">
                  <c:v>120.25</c:v>
                </c:pt>
                <c:pt idx="1186">
                  <c:v>106.75</c:v>
                </c:pt>
                <c:pt idx="1187">
                  <c:v>78.75</c:v>
                </c:pt>
                <c:pt idx="1188">
                  <c:v>85.75</c:v>
                </c:pt>
                <c:pt idx="1189">
                  <c:v>91.75</c:v>
                </c:pt>
                <c:pt idx="1190">
                  <c:v>99.75</c:v>
                </c:pt>
                <c:pt idx="1191">
                  <c:v>126.25</c:v>
                </c:pt>
                <c:pt idx="1192">
                  <c:v>80.25</c:v>
                </c:pt>
                <c:pt idx="1193">
                  <c:v>75</c:v>
                </c:pt>
                <c:pt idx="1194">
                  <c:v>111.5</c:v>
                </c:pt>
                <c:pt idx="1195">
                  <c:v>103.75</c:v>
                </c:pt>
                <c:pt idx="1196">
                  <c:v>65.75</c:v>
                </c:pt>
                <c:pt idx="1197">
                  <c:v>138.25</c:v>
                </c:pt>
                <c:pt idx="1198">
                  <c:v>92.75</c:v>
                </c:pt>
                <c:pt idx="1199">
                  <c:v>117.25</c:v>
                </c:pt>
                <c:pt idx="1200">
                  <c:v>152</c:v>
                </c:pt>
                <c:pt idx="1201">
                  <c:v>121</c:v>
                </c:pt>
                <c:pt idx="1202">
                  <c:v>178.5</c:v>
                </c:pt>
                <c:pt idx="1203">
                  <c:v>160.5</c:v>
                </c:pt>
                <c:pt idx="1204">
                  <c:v>152.5</c:v>
                </c:pt>
                <c:pt idx="1205">
                  <c:v>157.25</c:v>
                </c:pt>
                <c:pt idx="1206">
                  <c:v>164.5</c:v>
                </c:pt>
                <c:pt idx="1207">
                  <c:v>91.25</c:v>
                </c:pt>
                <c:pt idx="1208">
                  <c:v>190.25</c:v>
                </c:pt>
                <c:pt idx="1209">
                  <c:v>174.5</c:v>
                </c:pt>
                <c:pt idx="1210">
                  <c:v>161.25</c:v>
                </c:pt>
                <c:pt idx="1211">
                  <c:v>179.25</c:v>
                </c:pt>
                <c:pt idx="1212">
                  <c:v>166.75</c:v>
                </c:pt>
                <c:pt idx="1213">
                  <c:v>158.25</c:v>
                </c:pt>
                <c:pt idx="1214">
                  <c:v>200</c:v>
                </c:pt>
                <c:pt idx="1215">
                  <c:v>174.25</c:v>
                </c:pt>
                <c:pt idx="1216">
                  <c:v>174</c:v>
                </c:pt>
                <c:pt idx="1217">
                  <c:v>135.25</c:v>
                </c:pt>
                <c:pt idx="1218">
                  <c:v>132</c:v>
                </c:pt>
                <c:pt idx="1219">
                  <c:v>117</c:v>
                </c:pt>
                <c:pt idx="1220">
                  <c:v>150</c:v>
                </c:pt>
                <c:pt idx="1221">
                  <c:v>120</c:v>
                </c:pt>
                <c:pt idx="1222">
                  <c:v>138.75</c:v>
                </c:pt>
                <c:pt idx="1223">
                  <c:v>116.25</c:v>
                </c:pt>
                <c:pt idx="1224">
                  <c:v>155.25</c:v>
                </c:pt>
                <c:pt idx="1225">
                  <c:v>181</c:v>
                </c:pt>
                <c:pt idx="1226">
                  <c:v>200</c:v>
                </c:pt>
                <c:pt idx="1227">
                  <c:v>176.75</c:v>
                </c:pt>
                <c:pt idx="1228">
                  <c:v>179.5</c:v>
                </c:pt>
                <c:pt idx="1229">
                  <c:v>157</c:v>
                </c:pt>
                <c:pt idx="1230">
                  <c:v>161.5</c:v>
                </c:pt>
                <c:pt idx="1231">
                  <c:v>190.5</c:v>
                </c:pt>
                <c:pt idx="1232">
                  <c:v>200</c:v>
                </c:pt>
                <c:pt idx="1233">
                  <c:v>200</c:v>
                </c:pt>
                <c:pt idx="1234">
                  <c:v>200</c:v>
                </c:pt>
                <c:pt idx="1235">
                  <c:v>200</c:v>
                </c:pt>
                <c:pt idx="1236">
                  <c:v>157.25</c:v>
                </c:pt>
                <c:pt idx="1237">
                  <c:v>160.25</c:v>
                </c:pt>
                <c:pt idx="1238">
                  <c:v>167.5</c:v>
                </c:pt>
                <c:pt idx="1239">
                  <c:v>198</c:v>
                </c:pt>
                <c:pt idx="1240">
                  <c:v>171</c:v>
                </c:pt>
                <c:pt idx="1241">
                  <c:v>159.5</c:v>
                </c:pt>
                <c:pt idx="1242">
                  <c:v>154</c:v>
                </c:pt>
                <c:pt idx="1243">
                  <c:v>153.75</c:v>
                </c:pt>
                <c:pt idx="1244">
                  <c:v>183.5</c:v>
                </c:pt>
                <c:pt idx="1245">
                  <c:v>159</c:v>
                </c:pt>
                <c:pt idx="1246">
                  <c:v>117.5</c:v>
                </c:pt>
                <c:pt idx="1247">
                  <c:v>163.75</c:v>
                </c:pt>
                <c:pt idx="1248">
                  <c:v>181.25</c:v>
                </c:pt>
                <c:pt idx="1249">
                  <c:v>155.5</c:v>
                </c:pt>
                <c:pt idx="1250">
                  <c:v>121.25</c:v>
                </c:pt>
                <c:pt idx="1251">
                  <c:v>146.75</c:v>
                </c:pt>
                <c:pt idx="1252">
                  <c:v>152.5</c:v>
                </c:pt>
                <c:pt idx="1253">
                  <c:v>161</c:v>
                </c:pt>
                <c:pt idx="1254">
                  <c:v>160.25</c:v>
                </c:pt>
                <c:pt idx="1255">
                  <c:v>155.75</c:v>
                </c:pt>
                <c:pt idx="1256">
                  <c:v>155.25</c:v>
                </c:pt>
                <c:pt idx="1257">
                  <c:v>162.25</c:v>
                </c:pt>
                <c:pt idx="1258">
                  <c:v>173.5</c:v>
                </c:pt>
                <c:pt idx="1259">
                  <c:v>183.5</c:v>
                </c:pt>
                <c:pt idx="1260">
                  <c:v>168.75</c:v>
                </c:pt>
                <c:pt idx="1261">
                  <c:v>155.25</c:v>
                </c:pt>
                <c:pt idx="1262">
                  <c:v>196.25</c:v>
                </c:pt>
                <c:pt idx="1263">
                  <c:v>155.25</c:v>
                </c:pt>
                <c:pt idx="1264">
                  <c:v>155.25</c:v>
                </c:pt>
                <c:pt idx="1265">
                  <c:v>152.75</c:v>
                </c:pt>
                <c:pt idx="1266">
                  <c:v>161.75</c:v>
                </c:pt>
                <c:pt idx="1267">
                  <c:v>200</c:v>
                </c:pt>
                <c:pt idx="1268">
                  <c:v>170.25</c:v>
                </c:pt>
                <c:pt idx="1269">
                  <c:v>200</c:v>
                </c:pt>
                <c:pt idx="1270">
                  <c:v>200</c:v>
                </c:pt>
                <c:pt idx="1271">
                  <c:v>200</c:v>
                </c:pt>
                <c:pt idx="1272">
                  <c:v>200</c:v>
                </c:pt>
                <c:pt idx="1273">
                  <c:v>200</c:v>
                </c:pt>
                <c:pt idx="1274">
                  <c:v>200</c:v>
                </c:pt>
                <c:pt idx="1275">
                  <c:v>200</c:v>
                </c:pt>
                <c:pt idx="1276">
                  <c:v>200</c:v>
                </c:pt>
                <c:pt idx="1277">
                  <c:v>200</c:v>
                </c:pt>
                <c:pt idx="1278">
                  <c:v>200</c:v>
                </c:pt>
                <c:pt idx="1279">
                  <c:v>200</c:v>
                </c:pt>
                <c:pt idx="1280">
                  <c:v>172.75</c:v>
                </c:pt>
                <c:pt idx="1281">
                  <c:v>169.75</c:v>
                </c:pt>
                <c:pt idx="1282">
                  <c:v>197.5</c:v>
                </c:pt>
                <c:pt idx="1283">
                  <c:v>141.25</c:v>
                </c:pt>
                <c:pt idx="1284">
                  <c:v>122.25</c:v>
                </c:pt>
                <c:pt idx="1285">
                  <c:v>138.75</c:v>
                </c:pt>
                <c:pt idx="1286">
                  <c:v>132</c:v>
                </c:pt>
                <c:pt idx="1287">
                  <c:v>153.75</c:v>
                </c:pt>
                <c:pt idx="1288">
                  <c:v>127.5</c:v>
                </c:pt>
                <c:pt idx="1289">
                  <c:v>183.5</c:v>
                </c:pt>
                <c:pt idx="1290">
                  <c:v>127.5</c:v>
                </c:pt>
                <c:pt idx="1291">
                  <c:v>166.25</c:v>
                </c:pt>
                <c:pt idx="1292">
                  <c:v>112.5</c:v>
                </c:pt>
                <c:pt idx="1293">
                  <c:v>124.25</c:v>
                </c:pt>
                <c:pt idx="1294">
                  <c:v>161.5</c:v>
                </c:pt>
                <c:pt idx="1295">
                  <c:v>157.5</c:v>
                </c:pt>
                <c:pt idx="1296">
                  <c:v>187.25</c:v>
                </c:pt>
                <c:pt idx="1297">
                  <c:v>155.75</c:v>
                </c:pt>
                <c:pt idx="1298">
                  <c:v>125.5</c:v>
                </c:pt>
                <c:pt idx="1299">
                  <c:v>169.25</c:v>
                </c:pt>
                <c:pt idx="1300">
                  <c:v>182</c:v>
                </c:pt>
                <c:pt idx="1301">
                  <c:v>151.5</c:v>
                </c:pt>
                <c:pt idx="1302">
                  <c:v>152.5</c:v>
                </c:pt>
                <c:pt idx="1303">
                  <c:v>153.25</c:v>
                </c:pt>
                <c:pt idx="1304">
                  <c:v>121</c:v>
                </c:pt>
                <c:pt idx="1305">
                  <c:v>192.75</c:v>
                </c:pt>
                <c:pt idx="1306">
                  <c:v>174.5</c:v>
                </c:pt>
                <c:pt idx="1307">
                  <c:v>156</c:v>
                </c:pt>
                <c:pt idx="1308">
                  <c:v>169.75</c:v>
                </c:pt>
                <c:pt idx="1309">
                  <c:v>200</c:v>
                </c:pt>
                <c:pt idx="1310">
                  <c:v>158</c:v>
                </c:pt>
                <c:pt idx="1311">
                  <c:v>161.75</c:v>
                </c:pt>
                <c:pt idx="1312">
                  <c:v>200</c:v>
                </c:pt>
                <c:pt idx="1313">
                  <c:v>200</c:v>
                </c:pt>
                <c:pt idx="1314">
                  <c:v>161.25</c:v>
                </c:pt>
                <c:pt idx="1315">
                  <c:v>156.5</c:v>
                </c:pt>
                <c:pt idx="1316">
                  <c:v>170.25</c:v>
                </c:pt>
                <c:pt idx="1317">
                  <c:v>200</c:v>
                </c:pt>
                <c:pt idx="1318">
                  <c:v>161</c:v>
                </c:pt>
                <c:pt idx="1319">
                  <c:v>164.75</c:v>
                </c:pt>
                <c:pt idx="1320">
                  <c:v>153</c:v>
                </c:pt>
                <c:pt idx="1321">
                  <c:v>153.75</c:v>
                </c:pt>
                <c:pt idx="1322">
                  <c:v>200</c:v>
                </c:pt>
                <c:pt idx="1323">
                  <c:v>164.25</c:v>
                </c:pt>
                <c:pt idx="1324">
                  <c:v>200</c:v>
                </c:pt>
                <c:pt idx="1325">
                  <c:v>200</c:v>
                </c:pt>
                <c:pt idx="1326">
                  <c:v>200</c:v>
                </c:pt>
                <c:pt idx="1327">
                  <c:v>168.25</c:v>
                </c:pt>
                <c:pt idx="1328">
                  <c:v>154.25</c:v>
                </c:pt>
                <c:pt idx="1329">
                  <c:v>152.5</c:v>
                </c:pt>
                <c:pt idx="1330">
                  <c:v>165.5</c:v>
                </c:pt>
                <c:pt idx="1331">
                  <c:v>155.5</c:v>
                </c:pt>
                <c:pt idx="1332">
                  <c:v>200</c:v>
                </c:pt>
                <c:pt idx="1333">
                  <c:v>200</c:v>
                </c:pt>
                <c:pt idx="1334">
                  <c:v>195.25</c:v>
                </c:pt>
                <c:pt idx="1335">
                  <c:v>162.25</c:v>
                </c:pt>
                <c:pt idx="1336">
                  <c:v>171.25</c:v>
                </c:pt>
                <c:pt idx="1337">
                  <c:v>157.75</c:v>
                </c:pt>
                <c:pt idx="1338">
                  <c:v>190</c:v>
                </c:pt>
                <c:pt idx="1339">
                  <c:v>155.5</c:v>
                </c:pt>
                <c:pt idx="1340">
                  <c:v>156.5</c:v>
                </c:pt>
                <c:pt idx="1341">
                  <c:v>200</c:v>
                </c:pt>
                <c:pt idx="1342">
                  <c:v>126.75</c:v>
                </c:pt>
                <c:pt idx="1343">
                  <c:v>159</c:v>
                </c:pt>
                <c:pt idx="1344">
                  <c:v>164</c:v>
                </c:pt>
                <c:pt idx="1345">
                  <c:v>130</c:v>
                </c:pt>
                <c:pt idx="1346">
                  <c:v>153.75</c:v>
                </c:pt>
                <c:pt idx="1347">
                  <c:v>181</c:v>
                </c:pt>
                <c:pt idx="1348">
                  <c:v>125</c:v>
                </c:pt>
                <c:pt idx="1349">
                  <c:v>112.75</c:v>
                </c:pt>
                <c:pt idx="1350">
                  <c:v>125</c:v>
                </c:pt>
                <c:pt idx="1351">
                  <c:v>132.25</c:v>
                </c:pt>
                <c:pt idx="1352">
                  <c:v>138.75</c:v>
                </c:pt>
                <c:pt idx="1353">
                  <c:v>126</c:v>
                </c:pt>
                <c:pt idx="1354">
                  <c:v>118.75</c:v>
                </c:pt>
                <c:pt idx="1355">
                  <c:v>125.75</c:v>
                </c:pt>
                <c:pt idx="1356">
                  <c:v>141.25</c:v>
                </c:pt>
                <c:pt idx="1357">
                  <c:v>136.5</c:v>
                </c:pt>
                <c:pt idx="1358">
                  <c:v>157.25</c:v>
                </c:pt>
                <c:pt idx="1359">
                  <c:v>190.75</c:v>
                </c:pt>
                <c:pt idx="1360">
                  <c:v>171.75</c:v>
                </c:pt>
                <c:pt idx="1361">
                  <c:v>159.75</c:v>
                </c:pt>
                <c:pt idx="1362">
                  <c:v>174.75</c:v>
                </c:pt>
                <c:pt idx="1363">
                  <c:v>161.75</c:v>
                </c:pt>
                <c:pt idx="1364">
                  <c:v>166</c:v>
                </c:pt>
                <c:pt idx="1365">
                  <c:v>133.5</c:v>
                </c:pt>
                <c:pt idx="1366">
                  <c:v>154.25</c:v>
                </c:pt>
                <c:pt idx="1367">
                  <c:v>156.25</c:v>
                </c:pt>
                <c:pt idx="1368">
                  <c:v>156.5</c:v>
                </c:pt>
                <c:pt idx="1369">
                  <c:v>160.25</c:v>
                </c:pt>
                <c:pt idx="1370">
                  <c:v>164.25</c:v>
                </c:pt>
                <c:pt idx="1371">
                  <c:v>154.75</c:v>
                </c:pt>
                <c:pt idx="1372">
                  <c:v>200</c:v>
                </c:pt>
                <c:pt idx="1373">
                  <c:v>200</c:v>
                </c:pt>
                <c:pt idx="1374">
                  <c:v>200</c:v>
                </c:pt>
                <c:pt idx="1375">
                  <c:v>156.5</c:v>
                </c:pt>
                <c:pt idx="1376">
                  <c:v>167.25</c:v>
                </c:pt>
                <c:pt idx="1377">
                  <c:v>156.75</c:v>
                </c:pt>
                <c:pt idx="1378">
                  <c:v>173</c:v>
                </c:pt>
                <c:pt idx="1379">
                  <c:v>198</c:v>
                </c:pt>
                <c:pt idx="1380">
                  <c:v>156.25</c:v>
                </c:pt>
                <c:pt idx="1381">
                  <c:v>166</c:v>
                </c:pt>
                <c:pt idx="1382">
                  <c:v>191.25</c:v>
                </c:pt>
                <c:pt idx="1383">
                  <c:v>167.25</c:v>
                </c:pt>
                <c:pt idx="1384">
                  <c:v>154.75</c:v>
                </c:pt>
                <c:pt idx="1385">
                  <c:v>157.5</c:v>
                </c:pt>
                <c:pt idx="1386">
                  <c:v>157.5</c:v>
                </c:pt>
                <c:pt idx="1387">
                  <c:v>162.5</c:v>
                </c:pt>
                <c:pt idx="1388">
                  <c:v>200</c:v>
                </c:pt>
                <c:pt idx="1389">
                  <c:v>169.5</c:v>
                </c:pt>
                <c:pt idx="1390">
                  <c:v>200</c:v>
                </c:pt>
                <c:pt idx="1391">
                  <c:v>182.75</c:v>
                </c:pt>
                <c:pt idx="1392">
                  <c:v>157.25</c:v>
                </c:pt>
                <c:pt idx="1393">
                  <c:v>142.75</c:v>
                </c:pt>
                <c:pt idx="1394">
                  <c:v>200</c:v>
                </c:pt>
                <c:pt idx="1395">
                  <c:v>180.25</c:v>
                </c:pt>
                <c:pt idx="1396">
                  <c:v>200</c:v>
                </c:pt>
                <c:pt idx="1397">
                  <c:v>200</c:v>
                </c:pt>
                <c:pt idx="1398">
                  <c:v>200</c:v>
                </c:pt>
                <c:pt idx="1399">
                  <c:v>200</c:v>
                </c:pt>
                <c:pt idx="1400">
                  <c:v>200</c:v>
                </c:pt>
                <c:pt idx="1401">
                  <c:v>200</c:v>
                </c:pt>
                <c:pt idx="1402">
                  <c:v>200</c:v>
                </c:pt>
                <c:pt idx="1403">
                  <c:v>200</c:v>
                </c:pt>
                <c:pt idx="1404">
                  <c:v>200</c:v>
                </c:pt>
                <c:pt idx="1405">
                  <c:v>200</c:v>
                </c:pt>
                <c:pt idx="1406">
                  <c:v>180</c:v>
                </c:pt>
                <c:pt idx="1407">
                  <c:v>200</c:v>
                </c:pt>
                <c:pt idx="1408">
                  <c:v>200</c:v>
                </c:pt>
                <c:pt idx="1409">
                  <c:v>200</c:v>
                </c:pt>
                <c:pt idx="1410">
                  <c:v>200</c:v>
                </c:pt>
                <c:pt idx="1411">
                  <c:v>200</c:v>
                </c:pt>
                <c:pt idx="1412">
                  <c:v>200</c:v>
                </c:pt>
                <c:pt idx="1413">
                  <c:v>200</c:v>
                </c:pt>
                <c:pt idx="1414">
                  <c:v>200</c:v>
                </c:pt>
                <c:pt idx="1415">
                  <c:v>200</c:v>
                </c:pt>
                <c:pt idx="1416">
                  <c:v>200</c:v>
                </c:pt>
                <c:pt idx="1417">
                  <c:v>200</c:v>
                </c:pt>
                <c:pt idx="1418">
                  <c:v>200</c:v>
                </c:pt>
                <c:pt idx="1419">
                  <c:v>200</c:v>
                </c:pt>
                <c:pt idx="1420">
                  <c:v>200</c:v>
                </c:pt>
                <c:pt idx="1421">
                  <c:v>200</c:v>
                </c:pt>
                <c:pt idx="1422">
                  <c:v>200</c:v>
                </c:pt>
                <c:pt idx="1423">
                  <c:v>200</c:v>
                </c:pt>
                <c:pt idx="1424">
                  <c:v>200</c:v>
                </c:pt>
                <c:pt idx="1425">
                  <c:v>200</c:v>
                </c:pt>
                <c:pt idx="1426">
                  <c:v>200</c:v>
                </c:pt>
                <c:pt idx="1427">
                  <c:v>200</c:v>
                </c:pt>
                <c:pt idx="1428">
                  <c:v>200</c:v>
                </c:pt>
                <c:pt idx="1429">
                  <c:v>200</c:v>
                </c:pt>
                <c:pt idx="1430">
                  <c:v>200</c:v>
                </c:pt>
                <c:pt idx="1431">
                  <c:v>200</c:v>
                </c:pt>
                <c:pt idx="1432">
                  <c:v>200</c:v>
                </c:pt>
                <c:pt idx="1433">
                  <c:v>200</c:v>
                </c:pt>
                <c:pt idx="1434">
                  <c:v>200</c:v>
                </c:pt>
                <c:pt idx="1435">
                  <c:v>200</c:v>
                </c:pt>
                <c:pt idx="1436">
                  <c:v>195.75</c:v>
                </c:pt>
                <c:pt idx="1437">
                  <c:v>168</c:v>
                </c:pt>
                <c:pt idx="1438">
                  <c:v>156.5</c:v>
                </c:pt>
                <c:pt idx="1439">
                  <c:v>167.75</c:v>
                </c:pt>
                <c:pt idx="1440">
                  <c:v>161</c:v>
                </c:pt>
                <c:pt idx="1441">
                  <c:v>168</c:v>
                </c:pt>
                <c:pt idx="1442">
                  <c:v>153.5</c:v>
                </c:pt>
                <c:pt idx="1443">
                  <c:v>164.75</c:v>
                </c:pt>
                <c:pt idx="1444">
                  <c:v>155.5</c:v>
                </c:pt>
                <c:pt idx="1445">
                  <c:v>158</c:v>
                </c:pt>
                <c:pt idx="1446">
                  <c:v>180</c:v>
                </c:pt>
                <c:pt idx="1447">
                  <c:v>154.5</c:v>
                </c:pt>
                <c:pt idx="1448">
                  <c:v>175.25</c:v>
                </c:pt>
                <c:pt idx="1449">
                  <c:v>156</c:v>
                </c:pt>
                <c:pt idx="1450">
                  <c:v>166</c:v>
                </c:pt>
                <c:pt idx="1451">
                  <c:v>152.75</c:v>
                </c:pt>
                <c:pt idx="1452">
                  <c:v>172</c:v>
                </c:pt>
                <c:pt idx="1453">
                  <c:v>165.75</c:v>
                </c:pt>
                <c:pt idx="1454">
                  <c:v>175.75</c:v>
                </c:pt>
                <c:pt idx="1455">
                  <c:v>200</c:v>
                </c:pt>
                <c:pt idx="1456">
                  <c:v>200</c:v>
                </c:pt>
                <c:pt idx="1457">
                  <c:v>200</c:v>
                </c:pt>
                <c:pt idx="1458">
                  <c:v>200</c:v>
                </c:pt>
                <c:pt idx="1459">
                  <c:v>200</c:v>
                </c:pt>
                <c:pt idx="1460">
                  <c:v>200</c:v>
                </c:pt>
                <c:pt idx="1461">
                  <c:v>200</c:v>
                </c:pt>
                <c:pt idx="1462">
                  <c:v>200</c:v>
                </c:pt>
                <c:pt idx="1463">
                  <c:v>200</c:v>
                </c:pt>
                <c:pt idx="1464">
                  <c:v>200</c:v>
                </c:pt>
                <c:pt idx="1465">
                  <c:v>200</c:v>
                </c:pt>
                <c:pt idx="1466">
                  <c:v>200</c:v>
                </c:pt>
                <c:pt idx="1467">
                  <c:v>200</c:v>
                </c:pt>
                <c:pt idx="1468">
                  <c:v>200</c:v>
                </c:pt>
                <c:pt idx="1469">
                  <c:v>200</c:v>
                </c:pt>
                <c:pt idx="1470">
                  <c:v>200</c:v>
                </c:pt>
                <c:pt idx="1471">
                  <c:v>200</c:v>
                </c:pt>
                <c:pt idx="1472">
                  <c:v>200</c:v>
                </c:pt>
                <c:pt idx="1473">
                  <c:v>200</c:v>
                </c:pt>
                <c:pt idx="1474">
                  <c:v>200</c:v>
                </c:pt>
                <c:pt idx="1475">
                  <c:v>162.25</c:v>
                </c:pt>
                <c:pt idx="1476">
                  <c:v>195.25</c:v>
                </c:pt>
                <c:pt idx="1477">
                  <c:v>198.75</c:v>
                </c:pt>
                <c:pt idx="1478">
                  <c:v>200</c:v>
                </c:pt>
                <c:pt idx="1479">
                  <c:v>200</c:v>
                </c:pt>
                <c:pt idx="1480">
                  <c:v>175.5</c:v>
                </c:pt>
                <c:pt idx="1481">
                  <c:v>172.5</c:v>
                </c:pt>
                <c:pt idx="1482">
                  <c:v>159</c:v>
                </c:pt>
                <c:pt idx="1483">
                  <c:v>167.75</c:v>
                </c:pt>
                <c:pt idx="1484">
                  <c:v>152.75</c:v>
                </c:pt>
                <c:pt idx="1485">
                  <c:v>170.5</c:v>
                </c:pt>
                <c:pt idx="1486">
                  <c:v>200</c:v>
                </c:pt>
                <c:pt idx="1487">
                  <c:v>200</c:v>
                </c:pt>
                <c:pt idx="1488">
                  <c:v>162</c:v>
                </c:pt>
                <c:pt idx="1489">
                  <c:v>169.75</c:v>
                </c:pt>
                <c:pt idx="1490">
                  <c:v>187.25</c:v>
                </c:pt>
                <c:pt idx="1491">
                  <c:v>157.5</c:v>
                </c:pt>
                <c:pt idx="1492">
                  <c:v>156.5</c:v>
                </c:pt>
                <c:pt idx="1493">
                  <c:v>199.75</c:v>
                </c:pt>
                <c:pt idx="1494">
                  <c:v>169.25</c:v>
                </c:pt>
                <c:pt idx="1495">
                  <c:v>152.75</c:v>
                </c:pt>
                <c:pt idx="1496">
                  <c:v>161.75</c:v>
                </c:pt>
                <c:pt idx="1497">
                  <c:v>157.25</c:v>
                </c:pt>
                <c:pt idx="1498">
                  <c:v>167.75</c:v>
                </c:pt>
                <c:pt idx="1499">
                  <c:v>189.5</c:v>
                </c:pt>
                <c:pt idx="1500">
                  <c:v>179.25</c:v>
                </c:pt>
                <c:pt idx="1501">
                  <c:v>200</c:v>
                </c:pt>
                <c:pt idx="1502">
                  <c:v>200</c:v>
                </c:pt>
                <c:pt idx="1503">
                  <c:v>170</c:v>
                </c:pt>
                <c:pt idx="1504">
                  <c:v>200</c:v>
                </c:pt>
                <c:pt idx="1505">
                  <c:v>200</c:v>
                </c:pt>
                <c:pt idx="1506">
                  <c:v>200</c:v>
                </c:pt>
                <c:pt idx="1507">
                  <c:v>200</c:v>
                </c:pt>
                <c:pt idx="1508">
                  <c:v>200</c:v>
                </c:pt>
                <c:pt idx="1509">
                  <c:v>200</c:v>
                </c:pt>
                <c:pt idx="1510">
                  <c:v>200</c:v>
                </c:pt>
                <c:pt idx="1511">
                  <c:v>200</c:v>
                </c:pt>
                <c:pt idx="1512">
                  <c:v>200</c:v>
                </c:pt>
                <c:pt idx="1513">
                  <c:v>200</c:v>
                </c:pt>
                <c:pt idx="1514">
                  <c:v>200</c:v>
                </c:pt>
                <c:pt idx="1515">
                  <c:v>200</c:v>
                </c:pt>
                <c:pt idx="1516">
                  <c:v>200</c:v>
                </c:pt>
                <c:pt idx="1517">
                  <c:v>200</c:v>
                </c:pt>
                <c:pt idx="1518">
                  <c:v>200</c:v>
                </c:pt>
                <c:pt idx="1519">
                  <c:v>200</c:v>
                </c:pt>
                <c:pt idx="1520">
                  <c:v>200</c:v>
                </c:pt>
                <c:pt idx="1521">
                  <c:v>163.5</c:v>
                </c:pt>
                <c:pt idx="1522">
                  <c:v>200</c:v>
                </c:pt>
                <c:pt idx="1523">
                  <c:v>200</c:v>
                </c:pt>
                <c:pt idx="1524">
                  <c:v>200</c:v>
                </c:pt>
                <c:pt idx="1525">
                  <c:v>200</c:v>
                </c:pt>
                <c:pt idx="1526">
                  <c:v>200</c:v>
                </c:pt>
                <c:pt idx="1527">
                  <c:v>196.5</c:v>
                </c:pt>
                <c:pt idx="1528">
                  <c:v>200</c:v>
                </c:pt>
                <c:pt idx="1529">
                  <c:v>200</c:v>
                </c:pt>
                <c:pt idx="1530">
                  <c:v>200</c:v>
                </c:pt>
                <c:pt idx="1531">
                  <c:v>200</c:v>
                </c:pt>
                <c:pt idx="1532">
                  <c:v>200</c:v>
                </c:pt>
                <c:pt idx="1533">
                  <c:v>200</c:v>
                </c:pt>
                <c:pt idx="1534">
                  <c:v>200</c:v>
                </c:pt>
                <c:pt idx="1535">
                  <c:v>200</c:v>
                </c:pt>
                <c:pt idx="1536">
                  <c:v>200</c:v>
                </c:pt>
                <c:pt idx="1537">
                  <c:v>196.25</c:v>
                </c:pt>
                <c:pt idx="1538">
                  <c:v>200</c:v>
                </c:pt>
                <c:pt idx="1539">
                  <c:v>170.25</c:v>
                </c:pt>
                <c:pt idx="1540">
                  <c:v>200</c:v>
                </c:pt>
                <c:pt idx="1541">
                  <c:v>163</c:v>
                </c:pt>
                <c:pt idx="1542">
                  <c:v>158.25</c:v>
                </c:pt>
                <c:pt idx="1543">
                  <c:v>153.5</c:v>
                </c:pt>
                <c:pt idx="1544">
                  <c:v>153</c:v>
                </c:pt>
                <c:pt idx="1545">
                  <c:v>174.5</c:v>
                </c:pt>
                <c:pt idx="1546">
                  <c:v>200</c:v>
                </c:pt>
                <c:pt idx="1547">
                  <c:v>157</c:v>
                </c:pt>
                <c:pt idx="1548">
                  <c:v>200</c:v>
                </c:pt>
                <c:pt idx="1549">
                  <c:v>186</c:v>
                </c:pt>
                <c:pt idx="1550">
                  <c:v>163.75</c:v>
                </c:pt>
                <c:pt idx="1551">
                  <c:v>155.25</c:v>
                </c:pt>
                <c:pt idx="1552">
                  <c:v>198.25</c:v>
                </c:pt>
                <c:pt idx="1553">
                  <c:v>200</c:v>
                </c:pt>
                <c:pt idx="1554">
                  <c:v>175.5</c:v>
                </c:pt>
                <c:pt idx="1555">
                  <c:v>161.25</c:v>
                </c:pt>
                <c:pt idx="1556">
                  <c:v>200</c:v>
                </c:pt>
                <c:pt idx="1557">
                  <c:v>200</c:v>
                </c:pt>
                <c:pt idx="1558">
                  <c:v>165.5</c:v>
                </c:pt>
                <c:pt idx="1559">
                  <c:v>168.75</c:v>
                </c:pt>
                <c:pt idx="1560">
                  <c:v>156.25</c:v>
                </c:pt>
                <c:pt idx="1561">
                  <c:v>185.5</c:v>
                </c:pt>
                <c:pt idx="1562">
                  <c:v>159.5</c:v>
                </c:pt>
                <c:pt idx="1563">
                  <c:v>173.75</c:v>
                </c:pt>
                <c:pt idx="1564">
                  <c:v>170.25</c:v>
                </c:pt>
                <c:pt idx="1565">
                  <c:v>110.75</c:v>
                </c:pt>
                <c:pt idx="1566">
                  <c:v>161.5</c:v>
                </c:pt>
                <c:pt idx="1567">
                  <c:v>199.25</c:v>
                </c:pt>
                <c:pt idx="1568">
                  <c:v>156.5</c:v>
                </c:pt>
                <c:pt idx="1569">
                  <c:v>163.5</c:v>
                </c:pt>
                <c:pt idx="1570">
                  <c:v>180.75</c:v>
                </c:pt>
                <c:pt idx="1571">
                  <c:v>198</c:v>
                </c:pt>
                <c:pt idx="1572">
                  <c:v>200</c:v>
                </c:pt>
                <c:pt idx="1573">
                  <c:v>194.75</c:v>
                </c:pt>
                <c:pt idx="1574">
                  <c:v>154</c:v>
                </c:pt>
                <c:pt idx="1575">
                  <c:v>152.75</c:v>
                </c:pt>
                <c:pt idx="1576">
                  <c:v>200</c:v>
                </c:pt>
                <c:pt idx="1577">
                  <c:v>200</c:v>
                </c:pt>
                <c:pt idx="1578">
                  <c:v>200</c:v>
                </c:pt>
                <c:pt idx="1579">
                  <c:v>155.5</c:v>
                </c:pt>
                <c:pt idx="1580">
                  <c:v>152</c:v>
                </c:pt>
                <c:pt idx="1581">
                  <c:v>152.75</c:v>
                </c:pt>
                <c:pt idx="1582">
                  <c:v>162</c:v>
                </c:pt>
                <c:pt idx="1583">
                  <c:v>168.75</c:v>
                </c:pt>
                <c:pt idx="1584">
                  <c:v>200</c:v>
                </c:pt>
                <c:pt idx="1585">
                  <c:v>200</c:v>
                </c:pt>
                <c:pt idx="1586">
                  <c:v>200</c:v>
                </c:pt>
                <c:pt idx="1587">
                  <c:v>200</c:v>
                </c:pt>
                <c:pt idx="1588">
                  <c:v>200</c:v>
                </c:pt>
                <c:pt idx="1589">
                  <c:v>191.25</c:v>
                </c:pt>
                <c:pt idx="1590">
                  <c:v>200</c:v>
                </c:pt>
                <c:pt idx="1591">
                  <c:v>200</c:v>
                </c:pt>
                <c:pt idx="1592">
                  <c:v>200</c:v>
                </c:pt>
                <c:pt idx="1593">
                  <c:v>200</c:v>
                </c:pt>
                <c:pt idx="1594">
                  <c:v>178.5</c:v>
                </c:pt>
                <c:pt idx="1595">
                  <c:v>200</c:v>
                </c:pt>
                <c:pt idx="1596">
                  <c:v>200</c:v>
                </c:pt>
                <c:pt idx="1597">
                  <c:v>200</c:v>
                </c:pt>
                <c:pt idx="1598">
                  <c:v>200</c:v>
                </c:pt>
                <c:pt idx="1599">
                  <c:v>200</c:v>
                </c:pt>
                <c:pt idx="1600">
                  <c:v>200</c:v>
                </c:pt>
                <c:pt idx="1601">
                  <c:v>200</c:v>
                </c:pt>
                <c:pt idx="1602">
                  <c:v>200</c:v>
                </c:pt>
                <c:pt idx="1603">
                  <c:v>200</c:v>
                </c:pt>
                <c:pt idx="1604">
                  <c:v>200</c:v>
                </c:pt>
                <c:pt idx="1605">
                  <c:v>168.75</c:v>
                </c:pt>
                <c:pt idx="1606">
                  <c:v>153.5</c:v>
                </c:pt>
                <c:pt idx="1607">
                  <c:v>170.75</c:v>
                </c:pt>
                <c:pt idx="1608">
                  <c:v>163</c:v>
                </c:pt>
                <c:pt idx="1609">
                  <c:v>200</c:v>
                </c:pt>
                <c:pt idx="1610">
                  <c:v>143</c:v>
                </c:pt>
                <c:pt idx="1611">
                  <c:v>167.25</c:v>
                </c:pt>
                <c:pt idx="1612">
                  <c:v>185.5</c:v>
                </c:pt>
                <c:pt idx="1613">
                  <c:v>200</c:v>
                </c:pt>
                <c:pt idx="1614">
                  <c:v>200</c:v>
                </c:pt>
                <c:pt idx="1615">
                  <c:v>200</c:v>
                </c:pt>
                <c:pt idx="1616">
                  <c:v>200</c:v>
                </c:pt>
                <c:pt idx="1617">
                  <c:v>200</c:v>
                </c:pt>
                <c:pt idx="1618">
                  <c:v>200</c:v>
                </c:pt>
                <c:pt idx="1619">
                  <c:v>200</c:v>
                </c:pt>
                <c:pt idx="1620">
                  <c:v>200</c:v>
                </c:pt>
                <c:pt idx="1621">
                  <c:v>200</c:v>
                </c:pt>
                <c:pt idx="1622">
                  <c:v>200</c:v>
                </c:pt>
                <c:pt idx="1623">
                  <c:v>200</c:v>
                </c:pt>
                <c:pt idx="1624">
                  <c:v>200</c:v>
                </c:pt>
                <c:pt idx="1625">
                  <c:v>200</c:v>
                </c:pt>
                <c:pt idx="1626">
                  <c:v>200</c:v>
                </c:pt>
                <c:pt idx="1627">
                  <c:v>200</c:v>
                </c:pt>
                <c:pt idx="1628">
                  <c:v>200</c:v>
                </c:pt>
                <c:pt idx="1629">
                  <c:v>200</c:v>
                </c:pt>
                <c:pt idx="1630">
                  <c:v>200</c:v>
                </c:pt>
                <c:pt idx="1631">
                  <c:v>200</c:v>
                </c:pt>
                <c:pt idx="1632">
                  <c:v>200</c:v>
                </c:pt>
                <c:pt idx="1633">
                  <c:v>200</c:v>
                </c:pt>
                <c:pt idx="1634">
                  <c:v>200</c:v>
                </c:pt>
                <c:pt idx="1635">
                  <c:v>200</c:v>
                </c:pt>
                <c:pt idx="1636">
                  <c:v>200</c:v>
                </c:pt>
                <c:pt idx="1637">
                  <c:v>200</c:v>
                </c:pt>
                <c:pt idx="1638">
                  <c:v>200</c:v>
                </c:pt>
                <c:pt idx="1639">
                  <c:v>200</c:v>
                </c:pt>
                <c:pt idx="1640">
                  <c:v>200</c:v>
                </c:pt>
                <c:pt idx="1641">
                  <c:v>200</c:v>
                </c:pt>
                <c:pt idx="1642">
                  <c:v>200</c:v>
                </c:pt>
                <c:pt idx="1643">
                  <c:v>200</c:v>
                </c:pt>
                <c:pt idx="1644">
                  <c:v>200</c:v>
                </c:pt>
                <c:pt idx="1645">
                  <c:v>200</c:v>
                </c:pt>
                <c:pt idx="1646">
                  <c:v>200</c:v>
                </c:pt>
                <c:pt idx="1647">
                  <c:v>200</c:v>
                </c:pt>
                <c:pt idx="1648">
                  <c:v>200</c:v>
                </c:pt>
                <c:pt idx="1649">
                  <c:v>200</c:v>
                </c:pt>
                <c:pt idx="1650">
                  <c:v>200</c:v>
                </c:pt>
                <c:pt idx="1651">
                  <c:v>200</c:v>
                </c:pt>
                <c:pt idx="1652">
                  <c:v>200</c:v>
                </c:pt>
                <c:pt idx="1653">
                  <c:v>200</c:v>
                </c:pt>
                <c:pt idx="1654">
                  <c:v>200</c:v>
                </c:pt>
                <c:pt idx="1655">
                  <c:v>200</c:v>
                </c:pt>
                <c:pt idx="1656">
                  <c:v>200</c:v>
                </c:pt>
                <c:pt idx="1657">
                  <c:v>200</c:v>
                </c:pt>
                <c:pt idx="1658">
                  <c:v>200</c:v>
                </c:pt>
                <c:pt idx="1659">
                  <c:v>200</c:v>
                </c:pt>
                <c:pt idx="1660">
                  <c:v>200</c:v>
                </c:pt>
                <c:pt idx="1661">
                  <c:v>200</c:v>
                </c:pt>
                <c:pt idx="1662">
                  <c:v>200</c:v>
                </c:pt>
                <c:pt idx="1663">
                  <c:v>200</c:v>
                </c:pt>
                <c:pt idx="1664">
                  <c:v>200</c:v>
                </c:pt>
                <c:pt idx="1665">
                  <c:v>200</c:v>
                </c:pt>
                <c:pt idx="1666">
                  <c:v>200</c:v>
                </c:pt>
                <c:pt idx="1667">
                  <c:v>200</c:v>
                </c:pt>
                <c:pt idx="1668">
                  <c:v>200</c:v>
                </c:pt>
                <c:pt idx="1669">
                  <c:v>200</c:v>
                </c:pt>
                <c:pt idx="1670">
                  <c:v>200</c:v>
                </c:pt>
                <c:pt idx="1671">
                  <c:v>200</c:v>
                </c:pt>
                <c:pt idx="1672">
                  <c:v>200</c:v>
                </c:pt>
                <c:pt idx="1673">
                  <c:v>200</c:v>
                </c:pt>
                <c:pt idx="1674">
                  <c:v>200</c:v>
                </c:pt>
                <c:pt idx="1675">
                  <c:v>200</c:v>
                </c:pt>
                <c:pt idx="1676">
                  <c:v>200</c:v>
                </c:pt>
                <c:pt idx="1677">
                  <c:v>200</c:v>
                </c:pt>
                <c:pt idx="1678">
                  <c:v>200</c:v>
                </c:pt>
                <c:pt idx="1679">
                  <c:v>200</c:v>
                </c:pt>
                <c:pt idx="1680">
                  <c:v>200</c:v>
                </c:pt>
                <c:pt idx="1681">
                  <c:v>200</c:v>
                </c:pt>
                <c:pt idx="1682">
                  <c:v>200</c:v>
                </c:pt>
                <c:pt idx="1683">
                  <c:v>200</c:v>
                </c:pt>
                <c:pt idx="1684">
                  <c:v>200</c:v>
                </c:pt>
                <c:pt idx="1685">
                  <c:v>200</c:v>
                </c:pt>
                <c:pt idx="1686">
                  <c:v>200</c:v>
                </c:pt>
                <c:pt idx="1687">
                  <c:v>200</c:v>
                </c:pt>
                <c:pt idx="1688">
                  <c:v>200</c:v>
                </c:pt>
                <c:pt idx="1689">
                  <c:v>200</c:v>
                </c:pt>
                <c:pt idx="1690">
                  <c:v>200</c:v>
                </c:pt>
                <c:pt idx="1691">
                  <c:v>200</c:v>
                </c:pt>
                <c:pt idx="1692">
                  <c:v>200</c:v>
                </c:pt>
                <c:pt idx="1693">
                  <c:v>200</c:v>
                </c:pt>
                <c:pt idx="1694">
                  <c:v>200</c:v>
                </c:pt>
                <c:pt idx="1695">
                  <c:v>200</c:v>
                </c:pt>
                <c:pt idx="1696">
                  <c:v>200</c:v>
                </c:pt>
                <c:pt idx="1697">
                  <c:v>200</c:v>
                </c:pt>
                <c:pt idx="1698">
                  <c:v>200</c:v>
                </c:pt>
                <c:pt idx="1699">
                  <c:v>200</c:v>
                </c:pt>
                <c:pt idx="1700">
                  <c:v>200</c:v>
                </c:pt>
                <c:pt idx="1701">
                  <c:v>200</c:v>
                </c:pt>
                <c:pt idx="1702">
                  <c:v>200</c:v>
                </c:pt>
                <c:pt idx="1703">
                  <c:v>191</c:v>
                </c:pt>
                <c:pt idx="1704">
                  <c:v>200</c:v>
                </c:pt>
                <c:pt idx="1705">
                  <c:v>200</c:v>
                </c:pt>
                <c:pt idx="1706">
                  <c:v>200</c:v>
                </c:pt>
                <c:pt idx="1707">
                  <c:v>200</c:v>
                </c:pt>
                <c:pt idx="1708">
                  <c:v>200</c:v>
                </c:pt>
                <c:pt idx="1709">
                  <c:v>200</c:v>
                </c:pt>
                <c:pt idx="1710">
                  <c:v>200</c:v>
                </c:pt>
                <c:pt idx="1711">
                  <c:v>200</c:v>
                </c:pt>
                <c:pt idx="1712">
                  <c:v>200</c:v>
                </c:pt>
                <c:pt idx="1713">
                  <c:v>200</c:v>
                </c:pt>
                <c:pt idx="1714">
                  <c:v>200</c:v>
                </c:pt>
                <c:pt idx="1715">
                  <c:v>200</c:v>
                </c:pt>
                <c:pt idx="1716">
                  <c:v>200</c:v>
                </c:pt>
                <c:pt idx="1717">
                  <c:v>200</c:v>
                </c:pt>
                <c:pt idx="1718">
                  <c:v>200</c:v>
                </c:pt>
                <c:pt idx="1719">
                  <c:v>200</c:v>
                </c:pt>
                <c:pt idx="1720">
                  <c:v>200</c:v>
                </c:pt>
                <c:pt idx="1721">
                  <c:v>200</c:v>
                </c:pt>
                <c:pt idx="1722">
                  <c:v>200</c:v>
                </c:pt>
                <c:pt idx="1723">
                  <c:v>200</c:v>
                </c:pt>
                <c:pt idx="1724">
                  <c:v>200</c:v>
                </c:pt>
                <c:pt idx="1725">
                  <c:v>200</c:v>
                </c:pt>
                <c:pt idx="1726">
                  <c:v>200</c:v>
                </c:pt>
                <c:pt idx="1727">
                  <c:v>200</c:v>
                </c:pt>
                <c:pt idx="1728">
                  <c:v>200</c:v>
                </c:pt>
                <c:pt idx="1729">
                  <c:v>200</c:v>
                </c:pt>
                <c:pt idx="1730">
                  <c:v>200</c:v>
                </c:pt>
                <c:pt idx="1731">
                  <c:v>200</c:v>
                </c:pt>
                <c:pt idx="1732">
                  <c:v>200</c:v>
                </c:pt>
                <c:pt idx="1733">
                  <c:v>200</c:v>
                </c:pt>
                <c:pt idx="1734">
                  <c:v>200</c:v>
                </c:pt>
                <c:pt idx="1735">
                  <c:v>200</c:v>
                </c:pt>
                <c:pt idx="1736">
                  <c:v>200</c:v>
                </c:pt>
                <c:pt idx="1737">
                  <c:v>200</c:v>
                </c:pt>
                <c:pt idx="1738">
                  <c:v>200</c:v>
                </c:pt>
                <c:pt idx="1739">
                  <c:v>200</c:v>
                </c:pt>
                <c:pt idx="1740">
                  <c:v>200</c:v>
                </c:pt>
                <c:pt idx="1741">
                  <c:v>200</c:v>
                </c:pt>
                <c:pt idx="1742">
                  <c:v>200</c:v>
                </c:pt>
                <c:pt idx="1743">
                  <c:v>200</c:v>
                </c:pt>
                <c:pt idx="1744">
                  <c:v>200</c:v>
                </c:pt>
                <c:pt idx="1745">
                  <c:v>200</c:v>
                </c:pt>
                <c:pt idx="1746">
                  <c:v>200</c:v>
                </c:pt>
                <c:pt idx="1747">
                  <c:v>200</c:v>
                </c:pt>
                <c:pt idx="1748">
                  <c:v>200</c:v>
                </c:pt>
                <c:pt idx="1749">
                  <c:v>200</c:v>
                </c:pt>
                <c:pt idx="1750">
                  <c:v>200</c:v>
                </c:pt>
                <c:pt idx="1751">
                  <c:v>200</c:v>
                </c:pt>
                <c:pt idx="1752">
                  <c:v>200</c:v>
                </c:pt>
                <c:pt idx="1753">
                  <c:v>200</c:v>
                </c:pt>
                <c:pt idx="1754">
                  <c:v>200</c:v>
                </c:pt>
                <c:pt idx="1755">
                  <c:v>200</c:v>
                </c:pt>
                <c:pt idx="1756">
                  <c:v>200</c:v>
                </c:pt>
                <c:pt idx="1757">
                  <c:v>200</c:v>
                </c:pt>
                <c:pt idx="1758">
                  <c:v>200</c:v>
                </c:pt>
                <c:pt idx="1759">
                  <c:v>200</c:v>
                </c:pt>
                <c:pt idx="1760">
                  <c:v>200</c:v>
                </c:pt>
                <c:pt idx="1761">
                  <c:v>200</c:v>
                </c:pt>
                <c:pt idx="1762">
                  <c:v>200</c:v>
                </c:pt>
                <c:pt idx="1763">
                  <c:v>200</c:v>
                </c:pt>
                <c:pt idx="1764">
                  <c:v>200</c:v>
                </c:pt>
                <c:pt idx="1765">
                  <c:v>200</c:v>
                </c:pt>
                <c:pt idx="1766">
                  <c:v>200</c:v>
                </c:pt>
                <c:pt idx="1767">
                  <c:v>200</c:v>
                </c:pt>
                <c:pt idx="1768">
                  <c:v>200</c:v>
                </c:pt>
                <c:pt idx="1769">
                  <c:v>200</c:v>
                </c:pt>
                <c:pt idx="1770">
                  <c:v>200</c:v>
                </c:pt>
                <c:pt idx="1771">
                  <c:v>200</c:v>
                </c:pt>
                <c:pt idx="1772">
                  <c:v>200</c:v>
                </c:pt>
                <c:pt idx="1773">
                  <c:v>200</c:v>
                </c:pt>
                <c:pt idx="1774">
                  <c:v>200</c:v>
                </c:pt>
                <c:pt idx="1775">
                  <c:v>200</c:v>
                </c:pt>
                <c:pt idx="1776">
                  <c:v>200</c:v>
                </c:pt>
                <c:pt idx="1777">
                  <c:v>200</c:v>
                </c:pt>
                <c:pt idx="1778">
                  <c:v>200</c:v>
                </c:pt>
                <c:pt idx="1779">
                  <c:v>200</c:v>
                </c:pt>
                <c:pt idx="1780">
                  <c:v>200</c:v>
                </c:pt>
                <c:pt idx="1781">
                  <c:v>200</c:v>
                </c:pt>
                <c:pt idx="1782">
                  <c:v>200</c:v>
                </c:pt>
                <c:pt idx="1783">
                  <c:v>200</c:v>
                </c:pt>
                <c:pt idx="1784">
                  <c:v>200</c:v>
                </c:pt>
                <c:pt idx="1785">
                  <c:v>200</c:v>
                </c:pt>
                <c:pt idx="1786">
                  <c:v>200</c:v>
                </c:pt>
                <c:pt idx="1787">
                  <c:v>193.75</c:v>
                </c:pt>
                <c:pt idx="1788">
                  <c:v>200</c:v>
                </c:pt>
                <c:pt idx="1789">
                  <c:v>200</c:v>
                </c:pt>
                <c:pt idx="1790">
                  <c:v>200</c:v>
                </c:pt>
                <c:pt idx="1791">
                  <c:v>200</c:v>
                </c:pt>
                <c:pt idx="1792">
                  <c:v>200</c:v>
                </c:pt>
                <c:pt idx="1793">
                  <c:v>200</c:v>
                </c:pt>
                <c:pt idx="1794">
                  <c:v>200</c:v>
                </c:pt>
                <c:pt idx="1795">
                  <c:v>200</c:v>
                </c:pt>
                <c:pt idx="1796">
                  <c:v>200</c:v>
                </c:pt>
                <c:pt idx="1797">
                  <c:v>200</c:v>
                </c:pt>
                <c:pt idx="1798">
                  <c:v>200</c:v>
                </c:pt>
                <c:pt idx="1799">
                  <c:v>200</c:v>
                </c:pt>
                <c:pt idx="1800">
                  <c:v>200</c:v>
                </c:pt>
                <c:pt idx="1801">
                  <c:v>200</c:v>
                </c:pt>
                <c:pt idx="1802">
                  <c:v>200</c:v>
                </c:pt>
                <c:pt idx="1803">
                  <c:v>200</c:v>
                </c:pt>
                <c:pt idx="1804">
                  <c:v>200</c:v>
                </c:pt>
                <c:pt idx="1805">
                  <c:v>200</c:v>
                </c:pt>
                <c:pt idx="1806">
                  <c:v>200</c:v>
                </c:pt>
                <c:pt idx="1807">
                  <c:v>200</c:v>
                </c:pt>
                <c:pt idx="1808">
                  <c:v>200</c:v>
                </c:pt>
                <c:pt idx="1809">
                  <c:v>200</c:v>
                </c:pt>
                <c:pt idx="1810">
                  <c:v>200</c:v>
                </c:pt>
                <c:pt idx="1811">
                  <c:v>200</c:v>
                </c:pt>
                <c:pt idx="1812">
                  <c:v>200</c:v>
                </c:pt>
                <c:pt idx="1813">
                  <c:v>200</c:v>
                </c:pt>
                <c:pt idx="1814">
                  <c:v>200</c:v>
                </c:pt>
                <c:pt idx="1815">
                  <c:v>200</c:v>
                </c:pt>
                <c:pt idx="1816">
                  <c:v>200</c:v>
                </c:pt>
                <c:pt idx="1817">
                  <c:v>200</c:v>
                </c:pt>
                <c:pt idx="1818">
                  <c:v>200</c:v>
                </c:pt>
                <c:pt idx="1819">
                  <c:v>200</c:v>
                </c:pt>
                <c:pt idx="1820">
                  <c:v>200</c:v>
                </c:pt>
                <c:pt idx="1821">
                  <c:v>200</c:v>
                </c:pt>
                <c:pt idx="1822">
                  <c:v>200</c:v>
                </c:pt>
                <c:pt idx="1823">
                  <c:v>200</c:v>
                </c:pt>
                <c:pt idx="1824">
                  <c:v>200</c:v>
                </c:pt>
                <c:pt idx="1825">
                  <c:v>200</c:v>
                </c:pt>
                <c:pt idx="1826">
                  <c:v>200</c:v>
                </c:pt>
                <c:pt idx="1827">
                  <c:v>200</c:v>
                </c:pt>
                <c:pt idx="1828">
                  <c:v>200</c:v>
                </c:pt>
                <c:pt idx="1829">
                  <c:v>200</c:v>
                </c:pt>
                <c:pt idx="1830">
                  <c:v>200</c:v>
                </c:pt>
                <c:pt idx="1831">
                  <c:v>200</c:v>
                </c:pt>
                <c:pt idx="1832">
                  <c:v>200</c:v>
                </c:pt>
                <c:pt idx="1833">
                  <c:v>200</c:v>
                </c:pt>
                <c:pt idx="1834">
                  <c:v>200</c:v>
                </c:pt>
                <c:pt idx="1835">
                  <c:v>200</c:v>
                </c:pt>
                <c:pt idx="1836">
                  <c:v>200</c:v>
                </c:pt>
                <c:pt idx="1837">
                  <c:v>200</c:v>
                </c:pt>
                <c:pt idx="1838">
                  <c:v>200</c:v>
                </c:pt>
                <c:pt idx="1839">
                  <c:v>200</c:v>
                </c:pt>
                <c:pt idx="1840">
                  <c:v>200</c:v>
                </c:pt>
                <c:pt idx="1841">
                  <c:v>200</c:v>
                </c:pt>
                <c:pt idx="1842">
                  <c:v>200</c:v>
                </c:pt>
                <c:pt idx="1843">
                  <c:v>200</c:v>
                </c:pt>
                <c:pt idx="1844">
                  <c:v>200</c:v>
                </c:pt>
                <c:pt idx="1845">
                  <c:v>200</c:v>
                </c:pt>
                <c:pt idx="1846">
                  <c:v>200</c:v>
                </c:pt>
                <c:pt idx="1847">
                  <c:v>200</c:v>
                </c:pt>
                <c:pt idx="1848">
                  <c:v>200</c:v>
                </c:pt>
                <c:pt idx="1849">
                  <c:v>200</c:v>
                </c:pt>
                <c:pt idx="1850">
                  <c:v>200</c:v>
                </c:pt>
                <c:pt idx="1851">
                  <c:v>200</c:v>
                </c:pt>
                <c:pt idx="1852">
                  <c:v>200</c:v>
                </c:pt>
                <c:pt idx="1853">
                  <c:v>200</c:v>
                </c:pt>
                <c:pt idx="1854">
                  <c:v>200</c:v>
                </c:pt>
                <c:pt idx="1855">
                  <c:v>200</c:v>
                </c:pt>
                <c:pt idx="1856">
                  <c:v>200</c:v>
                </c:pt>
                <c:pt idx="1857">
                  <c:v>200</c:v>
                </c:pt>
                <c:pt idx="1858">
                  <c:v>200</c:v>
                </c:pt>
                <c:pt idx="1859">
                  <c:v>200</c:v>
                </c:pt>
                <c:pt idx="1860">
                  <c:v>200</c:v>
                </c:pt>
                <c:pt idx="1861">
                  <c:v>200</c:v>
                </c:pt>
                <c:pt idx="1862">
                  <c:v>200</c:v>
                </c:pt>
                <c:pt idx="1863">
                  <c:v>200</c:v>
                </c:pt>
                <c:pt idx="1864">
                  <c:v>200</c:v>
                </c:pt>
                <c:pt idx="1865">
                  <c:v>200</c:v>
                </c:pt>
                <c:pt idx="1866">
                  <c:v>200</c:v>
                </c:pt>
                <c:pt idx="1867">
                  <c:v>200</c:v>
                </c:pt>
                <c:pt idx="1868">
                  <c:v>200</c:v>
                </c:pt>
                <c:pt idx="1869">
                  <c:v>200</c:v>
                </c:pt>
                <c:pt idx="1870">
                  <c:v>200</c:v>
                </c:pt>
                <c:pt idx="1871">
                  <c:v>200</c:v>
                </c:pt>
                <c:pt idx="1872">
                  <c:v>200</c:v>
                </c:pt>
                <c:pt idx="1873">
                  <c:v>200</c:v>
                </c:pt>
                <c:pt idx="1874">
                  <c:v>200</c:v>
                </c:pt>
                <c:pt idx="1875">
                  <c:v>200</c:v>
                </c:pt>
                <c:pt idx="1876">
                  <c:v>200</c:v>
                </c:pt>
                <c:pt idx="1877">
                  <c:v>200</c:v>
                </c:pt>
                <c:pt idx="1878">
                  <c:v>200</c:v>
                </c:pt>
                <c:pt idx="1879">
                  <c:v>200</c:v>
                </c:pt>
                <c:pt idx="1880">
                  <c:v>200</c:v>
                </c:pt>
                <c:pt idx="1881">
                  <c:v>200</c:v>
                </c:pt>
                <c:pt idx="1882">
                  <c:v>200</c:v>
                </c:pt>
                <c:pt idx="1883">
                  <c:v>200</c:v>
                </c:pt>
                <c:pt idx="1884">
                  <c:v>200</c:v>
                </c:pt>
                <c:pt idx="1885">
                  <c:v>200</c:v>
                </c:pt>
                <c:pt idx="1886">
                  <c:v>200</c:v>
                </c:pt>
                <c:pt idx="1887">
                  <c:v>200</c:v>
                </c:pt>
                <c:pt idx="1888">
                  <c:v>200</c:v>
                </c:pt>
                <c:pt idx="1889">
                  <c:v>200</c:v>
                </c:pt>
                <c:pt idx="1890">
                  <c:v>200</c:v>
                </c:pt>
                <c:pt idx="1891">
                  <c:v>200</c:v>
                </c:pt>
                <c:pt idx="1892">
                  <c:v>200</c:v>
                </c:pt>
                <c:pt idx="1893">
                  <c:v>200</c:v>
                </c:pt>
                <c:pt idx="1894">
                  <c:v>200</c:v>
                </c:pt>
                <c:pt idx="1895">
                  <c:v>200</c:v>
                </c:pt>
                <c:pt idx="1896">
                  <c:v>200</c:v>
                </c:pt>
                <c:pt idx="1897">
                  <c:v>200</c:v>
                </c:pt>
                <c:pt idx="1898">
                  <c:v>200</c:v>
                </c:pt>
                <c:pt idx="1899">
                  <c:v>200</c:v>
                </c:pt>
                <c:pt idx="1900">
                  <c:v>200</c:v>
                </c:pt>
                <c:pt idx="1901">
                  <c:v>200</c:v>
                </c:pt>
                <c:pt idx="1902">
                  <c:v>200</c:v>
                </c:pt>
                <c:pt idx="1903">
                  <c:v>200</c:v>
                </c:pt>
                <c:pt idx="1904">
                  <c:v>200</c:v>
                </c:pt>
                <c:pt idx="1905">
                  <c:v>200</c:v>
                </c:pt>
                <c:pt idx="1906">
                  <c:v>200</c:v>
                </c:pt>
                <c:pt idx="1907">
                  <c:v>200</c:v>
                </c:pt>
                <c:pt idx="1908">
                  <c:v>200</c:v>
                </c:pt>
                <c:pt idx="1909">
                  <c:v>200</c:v>
                </c:pt>
                <c:pt idx="1910">
                  <c:v>200</c:v>
                </c:pt>
                <c:pt idx="1911">
                  <c:v>200</c:v>
                </c:pt>
                <c:pt idx="1912">
                  <c:v>200</c:v>
                </c:pt>
                <c:pt idx="1913">
                  <c:v>200</c:v>
                </c:pt>
                <c:pt idx="1914">
                  <c:v>200</c:v>
                </c:pt>
                <c:pt idx="1915">
                  <c:v>200</c:v>
                </c:pt>
                <c:pt idx="1916">
                  <c:v>200</c:v>
                </c:pt>
                <c:pt idx="1917">
                  <c:v>200</c:v>
                </c:pt>
                <c:pt idx="1918">
                  <c:v>200</c:v>
                </c:pt>
                <c:pt idx="1919">
                  <c:v>200</c:v>
                </c:pt>
                <c:pt idx="1920">
                  <c:v>200</c:v>
                </c:pt>
                <c:pt idx="1921">
                  <c:v>200</c:v>
                </c:pt>
                <c:pt idx="1922">
                  <c:v>200</c:v>
                </c:pt>
                <c:pt idx="1923">
                  <c:v>200</c:v>
                </c:pt>
                <c:pt idx="1924">
                  <c:v>200</c:v>
                </c:pt>
                <c:pt idx="1925">
                  <c:v>200</c:v>
                </c:pt>
                <c:pt idx="1926">
                  <c:v>200</c:v>
                </c:pt>
                <c:pt idx="1927">
                  <c:v>158.25</c:v>
                </c:pt>
                <c:pt idx="1928">
                  <c:v>169.75</c:v>
                </c:pt>
                <c:pt idx="1929">
                  <c:v>157.5</c:v>
                </c:pt>
                <c:pt idx="1930">
                  <c:v>180</c:v>
                </c:pt>
                <c:pt idx="1931">
                  <c:v>153</c:v>
                </c:pt>
                <c:pt idx="1932">
                  <c:v>156.25</c:v>
                </c:pt>
                <c:pt idx="1933">
                  <c:v>156</c:v>
                </c:pt>
                <c:pt idx="1934">
                  <c:v>153.5</c:v>
                </c:pt>
                <c:pt idx="1935">
                  <c:v>153</c:v>
                </c:pt>
                <c:pt idx="1936">
                  <c:v>162.75</c:v>
                </c:pt>
                <c:pt idx="1937">
                  <c:v>167.75</c:v>
                </c:pt>
                <c:pt idx="1938">
                  <c:v>161.25</c:v>
                </c:pt>
                <c:pt idx="1939">
                  <c:v>154.75</c:v>
                </c:pt>
                <c:pt idx="1940">
                  <c:v>153.5</c:v>
                </c:pt>
                <c:pt idx="1941">
                  <c:v>164.25</c:v>
                </c:pt>
                <c:pt idx="1942">
                  <c:v>199.75</c:v>
                </c:pt>
                <c:pt idx="1943">
                  <c:v>200</c:v>
                </c:pt>
                <c:pt idx="1944">
                  <c:v>200</c:v>
                </c:pt>
                <c:pt idx="1945">
                  <c:v>200</c:v>
                </c:pt>
                <c:pt idx="1946">
                  <c:v>200</c:v>
                </c:pt>
                <c:pt idx="1947">
                  <c:v>164.25</c:v>
                </c:pt>
                <c:pt idx="1948">
                  <c:v>154.25</c:v>
                </c:pt>
                <c:pt idx="1949">
                  <c:v>200</c:v>
                </c:pt>
                <c:pt idx="1950">
                  <c:v>170</c:v>
                </c:pt>
                <c:pt idx="1951">
                  <c:v>167.5</c:v>
                </c:pt>
                <c:pt idx="1952">
                  <c:v>200</c:v>
                </c:pt>
                <c:pt idx="1953">
                  <c:v>171</c:v>
                </c:pt>
                <c:pt idx="1954">
                  <c:v>200</c:v>
                </c:pt>
                <c:pt idx="1955">
                  <c:v>200</c:v>
                </c:pt>
                <c:pt idx="1956">
                  <c:v>200</c:v>
                </c:pt>
                <c:pt idx="1957">
                  <c:v>157.5</c:v>
                </c:pt>
                <c:pt idx="1958">
                  <c:v>200</c:v>
                </c:pt>
                <c:pt idx="1959">
                  <c:v>200</c:v>
                </c:pt>
                <c:pt idx="1960">
                  <c:v>200</c:v>
                </c:pt>
                <c:pt idx="1961">
                  <c:v>200</c:v>
                </c:pt>
                <c:pt idx="1962">
                  <c:v>200</c:v>
                </c:pt>
                <c:pt idx="1963">
                  <c:v>200</c:v>
                </c:pt>
                <c:pt idx="1964">
                  <c:v>200</c:v>
                </c:pt>
                <c:pt idx="1965">
                  <c:v>162.75</c:v>
                </c:pt>
                <c:pt idx="1966">
                  <c:v>200</c:v>
                </c:pt>
                <c:pt idx="1967">
                  <c:v>175.25</c:v>
                </c:pt>
                <c:pt idx="1968">
                  <c:v>153.75</c:v>
                </c:pt>
                <c:pt idx="1969">
                  <c:v>200</c:v>
                </c:pt>
                <c:pt idx="1970">
                  <c:v>200</c:v>
                </c:pt>
                <c:pt idx="1971">
                  <c:v>200</c:v>
                </c:pt>
                <c:pt idx="1972">
                  <c:v>200</c:v>
                </c:pt>
                <c:pt idx="1973">
                  <c:v>200</c:v>
                </c:pt>
                <c:pt idx="1974">
                  <c:v>200</c:v>
                </c:pt>
                <c:pt idx="1975">
                  <c:v>200</c:v>
                </c:pt>
                <c:pt idx="1976">
                  <c:v>200</c:v>
                </c:pt>
                <c:pt idx="1977">
                  <c:v>200</c:v>
                </c:pt>
                <c:pt idx="1978">
                  <c:v>200</c:v>
                </c:pt>
                <c:pt idx="1979">
                  <c:v>200</c:v>
                </c:pt>
                <c:pt idx="1980">
                  <c:v>200</c:v>
                </c:pt>
                <c:pt idx="1981">
                  <c:v>200</c:v>
                </c:pt>
                <c:pt idx="1982">
                  <c:v>200</c:v>
                </c:pt>
                <c:pt idx="1983">
                  <c:v>200</c:v>
                </c:pt>
                <c:pt idx="1984">
                  <c:v>200</c:v>
                </c:pt>
                <c:pt idx="1985">
                  <c:v>200</c:v>
                </c:pt>
                <c:pt idx="1986">
                  <c:v>200</c:v>
                </c:pt>
                <c:pt idx="1987">
                  <c:v>200</c:v>
                </c:pt>
                <c:pt idx="1988">
                  <c:v>200</c:v>
                </c:pt>
                <c:pt idx="1989">
                  <c:v>200</c:v>
                </c:pt>
                <c:pt idx="1990">
                  <c:v>200</c:v>
                </c:pt>
                <c:pt idx="1991">
                  <c:v>200</c:v>
                </c:pt>
                <c:pt idx="1992">
                  <c:v>200</c:v>
                </c:pt>
                <c:pt idx="1993">
                  <c:v>200</c:v>
                </c:pt>
                <c:pt idx="1994">
                  <c:v>200</c:v>
                </c:pt>
                <c:pt idx="1995">
                  <c:v>200</c:v>
                </c:pt>
                <c:pt idx="1996">
                  <c:v>200</c:v>
                </c:pt>
                <c:pt idx="1997">
                  <c:v>200</c:v>
                </c:pt>
                <c:pt idx="1998">
                  <c:v>200</c:v>
                </c:pt>
                <c:pt idx="1999">
                  <c:v>200</c:v>
                </c:pt>
                <c:pt idx="2000">
                  <c:v>200</c:v>
                </c:pt>
                <c:pt idx="2001">
                  <c:v>200</c:v>
                </c:pt>
                <c:pt idx="2002">
                  <c:v>187.5</c:v>
                </c:pt>
                <c:pt idx="2003">
                  <c:v>185.75</c:v>
                </c:pt>
                <c:pt idx="2004">
                  <c:v>200</c:v>
                </c:pt>
                <c:pt idx="2005">
                  <c:v>187.75</c:v>
                </c:pt>
                <c:pt idx="2006">
                  <c:v>172.25</c:v>
                </c:pt>
                <c:pt idx="2007">
                  <c:v>155.25</c:v>
                </c:pt>
                <c:pt idx="2008">
                  <c:v>153.5</c:v>
                </c:pt>
                <c:pt idx="2009">
                  <c:v>158.25</c:v>
                </c:pt>
                <c:pt idx="2010">
                  <c:v>160.75</c:v>
                </c:pt>
                <c:pt idx="2011">
                  <c:v>200</c:v>
                </c:pt>
                <c:pt idx="2012">
                  <c:v>200</c:v>
                </c:pt>
                <c:pt idx="2013">
                  <c:v>200</c:v>
                </c:pt>
                <c:pt idx="2014">
                  <c:v>200</c:v>
                </c:pt>
                <c:pt idx="2015">
                  <c:v>186</c:v>
                </c:pt>
                <c:pt idx="2016">
                  <c:v>198.25</c:v>
                </c:pt>
                <c:pt idx="2017">
                  <c:v>158.75</c:v>
                </c:pt>
                <c:pt idx="2018">
                  <c:v>159</c:v>
                </c:pt>
                <c:pt idx="2019">
                  <c:v>160.25</c:v>
                </c:pt>
                <c:pt idx="2020">
                  <c:v>157.25</c:v>
                </c:pt>
                <c:pt idx="2021">
                  <c:v>161.5</c:v>
                </c:pt>
                <c:pt idx="2022">
                  <c:v>158.25</c:v>
                </c:pt>
                <c:pt idx="2023">
                  <c:v>153.25</c:v>
                </c:pt>
                <c:pt idx="2024">
                  <c:v>154</c:v>
                </c:pt>
                <c:pt idx="2025">
                  <c:v>153.25</c:v>
                </c:pt>
                <c:pt idx="2026">
                  <c:v>159.25</c:v>
                </c:pt>
                <c:pt idx="2027">
                  <c:v>159.5</c:v>
                </c:pt>
                <c:pt idx="2028">
                  <c:v>174.5</c:v>
                </c:pt>
                <c:pt idx="2029">
                  <c:v>190.25</c:v>
                </c:pt>
                <c:pt idx="2030">
                  <c:v>200</c:v>
                </c:pt>
                <c:pt idx="2031">
                  <c:v>200</c:v>
                </c:pt>
                <c:pt idx="2032">
                  <c:v>200</c:v>
                </c:pt>
                <c:pt idx="2033">
                  <c:v>200</c:v>
                </c:pt>
                <c:pt idx="2034">
                  <c:v>200</c:v>
                </c:pt>
                <c:pt idx="2035">
                  <c:v>165</c:v>
                </c:pt>
                <c:pt idx="2036">
                  <c:v>200</c:v>
                </c:pt>
                <c:pt idx="2037">
                  <c:v>200</c:v>
                </c:pt>
                <c:pt idx="2038">
                  <c:v>200</c:v>
                </c:pt>
                <c:pt idx="2039">
                  <c:v>200</c:v>
                </c:pt>
                <c:pt idx="2040">
                  <c:v>200</c:v>
                </c:pt>
                <c:pt idx="2041">
                  <c:v>200</c:v>
                </c:pt>
                <c:pt idx="2042">
                  <c:v>200</c:v>
                </c:pt>
                <c:pt idx="2043">
                  <c:v>200</c:v>
                </c:pt>
                <c:pt idx="2044">
                  <c:v>200</c:v>
                </c:pt>
                <c:pt idx="2045">
                  <c:v>200</c:v>
                </c:pt>
                <c:pt idx="2046">
                  <c:v>200</c:v>
                </c:pt>
                <c:pt idx="2047">
                  <c:v>200</c:v>
                </c:pt>
                <c:pt idx="2048">
                  <c:v>200</c:v>
                </c:pt>
                <c:pt idx="2049">
                  <c:v>200</c:v>
                </c:pt>
                <c:pt idx="2050">
                  <c:v>200</c:v>
                </c:pt>
                <c:pt idx="2051">
                  <c:v>200</c:v>
                </c:pt>
                <c:pt idx="2052">
                  <c:v>200</c:v>
                </c:pt>
                <c:pt idx="2053">
                  <c:v>200</c:v>
                </c:pt>
                <c:pt idx="2054">
                  <c:v>200</c:v>
                </c:pt>
                <c:pt idx="2055">
                  <c:v>200</c:v>
                </c:pt>
                <c:pt idx="2056">
                  <c:v>200</c:v>
                </c:pt>
                <c:pt idx="2057">
                  <c:v>200</c:v>
                </c:pt>
                <c:pt idx="2058">
                  <c:v>200</c:v>
                </c:pt>
                <c:pt idx="2059">
                  <c:v>200</c:v>
                </c:pt>
                <c:pt idx="2060">
                  <c:v>200</c:v>
                </c:pt>
                <c:pt idx="2061">
                  <c:v>200</c:v>
                </c:pt>
                <c:pt idx="2062">
                  <c:v>200</c:v>
                </c:pt>
                <c:pt idx="2063">
                  <c:v>200</c:v>
                </c:pt>
                <c:pt idx="2064">
                  <c:v>200</c:v>
                </c:pt>
                <c:pt idx="2065">
                  <c:v>200</c:v>
                </c:pt>
                <c:pt idx="2066">
                  <c:v>200</c:v>
                </c:pt>
                <c:pt idx="2067">
                  <c:v>200</c:v>
                </c:pt>
                <c:pt idx="2068">
                  <c:v>200</c:v>
                </c:pt>
                <c:pt idx="2069">
                  <c:v>200</c:v>
                </c:pt>
                <c:pt idx="2070">
                  <c:v>200</c:v>
                </c:pt>
                <c:pt idx="2071">
                  <c:v>200</c:v>
                </c:pt>
                <c:pt idx="2072">
                  <c:v>200</c:v>
                </c:pt>
                <c:pt idx="2073">
                  <c:v>200</c:v>
                </c:pt>
                <c:pt idx="2074">
                  <c:v>200</c:v>
                </c:pt>
                <c:pt idx="2075">
                  <c:v>200</c:v>
                </c:pt>
                <c:pt idx="2076">
                  <c:v>200</c:v>
                </c:pt>
                <c:pt idx="2077">
                  <c:v>200</c:v>
                </c:pt>
                <c:pt idx="2078">
                  <c:v>200</c:v>
                </c:pt>
                <c:pt idx="2079">
                  <c:v>200</c:v>
                </c:pt>
                <c:pt idx="2080">
                  <c:v>200</c:v>
                </c:pt>
                <c:pt idx="2081">
                  <c:v>200</c:v>
                </c:pt>
                <c:pt idx="2082">
                  <c:v>200</c:v>
                </c:pt>
                <c:pt idx="2083">
                  <c:v>200</c:v>
                </c:pt>
                <c:pt idx="2084">
                  <c:v>200</c:v>
                </c:pt>
                <c:pt idx="2085">
                  <c:v>200</c:v>
                </c:pt>
                <c:pt idx="2086">
                  <c:v>200</c:v>
                </c:pt>
                <c:pt idx="2087">
                  <c:v>200</c:v>
                </c:pt>
                <c:pt idx="2088">
                  <c:v>200</c:v>
                </c:pt>
                <c:pt idx="2089">
                  <c:v>200</c:v>
                </c:pt>
                <c:pt idx="2090">
                  <c:v>200</c:v>
                </c:pt>
                <c:pt idx="2091">
                  <c:v>200</c:v>
                </c:pt>
                <c:pt idx="2092">
                  <c:v>200</c:v>
                </c:pt>
                <c:pt idx="2093">
                  <c:v>200</c:v>
                </c:pt>
                <c:pt idx="2094">
                  <c:v>200</c:v>
                </c:pt>
                <c:pt idx="2095">
                  <c:v>200</c:v>
                </c:pt>
                <c:pt idx="2096">
                  <c:v>200</c:v>
                </c:pt>
                <c:pt idx="2097">
                  <c:v>200</c:v>
                </c:pt>
                <c:pt idx="2098">
                  <c:v>200</c:v>
                </c:pt>
                <c:pt idx="2099">
                  <c:v>200</c:v>
                </c:pt>
                <c:pt idx="2100">
                  <c:v>200</c:v>
                </c:pt>
                <c:pt idx="2101">
                  <c:v>200</c:v>
                </c:pt>
                <c:pt idx="2102">
                  <c:v>200</c:v>
                </c:pt>
                <c:pt idx="2103">
                  <c:v>200</c:v>
                </c:pt>
                <c:pt idx="2104">
                  <c:v>200</c:v>
                </c:pt>
                <c:pt idx="2105">
                  <c:v>200</c:v>
                </c:pt>
                <c:pt idx="2106">
                  <c:v>200</c:v>
                </c:pt>
                <c:pt idx="2107">
                  <c:v>200</c:v>
                </c:pt>
                <c:pt idx="2108">
                  <c:v>200</c:v>
                </c:pt>
                <c:pt idx="2109">
                  <c:v>200</c:v>
                </c:pt>
                <c:pt idx="2110">
                  <c:v>200</c:v>
                </c:pt>
                <c:pt idx="2111">
                  <c:v>200</c:v>
                </c:pt>
                <c:pt idx="2112">
                  <c:v>200</c:v>
                </c:pt>
                <c:pt idx="2113">
                  <c:v>200</c:v>
                </c:pt>
                <c:pt idx="2114">
                  <c:v>200</c:v>
                </c:pt>
                <c:pt idx="2115">
                  <c:v>200</c:v>
                </c:pt>
                <c:pt idx="2116">
                  <c:v>200</c:v>
                </c:pt>
                <c:pt idx="2117">
                  <c:v>200</c:v>
                </c:pt>
                <c:pt idx="2118">
                  <c:v>200</c:v>
                </c:pt>
                <c:pt idx="2119">
                  <c:v>200</c:v>
                </c:pt>
                <c:pt idx="2120">
                  <c:v>200</c:v>
                </c:pt>
                <c:pt idx="2121">
                  <c:v>200</c:v>
                </c:pt>
                <c:pt idx="2122">
                  <c:v>200</c:v>
                </c:pt>
                <c:pt idx="2123">
                  <c:v>200</c:v>
                </c:pt>
                <c:pt idx="2124">
                  <c:v>200</c:v>
                </c:pt>
                <c:pt idx="2125">
                  <c:v>200</c:v>
                </c:pt>
                <c:pt idx="2126">
                  <c:v>200</c:v>
                </c:pt>
                <c:pt idx="2127">
                  <c:v>200</c:v>
                </c:pt>
                <c:pt idx="2128">
                  <c:v>200</c:v>
                </c:pt>
                <c:pt idx="2129">
                  <c:v>200</c:v>
                </c:pt>
                <c:pt idx="2130">
                  <c:v>200</c:v>
                </c:pt>
                <c:pt idx="2131">
                  <c:v>200</c:v>
                </c:pt>
                <c:pt idx="2132">
                  <c:v>200</c:v>
                </c:pt>
                <c:pt idx="2133">
                  <c:v>200</c:v>
                </c:pt>
                <c:pt idx="2134">
                  <c:v>200</c:v>
                </c:pt>
                <c:pt idx="2135">
                  <c:v>200</c:v>
                </c:pt>
                <c:pt idx="2136">
                  <c:v>160</c:v>
                </c:pt>
                <c:pt idx="2137">
                  <c:v>187.75</c:v>
                </c:pt>
                <c:pt idx="2138">
                  <c:v>200</c:v>
                </c:pt>
                <c:pt idx="2139">
                  <c:v>200</c:v>
                </c:pt>
                <c:pt idx="2140">
                  <c:v>155.5</c:v>
                </c:pt>
                <c:pt idx="2141">
                  <c:v>175.25</c:v>
                </c:pt>
                <c:pt idx="2142">
                  <c:v>156.75</c:v>
                </c:pt>
                <c:pt idx="2143">
                  <c:v>164.75</c:v>
                </c:pt>
                <c:pt idx="2144">
                  <c:v>161</c:v>
                </c:pt>
                <c:pt idx="2145">
                  <c:v>163.5</c:v>
                </c:pt>
                <c:pt idx="2146">
                  <c:v>158</c:v>
                </c:pt>
                <c:pt idx="2147">
                  <c:v>168.75</c:v>
                </c:pt>
                <c:pt idx="2148">
                  <c:v>164.75</c:v>
                </c:pt>
                <c:pt idx="2149">
                  <c:v>170.25</c:v>
                </c:pt>
                <c:pt idx="2150">
                  <c:v>200</c:v>
                </c:pt>
                <c:pt idx="2151">
                  <c:v>200</c:v>
                </c:pt>
                <c:pt idx="2152">
                  <c:v>200</c:v>
                </c:pt>
                <c:pt idx="2153">
                  <c:v>200</c:v>
                </c:pt>
                <c:pt idx="2154">
                  <c:v>200</c:v>
                </c:pt>
                <c:pt idx="2155">
                  <c:v>200</c:v>
                </c:pt>
                <c:pt idx="2156">
                  <c:v>200</c:v>
                </c:pt>
                <c:pt idx="2157">
                  <c:v>200</c:v>
                </c:pt>
                <c:pt idx="2158">
                  <c:v>200</c:v>
                </c:pt>
                <c:pt idx="2159">
                  <c:v>200</c:v>
                </c:pt>
                <c:pt idx="2160">
                  <c:v>200</c:v>
                </c:pt>
                <c:pt idx="2161">
                  <c:v>200</c:v>
                </c:pt>
                <c:pt idx="2162">
                  <c:v>200</c:v>
                </c:pt>
                <c:pt idx="2163">
                  <c:v>200</c:v>
                </c:pt>
                <c:pt idx="2164">
                  <c:v>200</c:v>
                </c:pt>
                <c:pt idx="2165">
                  <c:v>200</c:v>
                </c:pt>
                <c:pt idx="2166">
                  <c:v>200</c:v>
                </c:pt>
                <c:pt idx="2167">
                  <c:v>200</c:v>
                </c:pt>
                <c:pt idx="2168">
                  <c:v>200</c:v>
                </c:pt>
                <c:pt idx="2169">
                  <c:v>200</c:v>
                </c:pt>
                <c:pt idx="2170">
                  <c:v>200</c:v>
                </c:pt>
                <c:pt idx="2171">
                  <c:v>200</c:v>
                </c:pt>
                <c:pt idx="2172">
                  <c:v>200</c:v>
                </c:pt>
                <c:pt idx="2173">
                  <c:v>200</c:v>
                </c:pt>
                <c:pt idx="2174">
                  <c:v>200</c:v>
                </c:pt>
                <c:pt idx="2175">
                  <c:v>200</c:v>
                </c:pt>
                <c:pt idx="2176">
                  <c:v>200</c:v>
                </c:pt>
                <c:pt idx="2177">
                  <c:v>200</c:v>
                </c:pt>
                <c:pt idx="2178">
                  <c:v>200</c:v>
                </c:pt>
                <c:pt idx="2179">
                  <c:v>200</c:v>
                </c:pt>
                <c:pt idx="2180">
                  <c:v>200</c:v>
                </c:pt>
                <c:pt idx="2181">
                  <c:v>200</c:v>
                </c:pt>
                <c:pt idx="2182">
                  <c:v>200</c:v>
                </c:pt>
                <c:pt idx="2183">
                  <c:v>200</c:v>
                </c:pt>
                <c:pt idx="2184">
                  <c:v>200</c:v>
                </c:pt>
                <c:pt idx="2185">
                  <c:v>200</c:v>
                </c:pt>
                <c:pt idx="2186">
                  <c:v>200</c:v>
                </c:pt>
                <c:pt idx="2187">
                  <c:v>200</c:v>
                </c:pt>
                <c:pt idx="2188">
                  <c:v>200</c:v>
                </c:pt>
                <c:pt idx="2189">
                  <c:v>200</c:v>
                </c:pt>
                <c:pt idx="2190">
                  <c:v>200</c:v>
                </c:pt>
                <c:pt idx="2191">
                  <c:v>200</c:v>
                </c:pt>
                <c:pt idx="2192">
                  <c:v>200</c:v>
                </c:pt>
                <c:pt idx="2193">
                  <c:v>200</c:v>
                </c:pt>
                <c:pt idx="2194">
                  <c:v>200</c:v>
                </c:pt>
                <c:pt idx="2195">
                  <c:v>200</c:v>
                </c:pt>
                <c:pt idx="2196">
                  <c:v>200</c:v>
                </c:pt>
                <c:pt idx="2197">
                  <c:v>200</c:v>
                </c:pt>
                <c:pt idx="2198">
                  <c:v>200</c:v>
                </c:pt>
                <c:pt idx="2199">
                  <c:v>200</c:v>
                </c:pt>
                <c:pt idx="2200">
                  <c:v>200</c:v>
                </c:pt>
                <c:pt idx="2201">
                  <c:v>200</c:v>
                </c:pt>
                <c:pt idx="2202">
                  <c:v>200</c:v>
                </c:pt>
                <c:pt idx="2203">
                  <c:v>200</c:v>
                </c:pt>
                <c:pt idx="2204">
                  <c:v>200</c:v>
                </c:pt>
                <c:pt idx="2205">
                  <c:v>200</c:v>
                </c:pt>
                <c:pt idx="2206">
                  <c:v>200</c:v>
                </c:pt>
                <c:pt idx="2207">
                  <c:v>200</c:v>
                </c:pt>
                <c:pt idx="2208">
                  <c:v>200</c:v>
                </c:pt>
                <c:pt idx="2209">
                  <c:v>200</c:v>
                </c:pt>
                <c:pt idx="2210">
                  <c:v>200</c:v>
                </c:pt>
                <c:pt idx="2211">
                  <c:v>200</c:v>
                </c:pt>
                <c:pt idx="2212">
                  <c:v>200</c:v>
                </c:pt>
                <c:pt idx="2213">
                  <c:v>200</c:v>
                </c:pt>
                <c:pt idx="2214">
                  <c:v>200</c:v>
                </c:pt>
                <c:pt idx="2215">
                  <c:v>200</c:v>
                </c:pt>
                <c:pt idx="2216">
                  <c:v>200</c:v>
                </c:pt>
                <c:pt idx="2217">
                  <c:v>200</c:v>
                </c:pt>
                <c:pt idx="2218">
                  <c:v>200</c:v>
                </c:pt>
                <c:pt idx="2219">
                  <c:v>200</c:v>
                </c:pt>
                <c:pt idx="2220">
                  <c:v>200</c:v>
                </c:pt>
                <c:pt idx="2221">
                  <c:v>200</c:v>
                </c:pt>
                <c:pt idx="2222">
                  <c:v>200</c:v>
                </c:pt>
                <c:pt idx="2223">
                  <c:v>200</c:v>
                </c:pt>
                <c:pt idx="2224">
                  <c:v>200</c:v>
                </c:pt>
                <c:pt idx="2225">
                  <c:v>200</c:v>
                </c:pt>
                <c:pt idx="2226">
                  <c:v>200</c:v>
                </c:pt>
                <c:pt idx="2227">
                  <c:v>200</c:v>
                </c:pt>
                <c:pt idx="2228">
                  <c:v>200</c:v>
                </c:pt>
                <c:pt idx="2229">
                  <c:v>200</c:v>
                </c:pt>
                <c:pt idx="2230">
                  <c:v>200</c:v>
                </c:pt>
                <c:pt idx="2231">
                  <c:v>200</c:v>
                </c:pt>
                <c:pt idx="2232">
                  <c:v>200</c:v>
                </c:pt>
                <c:pt idx="2233">
                  <c:v>200</c:v>
                </c:pt>
                <c:pt idx="2234">
                  <c:v>200</c:v>
                </c:pt>
                <c:pt idx="2235">
                  <c:v>200</c:v>
                </c:pt>
                <c:pt idx="2236">
                  <c:v>200</c:v>
                </c:pt>
                <c:pt idx="2237">
                  <c:v>200</c:v>
                </c:pt>
                <c:pt idx="2238">
                  <c:v>200</c:v>
                </c:pt>
                <c:pt idx="2239">
                  <c:v>200</c:v>
                </c:pt>
                <c:pt idx="2240">
                  <c:v>200</c:v>
                </c:pt>
                <c:pt idx="2241">
                  <c:v>200</c:v>
                </c:pt>
                <c:pt idx="2242">
                  <c:v>200</c:v>
                </c:pt>
                <c:pt idx="2243">
                  <c:v>200</c:v>
                </c:pt>
                <c:pt idx="2244">
                  <c:v>200</c:v>
                </c:pt>
                <c:pt idx="2245">
                  <c:v>200</c:v>
                </c:pt>
                <c:pt idx="2246">
                  <c:v>200</c:v>
                </c:pt>
                <c:pt idx="2247">
                  <c:v>200</c:v>
                </c:pt>
                <c:pt idx="2248">
                  <c:v>200</c:v>
                </c:pt>
                <c:pt idx="2249">
                  <c:v>200</c:v>
                </c:pt>
                <c:pt idx="2250">
                  <c:v>167.5</c:v>
                </c:pt>
                <c:pt idx="2251">
                  <c:v>200</c:v>
                </c:pt>
                <c:pt idx="2252">
                  <c:v>200</c:v>
                </c:pt>
                <c:pt idx="2253">
                  <c:v>200</c:v>
                </c:pt>
                <c:pt idx="2254">
                  <c:v>200</c:v>
                </c:pt>
                <c:pt idx="2255">
                  <c:v>200</c:v>
                </c:pt>
                <c:pt idx="2256">
                  <c:v>200</c:v>
                </c:pt>
                <c:pt idx="2257">
                  <c:v>200</c:v>
                </c:pt>
                <c:pt idx="2258">
                  <c:v>200</c:v>
                </c:pt>
                <c:pt idx="2259">
                  <c:v>200</c:v>
                </c:pt>
                <c:pt idx="2260">
                  <c:v>200</c:v>
                </c:pt>
                <c:pt idx="2261">
                  <c:v>200</c:v>
                </c:pt>
                <c:pt idx="2262">
                  <c:v>200</c:v>
                </c:pt>
                <c:pt idx="2263">
                  <c:v>200</c:v>
                </c:pt>
                <c:pt idx="2264">
                  <c:v>200</c:v>
                </c:pt>
                <c:pt idx="2265">
                  <c:v>200</c:v>
                </c:pt>
                <c:pt idx="2266">
                  <c:v>200</c:v>
                </c:pt>
                <c:pt idx="2267">
                  <c:v>200</c:v>
                </c:pt>
                <c:pt idx="2268">
                  <c:v>200</c:v>
                </c:pt>
                <c:pt idx="2269">
                  <c:v>200</c:v>
                </c:pt>
                <c:pt idx="2270">
                  <c:v>200</c:v>
                </c:pt>
                <c:pt idx="2271">
                  <c:v>200</c:v>
                </c:pt>
                <c:pt idx="2272">
                  <c:v>200</c:v>
                </c:pt>
                <c:pt idx="2273">
                  <c:v>200</c:v>
                </c:pt>
                <c:pt idx="2274">
                  <c:v>200</c:v>
                </c:pt>
                <c:pt idx="2275">
                  <c:v>200</c:v>
                </c:pt>
                <c:pt idx="2276">
                  <c:v>200</c:v>
                </c:pt>
                <c:pt idx="2277">
                  <c:v>200</c:v>
                </c:pt>
                <c:pt idx="2278">
                  <c:v>200</c:v>
                </c:pt>
                <c:pt idx="2279">
                  <c:v>200</c:v>
                </c:pt>
                <c:pt idx="2280">
                  <c:v>200</c:v>
                </c:pt>
                <c:pt idx="2281">
                  <c:v>200</c:v>
                </c:pt>
                <c:pt idx="2282">
                  <c:v>200</c:v>
                </c:pt>
                <c:pt idx="2283">
                  <c:v>200</c:v>
                </c:pt>
                <c:pt idx="2284">
                  <c:v>200</c:v>
                </c:pt>
                <c:pt idx="2285">
                  <c:v>200</c:v>
                </c:pt>
                <c:pt idx="2286">
                  <c:v>200</c:v>
                </c:pt>
                <c:pt idx="2287">
                  <c:v>200</c:v>
                </c:pt>
                <c:pt idx="2288">
                  <c:v>200</c:v>
                </c:pt>
                <c:pt idx="2289">
                  <c:v>200</c:v>
                </c:pt>
                <c:pt idx="2290">
                  <c:v>200</c:v>
                </c:pt>
                <c:pt idx="2291">
                  <c:v>200</c:v>
                </c:pt>
                <c:pt idx="2292">
                  <c:v>200</c:v>
                </c:pt>
                <c:pt idx="2293">
                  <c:v>200</c:v>
                </c:pt>
                <c:pt idx="2294">
                  <c:v>200</c:v>
                </c:pt>
                <c:pt idx="2295">
                  <c:v>200</c:v>
                </c:pt>
                <c:pt idx="2296">
                  <c:v>200</c:v>
                </c:pt>
                <c:pt idx="2297">
                  <c:v>200</c:v>
                </c:pt>
                <c:pt idx="2298">
                  <c:v>200</c:v>
                </c:pt>
                <c:pt idx="2299">
                  <c:v>200</c:v>
                </c:pt>
                <c:pt idx="2300">
                  <c:v>200</c:v>
                </c:pt>
                <c:pt idx="2301">
                  <c:v>200</c:v>
                </c:pt>
                <c:pt idx="2302">
                  <c:v>200</c:v>
                </c:pt>
                <c:pt idx="2303">
                  <c:v>200</c:v>
                </c:pt>
                <c:pt idx="2304">
                  <c:v>200</c:v>
                </c:pt>
                <c:pt idx="2305">
                  <c:v>200</c:v>
                </c:pt>
                <c:pt idx="2306">
                  <c:v>200</c:v>
                </c:pt>
                <c:pt idx="2307">
                  <c:v>200</c:v>
                </c:pt>
                <c:pt idx="2308">
                  <c:v>200</c:v>
                </c:pt>
                <c:pt idx="2309">
                  <c:v>200</c:v>
                </c:pt>
                <c:pt idx="2310">
                  <c:v>200</c:v>
                </c:pt>
                <c:pt idx="2311">
                  <c:v>200</c:v>
                </c:pt>
                <c:pt idx="2312">
                  <c:v>200</c:v>
                </c:pt>
                <c:pt idx="2313">
                  <c:v>200</c:v>
                </c:pt>
                <c:pt idx="2314">
                  <c:v>200</c:v>
                </c:pt>
                <c:pt idx="2315">
                  <c:v>200</c:v>
                </c:pt>
                <c:pt idx="2316">
                  <c:v>200</c:v>
                </c:pt>
                <c:pt idx="2317">
                  <c:v>200</c:v>
                </c:pt>
                <c:pt idx="2318">
                  <c:v>200</c:v>
                </c:pt>
                <c:pt idx="2319">
                  <c:v>200</c:v>
                </c:pt>
                <c:pt idx="2320">
                  <c:v>200</c:v>
                </c:pt>
                <c:pt idx="2321">
                  <c:v>200</c:v>
                </c:pt>
                <c:pt idx="2322">
                  <c:v>200</c:v>
                </c:pt>
                <c:pt idx="2323">
                  <c:v>200</c:v>
                </c:pt>
                <c:pt idx="2324">
                  <c:v>200</c:v>
                </c:pt>
                <c:pt idx="2325">
                  <c:v>200</c:v>
                </c:pt>
                <c:pt idx="2326">
                  <c:v>200</c:v>
                </c:pt>
                <c:pt idx="2327">
                  <c:v>200</c:v>
                </c:pt>
                <c:pt idx="2328">
                  <c:v>200</c:v>
                </c:pt>
                <c:pt idx="2329">
                  <c:v>200</c:v>
                </c:pt>
                <c:pt idx="2330">
                  <c:v>200</c:v>
                </c:pt>
                <c:pt idx="2331">
                  <c:v>200</c:v>
                </c:pt>
                <c:pt idx="2332">
                  <c:v>200</c:v>
                </c:pt>
                <c:pt idx="2333">
                  <c:v>200</c:v>
                </c:pt>
                <c:pt idx="2334">
                  <c:v>200</c:v>
                </c:pt>
                <c:pt idx="2335">
                  <c:v>200</c:v>
                </c:pt>
                <c:pt idx="2336">
                  <c:v>200</c:v>
                </c:pt>
                <c:pt idx="2337">
                  <c:v>200</c:v>
                </c:pt>
                <c:pt idx="2338">
                  <c:v>200</c:v>
                </c:pt>
                <c:pt idx="2339">
                  <c:v>200</c:v>
                </c:pt>
                <c:pt idx="2340">
                  <c:v>200</c:v>
                </c:pt>
                <c:pt idx="2341">
                  <c:v>200</c:v>
                </c:pt>
                <c:pt idx="2342">
                  <c:v>200</c:v>
                </c:pt>
                <c:pt idx="2343">
                  <c:v>200</c:v>
                </c:pt>
                <c:pt idx="2344">
                  <c:v>200</c:v>
                </c:pt>
                <c:pt idx="2345">
                  <c:v>200</c:v>
                </c:pt>
                <c:pt idx="2346">
                  <c:v>200</c:v>
                </c:pt>
                <c:pt idx="2347">
                  <c:v>200</c:v>
                </c:pt>
                <c:pt idx="2348">
                  <c:v>200</c:v>
                </c:pt>
                <c:pt idx="2349">
                  <c:v>200</c:v>
                </c:pt>
                <c:pt idx="2350">
                  <c:v>200</c:v>
                </c:pt>
                <c:pt idx="2351">
                  <c:v>200</c:v>
                </c:pt>
                <c:pt idx="2352">
                  <c:v>200</c:v>
                </c:pt>
                <c:pt idx="2353">
                  <c:v>200</c:v>
                </c:pt>
                <c:pt idx="2354">
                  <c:v>200</c:v>
                </c:pt>
                <c:pt idx="2355">
                  <c:v>200</c:v>
                </c:pt>
                <c:pt idx="2356">
                  <c:v>200</c:v>
                </c:pt>
                <c:pt idx="2357">
                  <c:v>200</c:v>
                </c:pt>
                <c:pt idx="2358">
                  <c:v>200</c:v>
                </c:pt>
                <c:pt idx="2359">
                  <c:v>200</c:v>
                </c:pt>
                <c:pt idx="2360">
                  <c:v>200</c:v>
                </c:pt>
                <c:pt idx="2361">
                  <c:v>200</c:v>
                </c:pt>
                <c:pt idx="2362">
                  <c:v>200</c:v>
                </c:pt>
                <c:pt idx="2363">
                  <c:v>200</c:v>
                </c:pt>
                <c:pt idx="2364">
                  <c:v>200</c:v>
                </c:pt>
                <c:pt idx="2365">
                  <c:v>200</c:v>
                </c:pt>
                <c:pt idx="2366">
                  <c:v>200</c:v>
                </c:pt>
                <c:pt idx="2367">
                  <c:v>200</c:v>
                </c:pt>
                <c:pt idx="2368">
                  <c:v>200</c:v>
                </c:pt>
                <c:pt idx="2369">
                  <c:v>200</c:v>
                </c:pt>
                <c:pt idx="2370">
                  <c:v>200</c:v>
                </c:pt>
                <c:pt idx="2371">
                  <c:v>200</c:v>
                </c:pt>
                <c:pt idx="2372">
                  <c:v>200</c:v>
                </c:pt>
                <c:pt idx="2373">
                  <c:v>200</c:v>
                </c:pt>
                <c:pt idx="2374">
                  <c:v>200</c:v>
                </c:pt>
                <c:pt idx="2375">
                  <c:v>200</c:v>
                </c:pt>
                <c:pt idx="2376">
                  <c:v>200</c:v>
                </c:pt>
                <c:pt idx="2377">
                  <c:v>200</c:v>
                </c:pt>
                <c:pt idx="2378">
                  <c:v>200</c:v>
                </c:pt>
                <c:pt idx="2379">
                  <c:v>200</c:v>
                </c:pt>
                <c:pt idx="2380">
                  <c:v>200</c:v>
                </c:pt>
                <c:pt idx="2381">
                  <c:v>200</c:v>
                </c:pt>
                <c:pt idx="2382">
                  <c:v>200</c:v>
                </c:pt>
                <c:pt idx="2383">
                  <c:v>200</c:v>
                </c:pt>
                <c:pt idx="2384">
                  <c:v>200</c:v>
                </c:pt>
                <c:pt idx="2385">
                  <c:v>200</c:v>
                </c:pt>
                <c:pt idx="2386">
                  <c:v>200</c:v>
                </c:pt>
                <c:pt idx="2387">
                  <c:v>200</c:v>
                </c:pt>
                <c:pt idx="2388">
                  <c:v>200</c:v>
                </c:pt>
                <c:pt idx="2389">
                  <c:v>200</c:v>
                </c:pt>
                <c:pt idx="2390">
                  <c:v>200</c:v>
                </c:pt>
                <c:pt idx="2391">
                  <c:v>200</c:v>
                </c:pt>
                <c:pt idx="2392">
                  <c:v>200</c:v>
                </c:pt>
                <c:pt idx="2393">
                  <c:v>200</c:v>
                </c:pt>
                <c:pt idx="2394">
                  <c:v>200</c:v>
                </c:pt>
                <c:pt idx="2395">
                  <c:v>200</c:v>
                </c:pt>
                <c:pt idx="2396">
                  <c:v>200</c:v>
                </c:pt>
                <c:pt idx="2397">
                  <c:v>200</c:v>
                </c:pt>
                <c:pt idx="2398">
                  <c:v>200</c:v>
                </c:pt>
                <c:pt idx="2399">
                  <c:v>200</c:v>
                </c:pt>
                <c:pt idx="2400">
                  <c:v>200</c:v>
                </c:pt>
                <c:pt idx="2401">
                  <c:v>200</c:v>
                </c:pt>
                <c:pt idx="2402">
                  <c:v>200</c:v>
                </c:pt>
                <c:pt idx="2403">
                  <c:v>200</c:v>
                </c:pt>
                <c:pt idx="2404">
                  <c:v>200</c:v>
                </c:pt>
                <c:pt idx="2405">
                  <c:v>200</c:v>
                </c:pt>
                <c:pt idx="2406">
                  <c:v>200</c:v>
                </c:pt>
                <c:pt idx="2407">
                  <c:v>200</c:v>
                </c:pt>
                <c:pt idx="2408">
                  <c:v>200</c:v>
                </c:pt>
                <c:pt idx="2409">
                  <c:v>200</c:v>
                </c:pt>
                <c:pt idx="2410">
                  <c:v>200</c:v>
                </c:pt>
                <c:pt idx="2411">
                  <c:v>200</c:v>
                </c:pt>
                <c:pt idx="2412">
                  <c:v>200</c:v>
                </c:pt>
                <c:pt idx="2413">
                  <c:v>200</c:v>
                </c:pt>
                <c:pt idx="2414">
                  <c:v>200</c:v>
                </c:pt>
                <c:pt idx="2415">
                  <c:v>200</c:v>
                </c:pt>
                <c:pt idx="2416">
                  <c:v>200</c:v>
                </c:pt>
                <c:pt idx="2417">
                  <c:v>200</c:v>
                </c:pt>
                <c:pt idx="2418">
                  <c:v>200</c:v>
                </c:pt>
                <c:pt idx="2419">
                  <c:v>200</c:v>
                </c:pt>
                <c:pt idx="2420">
                  <c:v>200</c:v>
                </c:pt>
                <c:pt idx="2421">
                  <c:v>200</c:v>
                </c:pt>
                <c:pt idx="2422">
                  <c:v>200</c:v>
                </c:pt>
                <c:pt idx="2423">
                  <c:v>200</c:v>
                </c:pt>
                <c:pt idx="2424">
                  <c:v>200</c:v>
                </c:pt>
                <c:pt idx="2425">
                  <c:v>200</c:v>
                </c:pt>
                <c:pt idx="2426">
                  <c:v>200</c:v>
                </c:pt>
                <c:pt idx="2427">
                  <c:v>200</c:v>
                </c:pt>
                <c:pt idx="2428">
                  <c:v>200</c:v>
                </c:pt>
                <c:pt idx="2429">
                  <c:v>200</c:v>
                </c:pt>
                <c:pt idx="2430">
                  <c:v>200</c:v>
                </c:pt>
                <c:pt idx="2431">
                  <c:v>200</c:v>
                </c:pt>
                <c:pt idx="2432">
                  <c:v>200</c:v>
                </c:pt>
                <c:pt idx="2433">
                  <c:v>200</c:v>
                </c:pt>
                <c:pt idx="2434">
                  <c:v>200</c:v>
                </c:pt>
                <c:pt idx="2435">
                  <c:v>200</c:v>
                </c:pt>
                <c:pt idx="2436">
                  <c:v>200</c:v>
                </c:pt>
                <c:pt idx="2437">
                  <c:v>200</c:v>
                </c:pt>
                <c:pt idx="2438">
                  <c:v>200</c:v>
                </c:pt>
                <c:pt idx="2439">
                  <c:v>200</c:v>
                </c:pt>
                <c:pt idx="2440">
                  <c:v>200</c:v>
                </c:pt>
                <c:pt idx="2441">
                  <c:v>156.75</c:v>
                </c:pt>
                <c:pt idx="2442">
                  <c:v>171.75</c:v>
                </c:pt>
                <c:pt idx="2443">
                  <c:v>200</c:v>
                </c:pt>
                <c:pt idx="2444">
                  <c:v>200</c:v>
                </c:pt>
                <c:pt idx="2445">
                  <c:v>200</c:v>
                </c:pt>
                <c:pt idx="2446">
                  <c:v>156.75</c:v>
                </c:pt>
                <c:pt idx="2447">
                  <c:v>200</c:v>
                </c:pt>
                <c:pt idx="2448">
                  <c:v>200</c:v>
                </c:pt>
                <c:pt idx="2449">
                  <c:v>200</c:v>
                </c:pt>
                <c:pt idx="2450">
                  <c:v>200</c:v>
                </c:pt>
                <c:pt idx="2451">
                  <c:v>200</c:v>
                </c:pt>
                <c:pt idx="2452">
                  <c:v>200</c:v>
                </c:pt>
                <c:pt idx="2453">
                  <c:v>200</c:v>
                </c:pt>
                <c:pt idx="2454">
                  <c:v>200</c:v>
                </c:pt>
                <c:pt idx="2455">
                  <c:v>200</c:v>
                </c:pt>
                <c:pt idx="2456">
                  <c:v>200</c:v>
                </c:pt>
                <c:pt idx="2457">
                  <c:v>200</c:v>
                </c:pt>
                <c:pt idx="2458">
                  <c:v>200</c:v>
                </c:pt>
                <c:pt idx="2459">
                  <c:v>200</c:v>
                </c:pt>
                <c:pt idx="2460">
                  <c:v>200</c:v>
                </c:pt>
                <c:pt idx="2461">
                  <c:v>200</c:v>
                </c:pt>
                <c:pt idx="2462">
                  <c:v>200</c:v>
                </c:pt>
                <c:pt idx="2463">
                  <c:v>200</c:v>
                </c:pt>
                <c:pt idx="2464">
                  <c:v>200</c:v>
                </c:pt>
                <c:pt idx="2465">
                  <c:v>200</c:v>
                </c:pt>
                <c:pt idx="2466">
                  <c:v>200</c:v>
                </c:pt>
                <c:pt idx="2467">
                  <c:v>200</c:v>
                </c:pt>
                <c:pt idx="2468">
                  <c:v>200</c:v>
                </c:pt>
                <c:pt idx="2469">
                  <c:v>200</c:v>
                </c:pt>
                <c:pt idx="2470">
                  <c:v>200</c:v>
                </c:pt>
                <c:pt idx="2471">
                  <c:v>200</c:v>
                </c:pt>
                <c:pt idx="2472">
                  <c:v>200</c:v>
                </c:pt>
                <c:pt idx="2473">
                  <c:v>200</c:v>
                </c:pt>
                <c:pt idx="2474">
                  <c:v>200</c:v>
                </c:pt>
                <c:pt idx="2475">
                  <c:v>200</c:v>
                </c:pt>
                <c:pt idx="2476">
                  <c:v>200</c:v>
                </c:pt>
                <c:pt idx="2477">
                  <c:v>200</c:v>
                </c:pt>
                <c:pt idx="2478">
                  <c:v>200</c:v>
                </c:pt>
                <c:pt idx="2479">
                  <c:v>200</c:v>
                </c:pt>
                <c:pt idx="2480">
                  <c:v>200</c:v>
                </c:pt>
                <c:pt idx="2481">
                  <c:v>200</c:v>
                </c:pt>
                <c:pt idx="2482">
                  <c:v>200</c:v>
                </c:pt>
                <c:pt idx="2483">
                  <c:v>200</c:v>
                </c:pt>
                <c:pt idx="2484">
                  <c:v>200</c:v>
                </c:pt>
                <c:pt idx="2485">
                  <c:v>200</c:v>
                </c:pt>
                <c:pt idx="2486">
                  <c:v>200</c:v>
                </c:pt>
                <c:pt idx="2487">
                  <c:v>200</c:v>
                </c:pt>
                <c:pt idx="2488">
                  <c:v>200</c:v>
                </c:pt>
                <c:pt idx="2489">
                  <c:v>200</c:v>
                </c:pt>
                <c:pt idx="2490">
                  <c:v>200</c:v>
                </c:pt>
                <c:pt idx="2491">
                  <c:v>200</c:v>
                </c:pt>
                <c:pt idx="2492">
                  <c:v>200</c:v>
                </c:pt>
                <c:pt idx="2493">
                  <c:v>200</c:v>
                </c:pt>
                <c:pt idx="2494">
                  <c:v>200</c:v>
                </c:pt>
                <c:pt idx="2495">
                  <c:v>200</c:v>
                </c:pt>
                <c:pt idx="2496">
                  <c:v>200</c:v>
                </c:pt>
                <c:pt idx="2497">
                  <c:v>200</c:v>
                </c:pt>
                <c:pt idx="2498">
                  <c:v>200</c:v>
                </c:pt>
                <c:pt idx="2499">
                  <c:v>200</c:v>
                </c:pt>
              </c:numCache>
            </c:numRef>
          </c:val>
          <c:smooth val="0"/>
          <c:extLst>
            <c:ext xmlns:c16="http://schemas.microsoft.com/office/drawing/2014/chart" uri="{C3380CC4-5D6E-409C-BE32-E72D297353CC}">
              <c16:uniqueId val="{00000002-2E2B-49F4-B7A8-79FF19476B5D}"/>
            </c:ext>
          </c:extLst>
        </c:ser>
        <c:dLbls>
          <c:showLegendKey val="0"/>
          <c:showVal val="0"/>
          <c:showCatName val="0"/>
          <c:showSerName val="0"/>
          <c:showPercent val="0"/>
          <c:showBubbleSize val="0"/>
        </c:dLbls>
        <c:smooth val="0"/>
        <c:axId val="1958068336"/>
        <c:axId val="1791131136"/>
      </c:lineChart>
      <c:catAx>
        <c:axId val="195806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131136"/>
        <c:crosses val="autoZero"/>
        <c:auto val="1"/>
        <c:lblAlgn val="ctr"/>
        <c:lblOffset val="100"/>
        <c:noMultiLvlLbl val="0"/>
      </c:catAx>
      <c:valAx>
        <c:axId val="179113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068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4C7F2-E540-4106-B997-73310AF4B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14855</TotalTime>
  <Pages>23</Pages>
  <Words>6041</Words>
  <Characters>34439</Characters>
  <Application>Microsoft Office Word</Application>
  <DocSecurity>0</DocSecurity>
  <Lines>286</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40400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Mcguire</dc:creator>
  <dc:description>Formats and macros for Springer Lecture Notes</dc:description>
  <cp:lastModifiedBy>Sean Mcguire</cp:lastModifiedBy>
  <cp:revision>28</cp:revision>
  <dcterms:created xsi:type="dcterms:W3CDTF">2019-03-25T14:48:00Z</dcterms:created>
  <dcterms:modified xsi:type="dcterms:W3CDTF">2019-04-25T15:17:00Z</dcterms:modified>
</cp:coreProperties>
</file>